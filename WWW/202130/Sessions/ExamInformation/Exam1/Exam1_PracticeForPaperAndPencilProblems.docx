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BB48" w14:textId="77777777" w:rsidR="00E82FE8" w:rsidRPr="00647AF4" w:rsidRDefault="009C204B" w:rsidP="00647AF4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 w:rsidRPr="008E1858">
        <w:rPr>
          <w:rFonts w:ascii="Candara" w:hAnsi="Candara"/>
          <w:b/>
          <w:sz w:val="28"/>
          <w:szCs w:val="28"/>
        </w:rPr>
        <w:t>Name:  ______</w:t>
      </w:r>
      <w:r>
        <w:rPr>
          <w:rFonts w:ascii="Candara" w:hAnsi="Candara"/>
          <w:b/>
          <w:sz w:val="28"/>
          <w:szCs w:val="28"/>
        </w:rPr>
        <w:t>________</w:t>
      </w:r>
      <w:r w:rsidR="00647AF4">
        <w:rPr>
          <w:rFonts w:ascii="Candara" w:hAnsi="Candara"/>
          <w:b/>
          <w:sz w:val="28"/>
          <w:szCs w:val="28"/>
        </w:rPr>
        <w:t>________________________</w:t>
      </w:r>
    </w:p>
    <w:p w14:paraId="5935ABDF" w14:textId="0BF699C1" w:rsidR="00E82FE8" w:rsidRPr="00F34887" w:rsidRDefault="00E82FE8" w:rsidP="00E82FE8">
      <w:pPr>
        <w:spacing w:before="120" w:after="0" w:line="240" w:lineRule="auto"/>
        <w:outlineLvl w:val="0"/>
        <w:rPr>
          <w:rFonts w:ascii="Consolas" w:hAnsi="Consolas" w:cs="Consolas"/>
          <w:b/>
          <w:i/>
          <w:color w:val="FF0000"/>
          <w:sz w:val="24"/>
          <w:szCs w:val="24"/>
        </w:rPr>
      </w:pPr>
      <w:r w:rsidRPr="00157092">
        <w:rPr>
          <w:rFonts w:ascii="Candara" w:hAnsi="Candara"/>
          <w:sz w:val="24"/>
          <w:szCs w:val="24"/>
        </w:rPr>
        <w:t xml:space="preserve">Use this quiz </w:t>
      </w:r>
      <w:r>
        <w:rPr>
          <w:rFonts w:ascii="Candara" w:hAnsi="Candara"/>
          <w:sz w:val="24"/>
          <w:szCs w:val="24"/>
        </w:rPr>
        <w:t xml:space="preserve">to help you prepare for the Paper-and-Pencil portion of </w:t>
      </w:r>
      <w:r w:rsidR="001E48EB">
        <w:rPr>
          <w:rFonts w:ascii="Candara" w:hAnsi="Candara"/>
          <w:sz w:val="24"/>
          <w:szCs w:val="24"/>
        </w:rPr>
        <w:t>Exam</w:t>
      </w:r>
      <w:r>
        <w:rPr>
          <w:rFonts w:ascii="Candara" w:hAnsi="Candara"/>
          <w:sz w:val="24"/>
          <w:szCs w:val="24"/>
        </w:rPr>
        <w:t xml:space="preserve"> 1</w:t>
      </w:r>
      <w:r w:rsidRPr="00157092">
        <w:rPr>
          <w:rFonts w:ascii="Candara" w:hAnsi="Candara"/>
          <w:sz w:val="24"/>
          <w:szCs w:val="24"/>
        </w:rPr>
        <w:t>.</w:t>
      </w:r>
      <w:r w:rsidR="00647AF4">
        <w:rPr>
          <w:rFonts w:ascii="Candara" w:hAnsi="Candara"/>
          <w:sz w:val="24"/>
          <w:szCs w:val="24"/>
        </w:rPr>
        <w:t xml:space="preserve">  </w:t>
      </w:r>
      <w:r w:rsidR="004C0DB3">
        <w:rPr>
          <w:rFonts w:ascii="Candara" w:hAnsi="Candara"/>
          <w:sz w:val="24"/>
          <w:szCs w:val="24"/>
        </w:rPr>
        <w:t xml:space="preserve">Print it and write your answers directly on the printed copy, or read the electronic copy and write your answers on your own document – your choice.  </w:t>
      </w:r>
      <w:r>
        <w:rPr>
          <w:rFonts w:ascii="Candara" w:hAnsi="Candara"/>
          <w:b/>
          <w:i/>
          <w:sz w:val="24"/>
          <w:szCs w:val="24"/>
        </w:rPr>
        <w:t xml:space="preserve">Answer all questions.  </w:t>
      </w:r>
      <w:r w:rsidRPr="000F4548">
        <w:rPr>
          <w:rFonts w:ascii="Candara" w:hAnsi="Candara"/>
          <w:sz w:val="24"/>
          <w:szCs w:val="24"/>
        </w:rPr>
        <w:t xml:space="preserve">Make additional notes as desired.  </w:t>
      </w:r>
      <w:r w:rsidRPr="000F4548">
        <w:rPr>
          <w:rFonts w:ascii="Candara" w:hAnsi="Candara"/>
          <w:b/>
          <w:i/>
          <w:sz w:val="24"/>
          <w:szCs w:val="24"/>
        </w:rPr>
        <w:t>Not sure of an answer?</w:t>
      </w:r>
      <w:r w:rsidRPr="000F4548">
        <w:rPr>
          <w:rFonts w:ascii="Candara" w:hAnsi="Candara"/>
          <w:sz w:val="24"/>
          <w:szCs w:val="24"/>
        </w:rPr>
        <w:t xml:space="preserve">  Ask your instructor to explain in </w:t>
      </w:r>
      <w:r w:rsidR="00647AF4">
        <w:rPr>
          <w:rFonts w:ascii="Candara" w:hAnsi="Candara"/>
          <w:sz w:val="24"/>
          <w:szCs w:val="24"/>
        </w:rPr>
        <w:t>class and revise as needed then.</w:t>
      </w:r>
      <w:r w:rsidR="00420715">
        <w:rPr>
          <w:rFonts w:ascii="Candara" w:hAnsi="Candara"/>
          <w:sz w:val="24"/>
          <w:szCs w:val="24"/>
        </w:rPr>
        <w:t xml:space="preserve">  </w:t>
      </w:r>
      <w:r w:rsidR="00420715" w:rsidRPr="00F34887">
        <w:rPr>
          <w:rFonts w:ascii="Candara" w:hAnsi="Candara"/>
          <w:b/>
          <w:i/>
          <w:color w:val="FF0000"/>
          <w:sz w:val="24"/>
          <w:szCs w:val="24"/>
        </w:rPr>
        <w:t>Key problems</w:t>
      </w:r>
      <w:r w:rsidR="00420715" w:rsidRPr="00F34887">
        <w:rPr>
          <w:rFonts w:ascii="Candara" w:hAnsi="Candara"/>
          <w:b/>
          <w:color w:val="FF0000"/>
          <w:sz w:val="24"/>
          <w:szCs w:val="24"/>
        </w:rPr>
        <w:t xml:space="preserve"> include:  </w:t>
      </w:r>
      <w:r w:rsidR="00F34887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420715" w:rsidRPr="00F34887">
        <w:rPr>
          <w:rFonts w:ascii="Consolas" w:hAnsi="Consolas" w:cs="Consolas"/>
          <w:b/>
          <w:color w:val="FF0000"/>
          <w:sz w:val="24"/>
          <w:szCs w:val="24"/>
        </w:rPr>
        <w:t xml:space="preserve">7, 15, 16, 20, 21, 23, 24, 27, 32, </w:t>
      </w:r>
      <w:r w:rsidR="00420715" w:rsidRPr="00F34887">
        <w:rPr>
          <w:rFonts w:ascii="Candara" w:hAnsi="Candara" w:cs="Consolas"/>
          <w:b/>
          <w:color w:val="FF0000"/>
          <w:sz w:val="24"/>
          <w:szCs w:val="24"/>
        </w:rPr>
        <w:t>and</w:t>
      </w:r>
      <w:r w:rsidR="00420715" w:rsidRPr="00F34887">
        <w:rPr>
          <w:rFonts w:ascii="Consolas" w:hAnsi="Consolas" w:cs="Consolas"/>
          <w:b/>
          <w:color w:val="FF0000"/>
          <w:sz w:val="24"/>
          <w:szCs w:val="24"/>
        </w:rPr>
        <w:t xml:space="preserve"> 33.</w:t>
      </w:r>
    </w:p>
    <w:p w14:paraId="7B0F675E" w14:textId="77777777" w:rsidR="00E82FE8" w:rsidRDefault="00E82FE8" w:rsidP="00E82FE8">
      <w:pPr>
        <w:spacing w:before="120" w:after="0" w:line="240" w:lineRule="auto"/>
        <w:ind w:right="-432"/>
        <w:outlineLvl w:val="0"/>
        <w:rPr>
          <w:rFonts w:ascii="Candara" w:hAnsi="Candara"/>
          <w:sz w:val="20"/>
          <w:szCs w:val="20"/>
        </w:rPr>
      </w:pPr>
      <w:r w:rsidRPr="00C568E7">
        <w:rPr>
          <w:rFonts w:ascii="Candara" w:hAnsi="Candara"/>
          <w:sz w:val="20"/>
          <w:szCs w:val="20"/>
        </w:rPr>
        <w:t>Throughout, where you are asked to “</w:t>
      </w:r>
      <w:r>
        <w:rPr>
          <w:rFonts w:ascii="Candara" w:hAnsi="Candara"/>
          <w:sz w:val="20"/>
          <w:szCs w:val="20"/>
        </w:rPr>
        <w:t>circle</w:t>
      </w:r>
      <w:r w:rsidRPr="00C568E7">
        <w:rPr>
          <w:rFonts w:ascii="Candara" w:hAnsi="Candara"/>
          <w:sz w:val="20"/>
          <w:szCs w:val="20"/>
        </w:rPr>
        <w:t xml:space="preserve"> you</w:t>
      </w:r>
      <w:r>
        <w:rPr>
          <w:rFonts w:ascii="Candara" w:hAnsi="Candara"/>
          <w:sz w:val="20"/>
          <w:szCs w:val="20"/>
        </w:rPr>
        <w:t xml:space="preserve">r choice”, you can </w:t>
      </w:r>
      <w:r w:rsidRPr="00C568E7">
        <w:rPr>
          <w:rFonts w:ascii="Candara" w:hAnsi="Candara"/>
          <w:sz w:val="20"/>
          <w:szCs w:val="20"/>
        </w:rPr>
        <w:t xml:space="preserve">circle </w:t>
      </w:r>
      <w:r>
        <w:rPr>
          <w:rFonts w:ascii="Candara" w:hAnsi="Candara"/>
          <w:sz w:val="20"/>
          <w:szCs w:val="20"/>
        </w:rPr>
        <w:t xml:space="preserve">or underline </w:t>
      </w:r>
      <w:r w:rsidRPr="00C568E7">
        <w:rPr>
          <w:rFonts w:ascii="Candara" w:hAnsi="Candara"/>
          <w:sz w:val="20"/>
          <w:szCs w:val="20"/>
        </w:rPr>
        <w:t>it (whichever you prefer).</w:t>
      </w:r>
    </w:p>
    <w:p w14:paraId="18FD8DCB" w14:textId="77777777" w:rsidR="00B7580E" w:rsidRPr="00C568E7" w:rsidRDefault="00B7580E" w:rsidP="00E82FE8">
      <w:pPr>
        <w:spacing w:before="120" w:after="0" w:line="240" w:lineRule="auto"/>
        <w:ind w:right="-432"/>
        <w:outlineLvl w:val="0"/>
        <w:rPr>
          <w:rFonts w:ascii="Candara" w:hAnsi="Candara"/>
          <w:b/>
          <w:i/>
          <w:sz w:val="20"/>
          <w:szCs w:val="20"/>
        </w:rPr>
      </w:pPr>
      <w:r>
        <w:rPr>
          <w:rFonts w:ascii="Candara" w:hAnsi="Candara"/>
          <w:sz w:val="20"/>
          <w:szCs w:val="20"/>
        </w:rPr>
        <w:t>Throughout, assume that there are no global variables (if you happen to know what they are).</w:t>
      </w:r>
    </w:p>
    <w:p w14:paraId="63301842" w14:textId="77777777" w:rsidR="00952CEA" w:rsidRPr="00F53428" w:rsidRDefault="00952CEA" w:rsidP="00F5342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C5F897" wp14:editId="4ADE8AE7">
                <wp:simplePos x="0" y="0"/>
                <wp:positionH relativeFrom="column">
                  <wp:posOffset>3990975</wp:posOffset>
                </wp:positionH>
                <wp:positionV relativeFrom="paragraph">
                  <wp:posOffset>104140</wp:posOffset>
                </wp:positionV>
                <wp:extent cx="2114550" cy="853440"/>
                <wp:effectExtent l="0" t="0" r="19050" b="2286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4A98B" w14:textId="77777777" w:rsidR="00DD4A89" w:rsidRDefault="00DD4A89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secret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3391F53" w14:textId="77777777" w:rsidR="00DD4A89" w:rsidRDefault="00DD4A89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y = (x + 1) ** 2</w:t>
                            </w:r>
                          </w:p>
                          <w:p w14:paraId="0173873A" w14:textId="77777777" w:rsidR="00DD4A89" w:rsidRPr="00650D72" w:rsidRDefault="00DD4A89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5F897" id="Rectangle 29" o:spid="_x0000_s1026" style="position:absolute;left:0;text-align:left;margin-left:314.25pt;margin-top:8.2pt;width:166.5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" fillcolor="#f2f2f2 [3052]" strokecolor="black [3213]" strokeweight="2pt">
                <v:textbox>
                  <w:txbxContent>
                    <w:p w14:paraId="5594A98B" w14:textId="77777777" w:rsidR="00DD4A89" w:rsidRDefault="00DD4A89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secret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43391F53" w14:textId="77777777" w:rsidR="00DD4A89" w:rsidRDefault="00DD4A89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y = (x + 1) ** 2</w:t>
                      </w:r>
                    </w:p>
                    <w:p w14:paraId="0173873A" w14:textId="77777777" w:rsidR="00DD4A89" w:rsidRPr="00650D72" w:rsidRDefault="00DD4A89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sz w:val="24"/>
          <w:szCs w:val="24"/>
        </w:rPr>
        <w:t xml:space="preserve">Consider the </w:t>
      </w:r>
      <w:r w:rsidR="00F744F1">
        <w:rPr>
          <w:rFonts w:ascii="Candara" w:hAnsi="Candara" w:cs="Courier New"/>
          <w:sz w:val="24"/>
          <w:szCs w:val="24"/>
        </w:rPr>
        <w:t xml:space="preserve">  </w:t>
      </w:r>
      <w:r w:rsidR="00F744F1">
        <w:rPr>
          <w:rFonts w:ascii="Consolas" w:hAnsi="Consolas" w:cs="Consolas"/>
          <w:b/>
          <w:i/>
          <w:sz w:val="24"/>
          <w:szCs w:val="24"/>
        </w:rPr>
        <w:t xml:space="preserve">secret  </w:t>
      </w:r>
      <w:r w:rsidR="00F53428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>function defined to the right.</w:t>
      </w:r>
      <w:r w:rsidR="00F53428">
        <w:rPr>
          <w:rFonts w:ascii="Candara" w:hAnsi="Candara" w:cs="Courier New"/>
          <w:sz w:val="24"/>
          <w:szCs w:val="24"/>
        </w:rPr>
        <w:t xml:space="preserve">  </w:t>
      </w:r>
      <w:r w:rsidRPr="00F53428">
        <w:rPr>
          <w:rFonts w:ascii="Candara" w:hAnsi="Candara" w:cs="Courier New"/>
          <w:sz w:val="24"/>
          <w:szCs w:val="24"/>
        </w:rPr>
        <w:t>What are the values of:</w:t>
      </w:r>
    </w:p>
    <w:p w14:paraId="471F7DE8" w14:textId="77777777"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secret(2</w:t>
      </w:r>
      <w:r w:rsidR="00952CEA" w:rsidRPr="00952CEA">
        <w:rPr>
          <w:rFonts w:ascii="Consolas" w:hAnsi="Consolas" w:cs="Consolas"/>
          <w:b/>
          <w:sz w:val="24"/>
          <w:szCs w:val="24"/>
        </w:rPr>
        <w:t>)</w:t>
      </w:r>
      <w:r w:rsidR="00952CEA">
        <w:rPr>
          <w:rFonts w:ascii="Candara" w:hAnsi="Candara" w:cs="Courier New"/>
          <w:sz w:val="24"/>
          <w:szCs w:val="24"/>
        </w:rPr>
        <w:t xml:space="preserve">     ______________________</w:t>
      </w:r>
    </w:p>
    <w:p w14:paraId="1E2E16A2" w14:textId="77777777" w:rsidR="007F43F9" w:rsidRPr="00B670EF" w:rsidRDefault="00F744F1" w:rsidP="00B670EF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(2))</w:t>
      </w:r>
      <w:r w:rsidR="00F53428">
        <w:rPr>
          <w:rFonts w:ascii="Candara" w:hAnsi="Candara" w:cs="Courier New"/>
          <w:sz w:val="24"/>
          <w:szCs w:val="24"/>
        </w:rPr>
        <w:t xml:space="preserve"> _______________</w:t>
      </w:r>
    </w:p>
    <w:p w14:paraId="69270729" w14:textId="77777777" w:rsidR="00F53428" w:rsidRPr="00F53428" w:rsidRDefault="005D1441" w:rsidP="00B670E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8395C9" wp14:editId="11162002">
                <wp:simplePos x="0" y="0"/>
                <wp:positionH relativeFrom="column">
                  <wp:posOffset>3791585</wp:posOffset>
                </wp:positionH>
                <wp:positionV relativeFrom="paragraph">
                  <wp:posOffset>74295</wp:posOffset>
                </wp:positionV>
                <wp:extent cx="2447925" cy="853440"/>
                <wp:effectExtent l="0" t="0" r="28575" b="2286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ECB9" w14:textId="77777777" w:rsidR="00DD4A89" w:rsidRDefault="00DD4A89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mystery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2FB586A" w14:textId="77777777" w:rsidR="00DD4A89" w:rsidRDefault="00DD4A89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result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 + (3 * y)</w:t>
                            </w:r>
                          </w:p>
                          <w:p w14:paraId="3F7BA0DE" w14:textId="77777777" w:rsidR="00DD4A89" w:rsidRPr="00650D72" w:rsidRDefault="00DD4A89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95C9" id="Rectangle 35" o:spid="_x0000_s1027" style="position:absolute;left:0;text-align:left;margin-left:298.55pt;margin-top:5.85pt;width:192.75pt;height:6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" fillcolor="#f2f2f2 [3052]" strokecolor="black [3213]" strokeweight="2pt">
                <v:textbox>
                  <w:txbxContent>
                    <w:p w14:paraId="44F9ECB9" w14:textId="77777777" w:rsidR="00DD4A89" w:rsidRDefault="00DD4A89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mystery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42FB586A" w14:textId="77777777" w:rsidR="00DD4A89" w:rsidRDefault="00DD4A89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result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 + (3 * y)</w:t>
                      </w:r>
                    </w:p>
                    <w:p w14:paraId="3F7BA0DE" w14:textId="77777777" w:rsidR="00DD4A89" w:rsidRPr="00650D72" w:rsidRDefault="00DD4A89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result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53428">
        <w:rPr>
          <w:rFonts w:ascii="Candara" w:hAnsi="Candara" w:cs="Courier New"/>
          <w:sz w:val="24"/>
          <w:szCs w:val="24"/>
        </w:rPr>
        <w:t xml:space="preserve">Consider the </w:t>
      </w:r>
      <w:r w:rsidR="00F53428" w:rsidRPr="005D1441">
        <w:rPr>
          <w:rFonts w:ascii="Consolas" w:hAnsi="Consolas" w:cs="Consolas"/>
          <w:b/>
          <w:i/>
          <w:sz w:val="24"/>
          <w:szCs w:val="24"/>
        </w:rPr>
        <w:t>mystery</w:t>
      </w:r>
      <w:r w:rsidR="00F53428">
        <w:rPr>
          <w:rFonts w:ascii="Candara" w:hAnsi="Candara" w:cs="Courier New"/>
          <w:sz w:val="24"/>
          <w:szCs w:val="24"/>
        </w:rPr>
        <w:t xml:space="preserve"> function defined to the right.  W</w:t>
      </w:r>
      <w:r w:rsidR="00F53428" w:rsidRPr="00F53428">
        <w:rPr>
          <w:rFonts w:ascii="Candara" w:hAnsi="Candara" w:cs="Courier New"/>
          <w:sz w:val="24"/>
          <w:szCs w:val="24"/>
        </w:rPr>
        <w:t>hat are the values of:</w:t>
      </w:r>
    </w:p>
    <w:p w14:paraId="194AA695" w14:textId="77777777"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mystery(5, 2</w:t>
      </w:r>
      <w:r w:rsidR="00F53428" w:rsidRPr="00952CEA">
        <w:rPr>
          <w:rFonts w:ascii="Consolas" w:hAnsi="Consolas" w:cs="Consolas"/>
          <w:b/>
          <w:sz w:val="24"/>
          <w:szCs w:val="24"/>
        </w:rPr>
        <w:t>)</w:t>
      </w:r>
      <w:r w:rsidR="00F53428">
        <w:rPr>
          <w:rFonts w:ascii="Candara" w:hAnsi="Candara" w:cs="Courier New"/>
          <w:sz w:val="24"/>
          <w:szCs w:val="24"/>
        </w:rPr>
        <w:t xml:space="preserve">     </w:t>
      </w:r>
      <w:r w:rsidR="005D1441">
        <w:rPr>
          <w:rFonts w:ascii="Candara" w:hAnsi="Candara" w:cs="Courier New"/>
          <w:sz w:val="24"/>
          <w:szCs w:val="24"/>
        </w:rPr>
        <w:t>_______________</w:t>
      </w:r>
    </w:p>
    <w:p w14:paraId="5FE5712D" w14:textId="77777777" w:rsidR="00F53428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mystery(2, 5</w:t>
      </w:r>
      <w:r w:rsidR="005D1441">
        <w:rPr>
          <w:rFonts w:ascii="Consolas" w:hAnsi="Consolas" w:cs="Consolas"/>
          <w:b/>
          <w:sz w:val="24"/>
          <w:szCs w:val="24"/>
        </w:rPr>
        <w:t xml:space="preserve">)  </w:t>
      </w:r>
      <w:r w:rsidR="00F53428">
        <w:rPr>
          <w:rFonts w:ascii="Candara" w:hAnsi="Candara" w:cs="Courier New"/>
          <w:sz w:val="24"/>
          <w:szCs w:val="24"/>
        </w:rPr>
        <w:t xml:space="preserve"> _______________</w:t>
      </w:r>
    </w:p>
    <w:p w14:paraId="0033BD65" w14:textId="77777777" w:rsidR="00B7580E" w:rsidRPr="00B7580E" w:rsidRDefault="00B7580E" w:rsidP="00B7580E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x = 2</w:t>
      </w:r>
    </w:p>
    <w:p w14:paraId="5BF56A56" w14:textId="77777777" w:rsidR="00B7580E" w:rsidRPr="00B7580E" w:rsidRDefault="00B7580E" w:rsidP="00B7580E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y = 5</w:t>
      </w:r>
    </w:p>
    <w:p w14:paraId="70FD4A3F" w14:textId="77777777" w:rsidR="00B7580E" w:rsidRPr="00952CEA" w:rsidRDefault="00B7580E" w:rsidP="00B7580E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mystery(x, y)  </w:t>
      </w:r>
      <w:r>
        <w:rPr>
          <w:rFonts w:ascii="Candara" w:hAnsi="Candara" w:cs="Courier New"/>
          <w:sz w:val="24"/>
          <w:szCs w:val="24"/>
        </w:rPr>
        <w:t xml:space="preserve"> _______________</w:t>
      </w:r>
    </w:p>
    <w:p w14:paraId="4016356B" w14:textId="77777777" w:rsidR="00B7580E" w:rsidRPr="00B7580E" w:rsidRDefault="00B7580E" w:rsidP="00B7580E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x = 2</w:t>
      </w:r>
    </w:p>
    <w:p w14:paraId="2F0C1E51" w14:textId="77777777" w:rsidR="00B7580E" w:rsidRPr="00B7580E" w:rsidRDefault="00B7580E" w:rsidP="00B7580E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y = 5</w:t>
      </w:r>
    </w:p>
    <w:p w14:paraId="7EF3D819" w14:textId="77777777" w:rsidR="00B7580E" w:rsidRPr="00952CEA" w:rsidRDefault="00B7580E" w:rsidP="00B7580E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mystery(y, x)  </w:t>
      </w:r>
      <w:r>
        <w:rPr>
          <w:rFonts w:ascii="Candara" w:hAnsi="Candara" w:cs="Courier New"/>
          <w:sz w:val="24"/>
          <w:szCs w:val="24"/>
        </w:rPr>
        <w:t xml:space="preserve"> _______________</w:t>
      </w:r>
    </w:p>
    <w:p w14:paraId="6BB62CA4" w14:textId="77777777" w:rsidR="00601EFB" w:rsidRDefault="00601EFB" w:rsidP="00601EFB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</w:t>
      </w:r>
      <w:r>
        <w:rPr>
          <w:rFonts w:ascii="Consolas" w:hAnsi="Consolas" w:cs="Consolas"/>
          <w:b/>
          <w:i/>
          <w:sz w:val="24"/>
          <w:szCs w:val="24"/>
        </w:rPr>
        <w:t xml:space="preserve">secret </w:t>
      </w:r>
      <w:r>
        <w:rPr>
          <w:rFonts w:ascii="Candara" w:hAnsi="Candara" w:cs="Courier New"/>
          <w:sz w:val="24"/>
          <w:szCs w:val="24"/>
        </w:rPr>
        <w:t xml:space="preserve">and </w:t>
      </w:r>
      <w:r w:rsidRPr="005D1441">
        <w:rPr>
          <w:rFonts w:ascii="Consolas" w:hAnsi="Consolas" w:cs="Consolas"/>
          <w:b/>
          <w:i/>
          <w:sz w:val="24"/>
          <w:szCs w:val="24"/>
        </w:rPr>
        <w:t>mystery</w:t>
      </w:r>
      <w:r>
        <w:rPr>
          <w:rFonts w:ascii="Candara" w:hAnsi="Candara" w:cs="Courier New"/>
          <w:sz w:val="24"/>
          <w:szCs w:val="24"/>
        </w:rPr>
        <w:t xml:space="preserve"> functions defined above.  W</w:t>
      </w:r>
      <w:r w:rsidRPr="00F53428">
        <w:rPr>
          <w:rFonts w:ascii="Candara" w:hAnsi="Candara" w:cs="Courier New"/>
          <w:sz w:val="24"/>
          <w:szCs w:val="24"/>
        </w:rPr>
        <w:t>hat are the values of:</w:t>
      </w:r>
    </w:p>
    <w:p w14:paraId="46DB8FA1" w14:textId="77777777" w:rsidR="00601EFB" w:rsidRPr="00B7580E" w:rsidRDefault="00601EFB" w:rsidP="00601EFB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x = 2</w:t>
      </w:r>
    </w:p>
    <w:p w14:paraId="7021FDA9" w14:textId="77777777" w:rsidR="00601EFB" w:rsidRPr="00B7580E" w:rsidRDefault="00601EFB" w:rsidP="00601EFB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y = 5</w:t>
      </w:r>
    </w:p>
    <w:p w14:paraId="630D24FE" w14:textId="77777777" w:rsidR="00601EFB" w:rsidRPr="00952CEA" w:rsidRDefault="00601EFB" w:rsidP="00601EFB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secret(3) + mystery(x, y)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 xml:space="preserve"> _____________________</w:t>
      </w:r>
    </w:p>
    <w:p w14:paraId="0A5113FF" w14:textId="77777777" w:rsidR="00601EFB" w:rsidRPr="00B670EF" w:rsidRDefault="00601EFB" w:rsidP="00601EFB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</w:t>
      </w:r>
      <w:r w:rsidRPr="00952CEA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>mystery</w:t>
      </w:r>
      <w:r w:rsidRPr="00952CEA">
        <w:rPr>
          <w:rFonts w:ascii="Consolas" w:hAnsi="Consolas" w:cs="Consolas"/>
          <w:b/>
          <w:sz w:val="24"/>
          <w:szCs w:val="24"/>
        </w:rPr>
        <w:t>(2</w:t>
      </w:r>
      <w:r>
        <w:rPr>
          <w:rFonts w:ascii="Consolas" w:hAnsi="Consolas" w:cs="Consolas"/>
          <w:b/>
          <w:sz w:val="24"/>
          <w:szCs w:val="24"/>
        </w:rPr>
        <w:t>, 1</w:t>
      </w:r>
      <w:r w:rsidRPr="00952CEA">
        <w:rPr>
          <w:rFonts w:ascii="Consolas" w:hAnsi="Consolas" w:cs="Consolas"/>
          <w:b/>
          <w:sz w:val="24"/>
          <w:szCs w:val="24"/>
        </w:rPr>
        <w:t>))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 xml:space="preserve"> _____________________</w:t>
      </w:r>
    </w:p>
    <w:p w14:paraId="6378CA71" w14:textId="77777777" w:rsidR="00601EFB" w:rsidRPr="00B7580E" w:rsidRDefault="00601EFB" w:rsidP="00601EFB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x = 2</w:t>
      </w:r>
      <w:r>
        <w:rPr>
          <w:rFonts w:ascii="Consolas" w:hAnsi="Consolas" w:cs="Consolas"/>
          <w:b/>
          <w:sz w:val="24"/>
          <w:szCs w:val="24"/>
        </w:rPr>
        <w:tab/>
      </w:r>
    </w:p>
    <w:p w14:paraId="2BFB42B8" w14:textId="77777777" w:rsidR="00601EFB" w:rsidRPr="00B7580E" w:rsidRDefault="00601EFB" w:rsidP="00601EFB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y = 1</w:t>
      </w:r>
    </w:p>
    <w:p w14:paraId="613B555F" w14:textId="77777777" w:rsidR="00601EFB" w:rsidRPr="00952CEA" w:rsidRDefault="00601EFB" w:rsidP="00601EFB">
      <w:pPr>
        <w:pStyle w:val="ListParagraph"/>
        <w:spacing w:before="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mystery(secret(x), secret(y))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 xml:space="preserve"> _____________________</w:t>
      </w:r>
    </w:p>
    <w:p w14:paraId="3C47171F" w14:textId="77777777" w:rsidR="00601EFB" w:rsidRDefault="00601EFB" w:rsidP="00601EFB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84192" behindDoc="0" locked="0" layoutInCell="1" allowOverlap="1" wp14:anchorId="1062C91B" wp14:editId="38C9C33C">
            <wp:simplePos x="0" y="0"/>
            <wp:positionH relativeFrom="column">
              <wp:posOffset>3928110</wp:posOffset>
            </wp:positionH>
            <wp:positionV relativeFrom="paragraph">
              <wp:posOffset>25400</wp:posOffset>
            </wp:positionV>
            <wp:extent cx="1751965" cy="1475740"/>
            <wp:effectExtent l="25400" t="25400" r="26035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4757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D289" w14:textId="77777777" w:rsidR="00B7580E" w:rsidRDefault="00B7580E" w:rsidP="00B7580E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 to the right.  Explain briefly why there is a </w:t>
      </w:r>
      <w:r w:rsidRPr="00B7580E">
        <w:rPr>
          <w:rFonts w:ascii="Candara" w:hAnsi="Candara" w:cs="Courier New"/>
          <w:b/>
          <w:i/>
          <w:sz w:val="24"/>
          <w:szCs w:val="24"/>
        </w:rPr>
        <w:t>red X</w:t>
      </w:r>
      <w:r>
        <w:rPr>
          <w:rFonts w:ascii="Candara" w:hAnsi="Candara" w:cs="Courier New"/>
          <w:sz w:val="24"/>
          <w:szCs w:val="24"/>
        </w:rPr>
        <w:t xml:space="preserve"> beside </w:t>
      </w:r>
      <w:r w:rsidRPr="00B7580E">
        <w:rPr>
          <w:rFonts w:ascii="Candara" w:hAnsi="Candara" w:cs="Courier New"/>
          <w:b/>
          <w:i/>
          <w:sz w:val="24"/>
          <w:szCs w:val="24"/>
        </w:rPr>
        <w:t>Line 3</w:t>
      </w:r>
      <w:r>
        <w:rPr>
          <w:rFonts w:ascii="Candara" w:hAnsi="Candara" w:cs="Courier New"/>
          <w:sz w:val="24"/>
          <w:szCs w:val="24"/>
        </w:rPr>
        <w:t>.</w:t>
      </w:r>
    </w:p>
    <w:p w14:paraId="00EF962F" w14:textId="77777777" w:rsidR="00601EFB" w:rsidRDefault="00601EFB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2613656" w14:textId="77777777" w:rsidR="00601EFB" w:rsidRDefault="00601EFB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E004794" w14:textId="77777777" w:rsidR="00A71A55" w:rsidRPr="00F53428" w:rsidRDefault="00A71A55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66E29A1" w14:textId="77777777" w:rsidR="00B7580E" w:rsidRDefault="00601EFB" w:rsidP="00B7580E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1975B631" wp14:editId="53DB2621">
            <wp:simplePos x="0" y="0"/>
            <wp:positionH relativeFrom="column">
              <wp:posOffset>4078605</wp:posOffset>
            </wp:positionH>
            <wp:positionV relativeFrom="paragraph">
              <wp:posOffset>53340</wp:posOffset>
            </wp:positionV>
            <wp:extent cx="1685290" cy="1532890"/>
            <wp:effectExtent l="25400" t="25400" r="16510" b="16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53289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80E">
        <w:rPr>
          <w:rFonts w:ascii="Candara" w:hAnsi="Candara" w:cs="Courier New"/>
          <w:sz w:val="24"/>
          <w:szCs w:val="24"/>
        </w:rPr>
        <w:t xml:space="preserve">Consider the code snippet to the right.  Explain briefly why there is </w:t>
      </w:r>
      <w:r w:rsidR="00B7580E" w:rsidRPr="00B7580E">
        <w:rPr>
          <w:rFonts w:ascii="Candara" w:hAnsi="Candara" w:cs="Courier New"/>
          <w:sz w:val="24"/>
          <w:szCs w:val="24"/>
        </w:rPr>
        <w:t xml:space="preserve">a </w:t>
      </w:r>
      <w:r w:rsidR="00B7580E" w:rsidRPr="00B7580E">
        <w:rPr>
          <w:rFonts w:ascii="Candara" w:hAnsi="Candara" w:cs="Courier New"/>
          <w:b/>
          <w:i/>
          <w:sz w:val="24"/>
          <w:szCs w:val="24"/>
        </w:rPr>
        <w:t>red X</w:t>
      </w:r>
      <w:r w:rsidR="00B7580E">
        <w:rPr>
          <w:rFonts w:ascii="Candara" w:hAnsi="Candara" w:cs="Courier New"/>
          <w:sz w:val="24"/>
          <w:szCs w:val="24"/>
        </w:rPr>
        <w:t xml:space="preserve"> beside </w:t>
      </w:r>
      <w:r w:rsidR="00B7580E" w:rsidRPr="00B7580E">
        <w:rPr>
          <w:rFonts w:ascii="Candara" w:hAnsi="Candara" w:cs="Courier New"/>
          <w:b/>
          <w:i/>
          <w:sz w:val="24"/>
          <w:szCs w:val="24"/>
        </w:rPr>
        <w:t>Line 7</w:t>
      </w:r>
      <w:r w:rsidR="00B7580E">
        <w:rPr>
          <w:rFonts w:ascii="Candara" w:hAnsi="Candara" w:cs="Courier New"/>
          <w:sz w:val="24"/>
          <w:szCs w:val="24"/>
        </w:rPr>
        <w:t>.</w:t>
      </w:r>
    </w:p>
    <w:p w14:paraId="2B3FE728" w14:textId="77777777" w:rsidR="00B7580E" w:rsidRDefault="00B7580E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4D93B6B5" w14:textId="77777777" w:rsidR="00601EFB" w:rsidRDefault="00601EFB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36D51B0A" w14:textId="77777777" w:rsidR="00601EFB" w:rsidRDefault="00601EFB" w:rsidP="00B7580E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287B2DF2" w14:textId="77777777" w:rsidR="0037028E" w:rsidRPr="0037028E" w:rsidRDefault="00F744F1" w:rsidP="0037028E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snippets defined below.  They </w:t>
      </w:r>
      <w:r w:rsidR="002975C2">
        <w:rPr>
          <w:rFonts w:ascii="Candara" w:hAnsi="Candara" w:cs="Courier New"/>
          <w:sz w:val="24"/>
          <w:szCs w:val="24"/>
        </w:rPr>
        <w:t>are contrived examples with</w:t>
      </w:r>
      <w:r>
        <w:rPr>
          <w:rFonts w:ascii="Candara" w:hAnsi="Candara" w:cs="Courier New"/>
          <w:sz w:val="24"/>
          <w:szCs w:val="24"/>
        </w:rPr>
        <w:t xml:space="preserve"> poor style but will run</w:t>
      </w:r>
      <w:r w:rsidR="004E0368">
        <w:rPr>
          <w:rFonts w:ascii="Candara" w:hAnsi="Candara" w:cs="Courier New"/>
          <w:sz w:val="24"/>
          <w:szCs w:val="24"/>
        </w:rPr>
        <w:t xml:space="preserve"> without errors</w:t>
      </w:r>
      <w:r>
        <w:rPr>
          <w:rFonts w:ascii="Candara" w:hAnsi="Candara" w:cs="Courier New"/>
          <w:sz w:val="24"/>
          <w:szCs w:val="24"/>
        </w:rPr>
        <w:t>.  For each, what does it print</w:t>
      </w:r>
      <w:r w:rsidR="00A5083D">
        <w:rPr>
          <w:rFonts w:ascii="Candara" w:hAnsi="Candara" w:cs="Courier New"/>
          <w:sz w:val="24"/>
          <w:szCs w:val="24"/>
        </w:rPr>
        <w:t xml:space="preserve"> when </w:t>
      </w:r>
      <w:r w:rsidR="00A5083D" w:rsidRPr="00A5083D">
        <w:rPr>
          <w:rFonts w:ascii="Candara" w:hAnsi="Candara" w:cs="Courier New"/>
          <w:i/>
          <w:sz w:val="24"/>
          <w:szCs w:val="24"/>
        </w:rPr>
        <w:t>main</w:t>
      </w:r>
      <w:r w:rsidR="00A5083D">
        <w:rPr>
          <w:rFonts w:ascii="Candara" w:hAnsi="Candara" w:cs="Courier New"/>
          <w:sz w:val="24"/>
          <w:szCs w:val="24"/>
        </w:rPr>
        <w:t xml:space="preserve"> runs</w:t>
      </w:r>
      <w:r w:rsidR="0037028E">
        <w:rPr>
          <w:rFonts w:ascii="Candara" w:hAnsi="Candara" w:cs="Courier New"/>
          <w:sz w:val="24"/>
          <w:szCs w:val="24"/>
        </w:rPr>
        <w:t>?</w:t>
      </w:r>
    </w:p>
    <w:p w14:paraId="189E5231" w14:textId="77777777" w:rsidR="00F744F1" w:rsidRPr="0037028E" w:rsidRDefault="00F744F1" w:rsidP="0037028E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0"/>
          <w:szCs w:val="24"/>
        </w:rPr>
      </w:pPr>
      <w:r w:rsidRPr="0037028E">
        <w:rPr>
          <w:rFonts w:ascii="Candara" w:hAnsi="Candara" w:cs="Courier New"/>
          <w:sz w:val="20"/>
          <w:szCs w:val="24"/>
        </w:rPr>
        <w:t>(Each is an independent problem.</w:t>
      </w:r>
      <w:r w:rsidR="007C6A47" w:rsidRPr="0037028E">
        <w:rPr>
          <w:rFonts w:ascii="Candara" w:hAnsi="Candara" w:cs="Courier New"/>
          <w:sz w:val="20"/>
          <w:szCs w:val="24"/>
        </w:rPr>
        <w:t xml:space="preserve">  Pay close attention to the order in whic</w:t>
      </w:r>
      <w:r w:rsidR="0037028E" w:rsidRPr="0037028E">
        <w:rPr>
          <w:rFonts w:ascii="Candara" w:hAnsi="Candara" w:cs="Courier New"/>
          <w:sz w:val="20"/>
          <w:szCs w:val="24"/>
        </w:rPr>
        <w:t xml:space="preserve">h the </w:t>
      </w:r>
      <w:r w:rsidR="007C6A47" w:rsidRPr="0037028E">
        <w:rPr>
          <w:rFonts w:ascii="Candara" w:hAnsi="Candara" w:cs="Courier New"/>
          <w:sz w:val="20"/>
          <w:szCs w:val="24"/>
        </w:rPr>
        <w:t>statements are executed.</w:t>
      </w:r>
      <w:r w:rsidRPr="0037028E">
        <w:rPr>
          <w:rFonts w:ascii="Candara" w:hAnsi="Candara" w:cs="Courier New"/>
          <w:sz w:val="20"/>
          <w:szCs w:val="24"/>
        </w:rPr>
        <w:t>)</w:t>
      </w:r>
    </w:p>
    <w:p w14:paraId="0CC3DAE6" w14:textId="77777777" w:rsidR="000449E1" w:rsidRPr="007C418C" w:rsidRDefault="0037028E" w:rsidP="000449E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F95307" wp14:editId="69F2E811">
                <wp:simplePos x="0" y="0"/>
                <wp:positionH relativeFrom="column">
                  <wp:posOffset>2132965</wp:posOffset>
                </wp:positionH>
                <wp:positionV relativeFrom="paragraph">
                  <wp:posOffset>120015</wp:posOffset>
                </wp:positionV>
                <wp:extent cx="1695450" cy="2066925"/>
                <wp:effectExtent l="0" t="0" r="19050" b="2857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E502E" w14:textId="77777777" w:rsidR="00DD4A89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3056D49F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14:paraId="0E279E6C" w14:textId="77777777" w:rsidR="00DD4A89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F553BA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(y)</w:t>
                            </w:r>
                          </w:p>
                          <w:p w14:paraId="7E99CCC6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D51CFB3" w14:textId="77777777" w:rsidR="00DD4A89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7699E4F5" w14:textId="77777777" w:rsidR="00DD4A89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10</w:t>
                            </w:r>
                          </w:p>
                          <w:p w14:paraId="08F1909B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364538B1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5307" id="Rectangle 53" o:spid="_x0000_s1028" style="position:absolute;left:0;text-align:left;margin-left:167.95pt;margin-top:9.45pt;width:133.5pt;height:16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" fillcolor="#f2f2f2 [3052]" strokecolor="black [3213]" strokeweight="2pt">
                <v:textbox>
                  <w:txbxContent>
                    <w:p w14:paraId="4DFE502E" w14:textId="77777777" w:rsidR="00DD4A89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3056D49F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14:paraId="0E279E6C" w14:textId="77777777" w:rsidR="00DD4A89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20F553BA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(y)</w:t>
                      </w:r>
                    </w:p>
                    <w:p w14:paraId="7E99CCC6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D51CFB3" w14:textId="77777777" w:rsidR="00DD4A89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7699E4F5" w14:textId="77777777" w:rsidR="00DD4A89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10</w:t>
                      </w:r>
                    </w:p>
                    <w:p w14:paraId="08F1909B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14:paraId="364538B1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975C2"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BDBAAE" wp14:editId="57AF6B45">
                <wp:simplePos x="0" y="0"/>
                <wp:positionH relativeFrom="column">
                  <wp:posOffset>4495800</wp:posOffset>
                </wp:positionH>
                <wp:positionV relativeFrom="paragraph">
                  <wp:posOffset>215265</wp:posOffset>
                </wp:positionV>
                <wp:extent cx="1695450" cy="1933575"/>
                <wp:effectExtent l="0" t="0" r="19050" b="28575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25420" w14:textId="77777777" w:rsidR="00DD4A89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76322ABC" w14:textId="77777777" w:rsidR="00DD4A89" w:rsidRPr="0046625C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14:paraId="7D9E69B3" w14:textId="77777777" w:rsidR="00DD4A89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49FE86" w14:textId="77777777" w:rsidR="00DD4A89" w:rsidRPr="0046625C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4EB63651" w14:textId="77777777" w:rsidR="00DD4A89" w:rsidRPr="0046625C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F4EA0E3" w14:textId="77777777" w:rsidR="00DD4A89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67EE7AD" w14:textId="77777777" w:rsidR="00DD4A89" w:rsidRPr="0046625C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0D8AAF11" w14:textId="77777777" w:rsidR="00DD4A89" w:rsidRPr="0046625C" w:rsidRDefault="00DD4A89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C6AE323" w14:textId="77777777" w:rsidR="00DD4A89" w:rsidRPr="0046625C" w:rsidRDefault="00DD4A89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BAAE" id="Rectangle 54" o:spid="_x0000_s1029" style="position:absolute;left:0;text-align:left;margin-left:354pt;margin-top:16.95pt;width:133.5pt;height:15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" fillcolor="#f2f2f2 [3052]" strokecolor="black [3213]" strokeweight="2pt">
                <v:textbox>
                  <w:txbxContent>
                    <w:p w14:paraId="4C125420" w14:textId="77777777" w:rsidR="00DD4A89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76322ABC" w14:textId="77777777" w:rsidR="00DD4A89" w:rsidRPr="0046625C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14:paraId="7D9E69B3" w14:textId="77777777" w:rsidR="00DD4A89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4149FE86" w14:textId="77777777" w:rsidR="00DD4A89" w:rsidRPr="0046625C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14:paraId="4EB63651" w14:textId="77777777" w:rsidR="00DD4A89" w:rsidRPr="0046625C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F4EA0E3" w14:textId="77777777" w:rsidR="00DD4A89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467EE7AD" w14:textId="77777777" w:rsidR="00DD4A89" w:rsidRPr="0046625C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14:paraId="0D8AAF11" w14:textId="77777777" w:rsidR="00DD4A89" w:rsidRPr="0046625C" w:rsidRDefault="00DD4A89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14:paraId="1C6AE323" w14:textId="77777777" w:rsidR="00DD4A89" w:rsidRPr="0046625C" w:rsidRDefault="00DD4A89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975C2"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30988" wp14:editId="1281B3F3">
                <wp:simplePos x="0" y="0"/>
                <wp:positionH relativeFrom="column">
                  <wp:posOffset>-228600</wp:posOffset>
                </wp:positionH>
                <wp:positionV relativeFrom="paragraph">
                  <wp:posOffset>196215</wp:posOffset>
                </wp:positionV>
                <wp:extent cx="1695450" cy="2066925"/>
                <wp:effectExtent l="0" t="0" r="19050" b="285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3CF1" w14:textId="77777777" w:rsidR="00DD4A89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220FBD79" w14:textId="77777777" w:rsidR="00DD4A89" w:rsidRPr="0046625C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14:paraId="50E48F37" w14:textId="77777777" w:rsidR="00DD4A89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571D06" w14:textId="77777777" w:rsidR="00DD4A89" w:rsidRPr="0046625C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08016C8A" w14:textId="77777777" w:rsidR="00DD4A89" w:rsidRPr="0046625C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9AD9943" w14:textId="77777777" w:rsidR="00DD4A89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53DD82D8" w14:textId="77777777" w:rsidR="00DD4A89" w:rsidRPr="0046625C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73F17AB2" w14:textId="77777777" w:rsidR="00DD4A89" w:rsidRPr="0046625C" w:rsidRDefault="00DD4A89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0988" id="Rectangle 25" o:spid="_x0000_s1030" style="position:absolute;left:0;text-align:left;margin-left:-18pt;margin-top:15.45pt;width:133.5pt;height:1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" fillcolor="#f2f2f2 [3052]" strokecolor="black [3213]" strokeweight="2pt">
                <v:textbox>
                  <w:txbxContent>
                    <w:p w14:paraId="35553CF1" w14:textId="77777777" w:rsidR="00DD4A89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220FBD79" w14:textId="77777777" w:rsidR="00DD4A89" w:rsidRPr="0046625C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14:paraId="50E48F37" w14:textId="77777777" w:rsidR="00DD4A89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B571D06" w14:textId="77777777" w:rsidR="00DD4A89" w:rsidRPr="0046625C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14:paraId="08016C8A" w14:textId="77777777" w:rsidR="00DD4A89" w:rsidRPr="0046625C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9AD9943" w14:textId="77777777" w:rsidR="00DD4A89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53DD82D8" w14:textId="77777777" w:rsidR="00DD4A89" w:rsidRPr="0046625C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</w:t>
                      </w:r>
                    </w:p>
                    <w:p w14:paraId="73F17AB2" w14:textId="77777777" w:rsidR="00DD4A89" w:rsidRPr="0046625C" w:rsidRDefault="00DD4A89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B16CC4" w14:textId="77777777" w:rsidR="000449E1" w:rsidRPr="007C418C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ab/>
      </w:r>
    </w:p>
    <w:p w14:paraId="41A6726B" w14:textId="77777777"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29805D32" w14:textId="77777777"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3C841756" w14:textId="77777777"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328025B8" w14:textId="77777777"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7933D7C3" w14:textId="77777777" w:rsidR="000449E1" w:rsidRDefault="00E57360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DCA390" wp14:editId="637B7F9C">
                <wp:simplePos x="0" y="0"/>
                <wp:positionH relativeFrom="column">
                  <wp:posOffset>582295</wp:posOffset>
                </wp:positionH>
                <wp:positionV relativeFrom="paragraph">
                  <wp:posOffset>266065</wp:posOffset>
                </wp:positionV>
                <wp:extent cx="209550" cy="36195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53F82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5.85pt;margin-top:20.95pt;width:16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" strokecolor="red" strokeweight="2pt">
                <v:stroke endarrow="open"/>
              </v:shape>
            </w:pict>
          </mc:Fallback>
        </mc:AlternateContent>
      </w:r>
      <w:r w:rsidR="00510A1E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253BF5" wp14:editId="6979CACB">
                <wp:simplePos x="0" y="0"/>
                <wp:positionH relativeFrom="column">
                  <wp:posOffset>5045710</wp:posOffset>
                </wp:positionH>
                <wp:positionV relativeFrom="paragraph">
                  <wp:posOffset>107950</wp:posOffset>
                </wp:positionV>
                <wp:extent cx="171450" cy="523875"/>
                <wp:effectExtent l="57150" t="0" r="190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238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5438B06" id="Straight Arrow Connector 57" o:spid="_x0000_s1026" type="#_x0000_t32" style="position:absolute;margin-left:397.3pt;margin-top:8.5pt;width:13.5pt;height:41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" strokecolor="red" strokeweight="2pt">
                <v:stroke endarrow="open"/>
              </v:shape>
            </w:pict>
          </mc:Fallback>
        </mc:AlternateContent>
      </w:r>
      <w:r w:rsidR="00510A1E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5AEB6" wp14:editId="57EC21E1">
                <wp:simplePos x="0" y="0"/>
                <wp:positionH relativeFrom="column">
                  <wp:posOffset>2950210</wp:posOffset>
                </wp:positionH>
                <wp:positionV relativeFrom="paragraph">
                  <wp:posOffset>224790</wp:posOffset>
                </wp:positionV>
                <wp:extent cx="0" cy="409575"/>
                <wp:effectExtent l="95250" t="0" r="1143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C0FD35" id="Straight Arrow Connector 56" o:spid="_x0000_s1026" type="#_x0000_t32" style="position:absolute;margin-left:232.3pt;margin-top:17.7pt;width:0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" strokecolor="red" strokeweight="2pt">
                <v:stroke endarrow="open"/>
              </v:shape>
            </w:pict>
          </mc:Fallback>
        </mc:AlternateContent>
      </w:r>
    </w:p>
    <w:p w14:paraId="54E93E76" w14:textId="77777777" w:rsidR="002975C2" w:rsidRPr="007C6A47" w:rsidRDefault="00F744F1" w:rsidP="007C6A47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b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                      </w:t>
      </w:r>
    </w:p>
    <w:p w14:paraId="130E20FE" w14:textId="77777777" w:rsidR="00E57360" w:rsidRDefault="00E57360">
      <w:pPr>
        <w:rPr>
          <w:rFonts w:ascii="Candara" w:hAnsi="Candara" w:cs="Courier New"/>
          <w:b/>
          <w:i/>
        </w:rPr>
      </w:pPr>
    </w:p>
    <w:p w14:paraId="201467DF" w14:textId="77777777" w:rsidR="002975C2" w:rsidRDefault="002975C2">
      <w:pPr>
        <w:rPr>
          <w:rFonts w:ascii="Candara" w:hAnsi="Candara" w:cs="Courier New"/>
        </w:rPr>
      </w:pPr>
      <w:r w:rsidRPr="002975C2">
        <w:rPr>
          <w:rFonts w:ascii="Candara" w:hAnsi="Candara" w:cs="Courier New"/>
          <w:b/>
          <w:i/>
        </w:rPr>
        <w:t xml:space="preserve">Prints: </w:t>
      </w:r>
      <w:r>
        <w:rPr>
          <w:rFonts w:ascii="Candara" w:hAnsi="Candara" w:cs="Courier New"/>
        </w:rPr>
        <w:t xml:space="preserve"> __________________                        __________________                            __________________</w:t>
      </w:r>
    </w:p>
    <w:p w14:paraId="49E1A74F" w14:textId="77777777" w:rsidR="002975C2" w:rsidRDefault="002975C2" w:rsidP="002975C2">
      <w:pPr>
        <w:spacing w:before="480" w:after="0" w:line="240" w:lineRule="auto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          __________________                         __________________                            __________________</w:t>
      </w:r>
    </w:p>
    <w:p w14:paraId="70DC5E9C" w14:textId="77777777" w:rsidR="00510A1E" w:rsidRDefault="00510A1E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14:paraId="4C9B9569" w14:textId="77777777" w:rsidR="00261181" w:rsidRPr="000F25B1" w:rsidRDefault="00261181" w:rsidP="00261181">
      <w:pPr>
        <w:pStyle w:val="ListParagraph"/>
        <w:numPr>
          <w:ilvl w:val="0"/>
          <w:numId w:val="26"/>
        </w:numPr>
        <w:spacing w:before="360" w:after="0" w:line="240" w:lineRule="auto"/>
        <w:contextualSpacing w:val="0"/>
        <w:rPr>
          <w:rFonts w:ascii="Candara" w:hAnsi="Candara" w:cs="Courier New"/>
          <w:b/>
          <w:sz w:val="24"/>
          <w:szCs w:val="24"/>
        </w:rPr>
      </w:pPr>
      <w:r w:rsidRPr="000F25B1">
        <w:rPr>
          <w:rFonts w:ascii="Candara" w:hAnsi="Candara" w:cs="Courier New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F2CA82" wp14:editId="694FD629">
                <wp:simplePos x="0" y="0"/>
                <wp:positionH relativeFrom="column">
                  <wp:posOffset>-469900</wp:posOffset>
                </wp:positionH>
                <wp:positionV relativeFrom="paragraph">
                  <wp:posOffset>0</wp:posOffset>
                </wp:positionV>
                <wp:extent cx="1892935" cy="8905240"/>
                <wp:effectExtent l="0" t="0" r="37465" b="3556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8905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773CC" w14:textId="77777777" w:rsidR="00DD4A89" w:rsidRPr="0084319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19921594" w14:textId="77777777" w:rsidR="00DD4A89" w:rsidRPr="003B0B9F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45298A6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FB6CF87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c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14:paraId="634442DC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d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  <w:p w14:paraId="4CC5E370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</w:p>
                          <w:p w14:paraId="5EB320A5" w14:textId="77777777" w:rsidR="00DD4A89" w:rsidRPr="00141B55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a, b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F8356E" w14:textId="77777777" w:rsidR="00DD4A89" w:rsidRPr="00696AD0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96AD0"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1</w:t>
                            </w:r>
                          </w:p>
                          <w:p w14:paraId="05268E7D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334F680" w14:textId="77777777" w:rsidR="00DD4A89" w:rsidRPr="00141B55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E162F8" w14:textId="77777777" w:rsidR="00DD4A89" w:rsidRPr="00696AD0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2</w:t>
                            </w:r>
                          </w:p>
                          <w:p w14:paraId="0E9E8F1A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3E4851A" w14:textId="77777777" w:rsidR="00DD4A89" w:rsidRPr="003B0B9F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20D31A2D" w14:textId="77777777" w:rsidR="00DD4A89" w:rsidRPr="00696AD0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5DA00132" w14:textId="77777777" w:rsidR="00DD4A89" w:rsidRPr="00141B55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r =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5AB4A0" w14:textId="77777777" w:rsidR="00DD4A89" w:rsidRPr="00696AD0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3</w:t>
                            </w:r>
                          </w:p>
                          <w:p w14:paraId="58D059AE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C0D5635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6B0FB9B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a, b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3EB146AB" w14:textId="77777777" w:rsidR="00DD4A89" w:rsidRPr="00F62537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 xml:space="preserve">    #### Location 4</w:t>
                            </w:r>
                          </w:p>
                          <w:p w14:paraId="31F0F466" w14:textId="77777777" w:rsidR="00DD4A89" w:rsidRPr="003B0B9F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14:paraId="03DCC493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  <w:p w14:paraId="476DF4DF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5</w:t>
                            </w:r>
                          </w:p>
                          <w:p w14:paraId="6057F510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9614FCA" w14:textId="77777777" w:rsidR="00DD4A89" w:rsidRPr="003B0B9F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153EBE38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63653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231428E9" w14:textId="77777777" w:rsidR="00DD4A89" w:rsidRPr="00716C9E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 xml:space="preserve">    #### Location 6</w:t>
                            </w:r>
                          </w:p>
                          <w:p w14:paraId="57723FD2" w14:textId="77777777" w:rsidR="00DD4A89" w:rsidRPr="003B0B9F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14:paraId="55073893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  <w:p w14:paraId="11123EB7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03FCA7C2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7</w:t>
                            </w:r>
                          </w:p>
                          <w:p w14:paraId="0EBC7693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</w:p>
                          <w:p w14:paraId="6F1DA89C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DA6640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s, r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58918F92" w14:textId="77777777" w:rsidR="00DD4A89" w:rsidRPr="00716C9E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8</w:t>
                            </w:r>
                          </w:p>
                          <w:p w14:paraId="633DCA93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return r + s</w:t>
                            </w:r>
                          </w:p>
                          <w:p w14:paraId="549150E1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5D89BA8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D866A8" w14:textId="77777777" w:rsidR="00DD4A89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463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main()</w:t>
                            </w:r>
                          </w:p>
                          <w:p w14:paraId="25E700B7" w14:textId="77777777" w:rsidR="00DD4A89" w:rsidRPr="004B463C" w:rsidRDefault="00DD4A89" w:rsidP="0026118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noProof/>
                                <w:color w:val="FF40FF"/>
                                <w:sz w:val="24"/>
                                <w:szCs w:val="24"/>
                              </w:rPr>
                              <w:t>#### Location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2CA82" id="Rectangle 27" o:spid="_x0000_s1031" style="position:absolute;left:0;text-align:left;margin-left:-37pt;margin-top:0;width:149.05pt;height:70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" fillcolor="#f2f2f2 [3052]" strokecolor="black [3213]" strokeweight="2pt">
                <v:textbox>
                  <w:txbxContent>
                    <w:p w14:paraId="192773CC" w14:textId="77777777" w:rsidR="00DD4A89" w:rsidRPr="0084319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431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19921594" w14:textId="77777777" w:rsidR="00DD4A89" w:rsidRPr="003B0B9F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 w:rsidRPr="003B0B9F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</w:p>
                    <w:p w14:paraId="145298A6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14:paraId="3FB6CF87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c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44</w:t>
                      </w:r>
                    </w:p>
                    <w:p w14:paraId="634442DC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d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55</w:t>
                      </w:r>
                    </w:p>
                    <w:p w14:paraId="4CC5E370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</w:p>
                    <w:p w14:paraId="5EB320A5" w14:textId="77777777" w:rsidR="00DD4A89" w:rsidRPr="00141B55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foo1(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a, b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8F8356E" w14:textId="77777777" w:rsidR="00DD4A89" w:rsidRPr="00696AD0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696AD0"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1</w:t>
                      </w:r>
                    </w:p>
                    <w:p w14:paraId="05268E7D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3334F680" w14:textId="77777777" w:rsidR="00DD4A89" w:rsidRPr="00141B55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1E162F8" w14:textId="77777777" w:rsidR="00DD4A89" w:rsidRPr="00696AD0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2</w:t>
                      </w:r>
                    </w:p>
                    <w:p w14:paraId="0E9E8F1A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73E4851A" w14:textId="77777777" w:rsidR="00DD4A89" w:rsidRPr="003B0B9F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3B0B9F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</w:t>
                      </w:r>
                    </w:p>
                    <w:p w14:paraId="20D31A2D" w14:textId="77777777" w:rsidR="00DD4A89" w:rsidRPr="00696AD0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35</w:t>
                      </w:r>
                    </w:p>
                    <w:p w14:paraId="5DA00132" w14:textId="77777777" w:rsidR="00DD4A89" w:rsidRPr="00141B55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r =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foo3(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5E5AB4A0" w14:textId="77777777" w:rsidR="00DD4A89" w:rsidRPr="00696AD0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3</w:t>
                      </w:r>
                    </w:p>
                    <w:p w14:paraId="58D059AE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4C0D5635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36B0FB9B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a, b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3EB146AB" w14:textId="77777777" w:rsidR="00DD4A89" w:rsidRPr="00F62537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 xml:space="preserve">    #### Location 4</w:t>
                      </w:r>
                    </w:p>
                    <w:p w14:paraId="31F0F466" w14:textId="77777777" w:rsidR="00DD4A89" w:rsidRPr="003B0B9F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88</w:t>
                      </w:r>
                    </w:p>
                    <w:p w14:paraId="03DCC493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99</w:t>
                      </w:r>
                    </w:p>
                    <w:p w14:paraId="476DF4DF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5</w:t>
                      </w:r>
                    </w:p>
                    <w:p w14:paraId="6057F510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9614FCA" w14:textId="77777777" w:rsidR="00DD4A89" w:rsidRPr="003B0B9F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153EBE38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63653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231428E9" w14:textId="77777777" w:rsidR="00DD4A89" w:rsidRPr="00716C9E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 xml:space="preserve">    #### Location 6</w:t>
                      </w:r>
                    </w:p>
                    <w:p w14:paraId="57723FD2" w14:textId="77777777" w:rsidR="00DD4A89" w:rsidRPr="003B0B9F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400</w:t>
                      </w:r>
                    </w:p>
                    <w:p w14:paraId="55073893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500</w:t>
                      </w:r>
                    </w:p>
                    <w:p w14:paraId="11123EB7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600</w:t>
                      </w:r>
                    </w:p>
                    <w:p w14:paraId="03FCA7C2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7</w:t>
                      </w:r>
                    </w:p>
                    <w:p w14:paraId="0EBC7693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</w:p>
                    <w:p w14:paraId="6F1DA89C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FDA6640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s, r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58918F92" w14:textId="77777777" w:rsidR="00DD4A89" w:rsidRPr="00716C9E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8</w:t>
                      </w:r>
                    </w:p>
                    <w:p w14:paraId="633DCA93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return r + s</w:t>
                      </w:r>
                    </w:p>
                    <w:p w14:paraId="549150E1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65D89BA8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41D866A8" w14:textId="77777777" w:rsidR="00DD4A89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4B463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main()</w:t>
                      </w:r>
                    </w:p>
                    <w:p w14:paraId="25E700B7" w14:textId="77777777" w:rsidR="00DD4A89" w:rsidRPr="004B463C" w:rsidRDefault="00DD4A89" w:rsidP="0026118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noProof/>
                          <w:color w:val="FF40FF"/>
                          <w:sz w:val="24"/>
                          <w:szCs w:val="24"/>
                        </w:rPr>
                        <w:t>#### Location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F25B1">
        <w:rPr>
          <w:rFonts w:ascii="Candara" w:hAnsi="Candara" w:cs="Courier New"/>
          <w:b/>
          <w:sz w:val="24"/>
          <w:szCs w:val="24"/>
        </w:rPr>
        <w:t>Consider</w:t>
      </w:r>
      <w:r w:rsidRPr="00696AD0">
        <w:rPr>
          <w:rFonts w:ascii="Candara" w:hAnsi="Candara" w:cs="Courier New"/>
          <w:sz w:val="24"/>
          <w:szCs w:val="24"/>
        </w:rPr>
        <w:t xml:space="preserve"> the code </w:t>
      </w:r>
      <w:r>
        <w:rPr>
          <w:rFonts w:ascii="Candara" w:hAnsi="Candara" w:cs="Courier New"/>
          <w:sz w:val="24"/>
          <w:szCs w:val="24"/>
        </w:rPr>
        <w:t>to the left</w:t>
      </w:r>
      <w:r w:rsidRPr="00696AD0">
        <w:rPr>
          <w:rFonts w:ascii="Candara" w:hAnsi="Candara" w:cs="Courier New"/>
          <w:sz w:val="24"/>
          <w:szCs w:val="24"/>
        </w:rPr>
        <w:t xml:space="preserve">.  </w:t>
      </w:r>
      <w:r w:rsidRPr="004B463C">
        <w:rPr>
          <w:rFonts w:ascii="Candara" w:hAnsi="Candara" w:cs="Courier New"/>
          <w:sz w:val="24"/>
          <w:szCs w:val="24"/>
        </w:rPr>
        <w:t xml:space="preserve">It is a contrived example with poor style but will run without errors.  In this problem, you will trace the execution of the code.  </w:t>
      </w:r>
      <w:r w:rsidRPr="004B463C">
        <w:rPr>
          <w:rFonts w:ascii="Candara" w:hAnsi="Candara" w:cs="Courier New"/>
          <w:b/>
          <w:i/>
          <w:sz w:val="24"/>
          <w:szCs w:val="24"/>
        </w:rPr>
        <w:t xml:space="preserve">As each location is encountered during the </w:t>
      </w:r>
      <w:r w:rsidRPr="000F25B1">
        <w:rPr>
          <w:rFonts w:ascii="Candara" w:hAnsi="Candara" w:cs="Courier New"/>
          <w:b/>
          <w:i/>
          <w:sz w:val="24"/>
          <w:szCs w:val="24"/>
        </w:rPr>
        <w:t>run:</w:t>
      </w:r>
    </w:p>
    <w:p w14:paraId="07BFC380" w14:textId="77777777" w:rsidR="00261181" w:rsidRDefault="00261181" w:rsidP="00765F3E">
      <w:pPr>
        <w:pStyle w:val="ListParagraph"/>
        <w:spacing w:before="120" w:after="0" w:line="240" w:lineRule="auto"/>
        <w:ind w:left="288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b/>
          <w:i/>
          <w:sz w:val="24"/>
          <w:szCs w:val="24"/>
        </w:rPr>
        <w:t xml:space="preserve">1.   </w:t>
      </w:r>
      <w:r w:rsidRPr="00CB491E">
        <w:rPr>
          <w:rFonts w:ascii="Candara" w:hAnsi="Candara" w:cs="Courier New"/>
          <w:b/>
          <w:i/>
          <w:sz w:val="24"/>
          <w:szCs w:val="24"/>
        </w:rPr>
        <w:t>CIRCLE</w:t>
      </w:r>
      <w:r w:rsidRPr="00CB491E">
        <w:rPr>
          <w:rFonts w:ascii="Candara" w:hAnsi="Candara" w:cs="Courier New"/>
          <w:b/>
          <w:sz w:val="24"/>
          <w:szCs w:val="24"/>
        </w:rPr>
        <w:t xml:space="preserve"> each variable</w:t>
      </w:r>
      <w:r w:rsidRPr="00CB491E">
        <w:rPr>
          <w:rFonts w:ascii="Candara" w:hAnsi="Candara" w:cs="Courier New"/>
          <w:sz w:val="24"/>
          <w:szCs w:val="24"/>
        </w:rPr>
        <w:t xml:space="preserve"> that is </w:t>
      </w:r>
      <w:r w:rsidRPr="00CB491E">
        <w:rPr>
          <w:rFonts w:ascii="Candara" w:hAnsi="Candara" w:cs="Courier New"/>
          <w:b/>
          <w:i/>
          <w:sz w:val="24"/>
          <w:szCs w:val="24"/>
        </w:rPr>
        <w:t>defined</w:t>
      </w:r>
      <w:r w:rsidRPr="00CB491E">
        <w:rPr>
          <w:rFonts w:ascii="Candara" w:hAnsi="Candara" w:cs="Courier New"/>
          <w:sz w:val="24"/>
          <w:szCs w:val="24"/>
        </w:rPr>
        <w:t xml:space="preserve"> at that location.</w:t>
      </w:r>
    </w:p>
    <w:p w14:paraId="62BBBD9F" w14:textId="77777777" w:rsidR="00261181" w:rsidRPr="004B463C" w:rsidRDefault="00261181" w:rsidP="00765F3E">
      <w:pPr>
        <w:pStyle w:val="ListParagraph"/>
        <w:spacing w:before="120" w:after="0" w:line="240" w:lineRule="auto"/>
        <w:ind w:left="288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b/>
          <w:i/>
          <w:sz w:val="24"/>
          <w:szCs w:val="24"/>
        </w:rPr>
        <w:t xml:space="preserve">2.   </w:t>
      </w:r>
      <w:r w:rsidRPr="004B463C">
        <w:rPr>
          <w:rFonts w:ascii="Candara" w:hAnsi="Candara" w:cs="Courier New"/>
          <w:b/>
          <w:i/>
          <w:sz w:val="24"/>
          <w:szCs w:val="24"/>
        </w:rPr>
        <w:t>WRITE t</w:t>
      </w:r>
      <w:r w:rsidRPr="004B463C">
        <w:rPr>
          <w:rFonts w:ascii="Candara" w:hAnsi="Candara" w:cs="Courier New"/>
          <w:sz w:val="24"/>
          <w:szCs w:val="24"/>
        </w:rPr>
        <w:t xml:space="preserve">he </w:t>
      </w:r>
      <w:r w:rsidRPr="004B463C">
        <w:rPr>
          <w:rFonts w:ascii="Candara" w:hAnsi="Candara" w:cs="Courier New"/>
          <w:b/>
          <w:i/>
          <w:sz w:val="24"/>
          <w:szCs w:val="24"/>
        </w:rPr>
        <w:t>VALUE</w:t>
      </w:r>
      <w:r w:rsidRPr="004B463C">
        <w:rPr>
          <w:rFonts w:ascii="Candara" w:hAnsi="Candara" w:cs="Courier New"/>
          <w:sz w:val="24"/>
          <w:szCs w:val="24"/>
        </w:rPr>
        <w:t xml:space="preserve"> of each variable that you </w:t>
      </w:r>
      <w:r w:rsidRPr="004B463C">
        <w:rPr>
          <w:rFonts w:ascii="Candara" w:hAnsi="Candara" w:cs="Courier New"/>
          <w:b/>
          <w:i/>
          <w:sz w:val="24"/>
          <w:szCs w:val="24"/>
        </w:rPr>
        <w:t>circled</w:t>
      </w:r>
      <w:r w:rsidRPr="004B463C">
        <w:rPr>
          <w:rFonts w:ascii="Candara" w:hAnsi="Candara" w:cs="Courier New"/>
          <w:sz w:val="24"/>
          <w:szCs w:val="24"/>
        </w:rPr>
        <w:t xml:space="preserve"> directly </w:t>
      </w:r>
      <w:r w:rsidRPr="004B463C">
        <w:rPr>
          <w:rFonts w:ascii="Candara" w:hAnsi="Candara" w:cs="Courier New"/>
          <w:b/>
          <w:i/>
          <w:sz w:val="24"/>
          <w:szCs w:val="24"/>
        </w:rPr>
        <w:t>BELOW</w:t>
      </w:r>
      <w:r w:rsidRPr="004B463C">
        <w:rPr>
          <w:rFonts w:ascii="Candara" w:hAnsi="Candara" w:cs="Courier New"/>
          <w:sz w:val="24"/>
          <w:szCs w:val="24"/>
        </w:rPr>
        <w:t xml:space="preserve"> the circle.</w:t>
      </w:r>
    </w:p>
    <w:p w14:paraId="57665879" w14:textId="0A79C495" w:rsidR="00261181" w:rsidRDefault="00261181" w:rsidP="00261181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CB491E">
        <w:rPr>
          <w:rFonts w:ascii="Candara" w:hAnsi="Candara" w:cs="Courier New"/>
          <w:sz w:val="24"/>
          <w:szCs w:val="24"/>
        </w:rPr>
        <w:t xml:space="preserve">For example, the run </w:t>
      </w:r>
      <w:r>
        <w:rPr>
          <w:rFonts w:ascii="Candara" w:hAnsi="Candara" w:cs="Courier New"/>
          <w:sz w:val="24"/>
          <w:szCs w:val="24"/>
        </w:rPr>
        <w:t xml:space="preserve">defines the functions and then calls </w:t>
      </w:r>
      <w:r w:rsidRPr="00CB491E">
        <w:rPr>
          <w:rFonts w:ascii="Candara" w:hAnsi="Candara" w:cs="Courier New"/>
          <w:b/>
          <w:i/>
          <w:sz w:val="24"/>
          <w:szCs w:val="24"/>
        </w:rPr>
        <w:t>main</w:t>
      </w:r>
      <w:r w:rsidRPr="00CB491E">
        <w:rPr>
          <w:rFonts w:ascii="Candara" w:hAnsi="Candara" w:cs="Courier New"/>
          <w:sz w:val="24"/>
          <w:szCs w:val="24"/>
        </w:rPr>
        <w:t xml:space="preserve">, as usual.  The first of the </w:t>
      </w:r>
      <w:r>
        <w:rPr>
          <w:rFonts w:ascii="Candara" w:hAnsi="Candara" w:cs="Courier New"/>
          <w:sz w:val="24"/>
          <w:szCs w:val="24"/>
        </w:rPr>
        <w:t>nine</w:t>
      </w:r>
      <w:r w:rsidRPr="00CB491E">
        <w:rPr>
          <w:rFonts w:ascii="Candara" w:hAnsi="Candara" w:cs="Courier New"/>
          <w:sz w:val="24"/>
          <w:szCs w:val="24"/>
        </w:rPr>
        <w:t xml:space="preserve"> locations </w:t>
      </w:r>
      <w:r w:rsidRPr="00CB491E">
        <w:rPr>
          <w:rFonts w:ascii="Candara" w:hAnsi="Candara" w:cs="Courier New"/>
          <w:b/>
          <w:sz w:val="24"/>
          <w:szCs w:val="24"/>
        </w:rPr>
        <w:t>to be encountered</w:t>
      </w:r>
      <w:r w:rsidRPr="00CB491E">
        <w:rPr>
          <w:rFonts w:ascii="Candara" w:hAnsi="Candara" w:cs="Courier New"/>
          <w:sz w:val="24"/>
          <w:szCs w:val="24"/>
        </w:rPr>
        <w:t xml:space="preserve"> is </w:t>
      </w:r>
      <w:r w:rsidR="00765F3E">
        <w:rPr>
          <w:rFonts w:ascii="Candara" w:hAnsi="Candara" w:cs="Courier New"/>
          <w:b/>
          <w:sz w:val="24"/>
          <w:szCs w:val="24"/>
        </w:rPr>
        <w:t>Location </w:t>
      </w:r>
      <w:r>
        <w:rPr>
          <w:rFonts w:ascii="Candara" w:hAnsi="Candara" w:cs="Courier New"/>
          <w:b/>
          <w:sz w:val="24"/>
          <w:szCs w:val="24"/>
        </w:rPr>
        <w:t>4</w:t>
      </w:r>
      <w:r w:rsidRPr="00CB491E">
        <w:rPr>
          <w:rFonts w:ascii="Candara" w:hAnsi="Candara" w:cs="Courier New"/>
          <w:sz w:val="24"/>
          <w:szCs w:val="24"/>
        </w:rPr>
        <w:t xml:space="preserve">.  At Location </w:t>
      </w:r>
      <w:r>
        <w:rPr>
          <w:rFonts w:ascii="Candara" w:hAnsi="Candara" w:cs="Courier New"/>
          <w:sz w:val="24"/>
          <w:szCs w:val="24"/>
        </w:rPr>
        <w:t>4</w:t>
      </w:r>
      <w:r w:rsidRPr="00CB491E">
        <w:rPr>
          <w:rFonts w:ascii="Candara" w:hAnsi="Candara" w:cs="Courier New"/>
          <w:sz w:val="24"/>
          <w:szCs w:val="24"/>
        </w:rPr>
        <w:t xml:space="preserve">, the only variables defined are  </w:t>
      </w:r>
      <w:r w:rsidRPr="00CB491E">
        <w:rPr>
          <w:rFonts w:ascii="Consolas" w:hAnsi="Consolas" w:cs="Courier New"/>
          <w:b/>
          <w:i/>
          <w:sz w:val="24"/>
          <w:szCs w:val="24"/>
        </w:rPr>
        <w:t>a</w:t>
      </w:r>
      <w:r w:rsidRPr="00CB491E">
        <w:rPr>
          <w:rFonts w:ascii="Candara" w:hAnsi="Candara" w:cs="Courier New"/>
          <w:sz w:val="24"/>
          <w:szCs w:val="24"/>
        </w:rPr>
        <w:t xml:space="preserve">  and  </w:t>
      </w:r>
      <w:r>
        <w:rPr>
          <w:rFonts w:ascii="Consolas" w:hAnsi="Consolas" w:cs="Courier New"/>
          <w:b/>
          <w:i/>
          <w:sz w:val="24"/>
          <w:szCs w:val="24"/>
        </w:rPr>
        <w:t>b</w:t>
      </w:r>
      <w:r w:rsidRPr="00CB491E">
        <w:rPr>
          <w:rFonts w:ascii="Candara" w:hAnsi="Candara" w:cs="Courier New"/>
          <w:sz w:val="24"/>
          <w:szCs w:val="24"/>
        </w:rPr>
        <w:t xml:space="preserve">, with values </w:t>
      </w:r>
      <w:r>
        <w:rPr>
          <w:rFonts w:ascii="Consolas" w:hAnsi="Consolas" w:cs="Courier New"/>
          <w:b/>
          <w:i/>
          <w:sz w:val="24"/>
          <w:szCs w:val="24"/>
        </w:rPr>
        <w:t>2</w:t>
      </w:r>
      <w:r w:rsidRPr="00CB491E">
        <w:rPr>
          <w:rFonts w:ascii="Consolas" w:hAnsi="Consolas" w:cs="Courier New"/>
          <w:b/>
          <w:i/>
          <w:sz w:val="24"/>
          <w:szCs w:val="24"/>
        </w:rPr>
        <w:t xml:space="preserve"> </w:t>
      </w:r>
      <w:r w:rsidRPr="00CB491E">
        <w:rPr>
          <w:rFonts w:ascii="Candara" w:hAnsi="Candara" w:cs="Courier New"/>
          <w:sz w:val="24"/>
          <w:szCs w:val="24"/>
        </w:rPr>
        <w:t xml:space="preserve">and </w:t>
      </w:r>
      <w:r w:rsidRPr="00CB491E">
        <w:rPr>
          <w:rFonts w:ascii="Consolas" w:hAnsi="Consolas" w:cs="Courier New"/>
          <w:b/>
          <w:i/>
          <w:sz w:val="24"/>
          <w:szCs w:val="24"/>
        </w:rPr>
        <w:t xml:space="preserve">3 </w:t>
      </w:r>
      <w:r w:rsidRPr="00CB491E">
        <w:rPr>
          <w:rFonts w:ascii="Candara" w:hAnsi="Candara" w:cs="Courier New"/>
          <w:sz w:val="24"/>
          <w:szCs w:val="24"/>
        </w:rPr>
        <w:t xml:space="preserve">at that point of the program’s run.  So, on the row for Location </w:t>
      </w:r>
      <w:r>
        <w:rPr>
          <w:rFonts w:ascii="Candara" w:hAnsi="Candara" w:cs="Courier New"/>
          <w:sz w:val="24"/>
          <w:szCs w:val="24"/>
        </w:rPr>
        <w:t>4</w:t>
      </w:r>
      <w:r w:rsidRPr="00CB491E">
        <w:rPr>
          <w:rFonts w:ascii="Candara" w:hAnsi="Candara" w:cs="Courier New"/>
          <w:sz w:val="24"/>
          <w:szCs w:val="24"/>
        </w:rPr>
        <w:t xml:space="preserve">, I have circled  </w:t>
      </w:r>
      <w:r w:rsidRPr="00CB491E">
        <w:rPr>
          <w:rFonts w:ascii="Consolas" w:hAnsi="Consolas" w:cs="Courier New"/>
          <w:b/>
          <w:i/>
          <w:sz w:val="24"/>
          <w:szCs w:val="24"/>
        </w:rPr>
        <w:t>a</w:t>
      </w:r>
      <w:r w:rsidRPr="00CB491E">
        <w:rPr>
          <w:rFonts w:ascii="Candara" w:hAnsi="Candara" w:cs="Courier New"/>
          <w:sz w:val="24"/>
          <w:szCs w:val="24"/>
        </w:rPr>
        <w:t xml:space="preserve">  and  </w:t>
      </w:r>
      <w:r>
        <w:rPr>
          <w:rFonts w:ascii="Consolas" w:hAnsi="Consolas" w:cs="Courier New"/>
          <w:b/>
          <w:i/>
          <w:sz w:val="24"/>
          <w:szCs w:val="24"/>
        </w:rPr>
        <w:t>b</w:t>
      </w:r>
      <w:r w:rsidRPr="00CB491E">
        <w:rPr>
          <w:rFonts w:ascii="Candara" w:hAnsi="Candara" w:cs="Courier New"/>
          <w:sz w:val="24"/>
          <w:szCs w:val="24"/>
        </w:rPr>
        <w:t xml:space="preserve">  and written their values at Location </w:t>
      </w:r>
      <w:r>
        <w:rPr>
          <w:rFonts w:ascii="Candara" w:hAnsi="Candara" w:cs="Courier New"/>
          <w:sz w:val="24"/>
          <w:szCs w:val="24"/>
        </w:rPr>
        <w:t>4</w:t>
      </w:r>
      <w:r w:rsidRPr="00CB491E">
        <w:rPr>
          <w:rFonts w:ascii="Candara" w:hAnsi="Candara" w:cs="Courier New"/>
          <w:sz w:val="24"/>
          <w:szCs w:val="24"/>
        </w:rPr>
        <w:t xml:space="preserve"> directly below them.</w:t>
      </w:r>
    </w:p>
    <w:p w14:paraId="0C5D0063" w14:textId="77777777" w:rsidR="00261181" w:rsidRDefault="00261181" w:rsidP="00261181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b/>
          <w:i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Note that you fill out the table </w:t>
      </w:r>
      <w:r w:rsidRPr="00953B1E">
        <w:rPr>
          <w:rFonts w:ascii="Candara" w:hAnsi="Candara" w:cs="Courier New"/>
          <w:b/>
          <w:sz w:val="24"/>
          <w:szCs w:val="24"/>
        </w:rPr>
        <w:t>in the order that the locations are encountered,</w:t>
      </w:r>
      <w:r>
        <w:rPr>
          <w:rFonts w:ascii="Candara" w:hAnsi="Candara" w:cs="Courier New"/>
          <w:sz w:val="24"/>
          <w:szCs w:val="24"/>
        </w:rPr>
        <w:t xml:space="preserve"> </w:t>
      </w:r>
      <w:r w:rsidRPr="008F4541">
        <w:rPr>
          <w:rFonts w:ascii="Candara" w:hAnsi="Candara" w:cs="Courier New"/>
          <w:b/>
          <w:i/>
          <w:sz w:val="24"/>
          <w:szCs w:val="24"/>
        </w:rPr>
        <w:t>NOT from top to bottom.</w:t>
      </w:r>
      <w:r>
        <w:rPr>
          <w:rFonts w:ascii="Candara" w:hAnsi="Candara" w:cs="Courier New"/>
          <w:b/>
          <w:i/>
          <w:sz w:val="24"/>
          <w:szCs w:val="24"/>
        </w:rPr>
        <w:t xml:space="preserve">  ASK FOR HELP IF YOU DO NOT UNDERSTAND WHAT THIS PROBLEM ASKS YOU TO DO.</w:t>
      </w:r>
    </w:p>
    <w:tbl>
      <w:tblPr>
        <w:tblStyle w:val="TableGrid"/>
        <w:tblpPr w:leftFromText="144" w:rightFromText="144" w:vertAnchor="text" w:horzAnchor="page" w:tblpX="4120" w:tblpY="396"/>
        <w:tblW w:w="6932" w:type="dxa"/>
        <w:tblLook w:val="04A0" w:firstRow="1" w:lastRow="0" w:firstColumn="1" w:lastColumn="0" w:noHBand="0" w:noVBand="1"/>
      </w:tblPr>
      <w:tblGrid>
        <w:gridCol w:w="1066"/>
        <w:gridCol w:w="733"/>
        <w:gridCol w:w="733"/>
        <w:gridCol w:w="733"/>
        <w:gridCol w:w="734"/>
        <w:gridCol w:w="733"/>
        <w:gridCol w:w="733"/>
        <w:gridCol w:w="733"/>
        <w:gridCol w:w="734"/>
      </w:tblGrid>
      <w:tr w:rsidR="00261181" w:rsidRPr="008A5F89" w14:paraId="06420548" w14:textId="77777777" w:rsidTr="00DD4A89">
        <w:trPr>
          <w:trHeight w:val="936"/>
        </w:trPr>
        <w:tc>
          <w:tcPr>
            <w:tcW w:w="1066" w:type="dxa"/>
          </w:tcPr>
          <w:p w14:paraId="66E4950D" w14:textId="77777777" w:rsidR="00261181" w:rsidRPr="008A5F89" w:rsidRDefault="00261181" w:rsidP="00DD4A89">
            <w:pPr>
              <w:jc w:val="center"/>
              <w:rPr>
                <w:sz w:val="24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>Location 1</w:t>
            </w:r>
          </w:p>
        </w:tc>
        <w:tc>
          <w:tcPr>
            <w:tcW w:w="733" w:type="dxa"/>
            <w:tcBorders>
              <w:bottom w:val="single" w:sz="4" w:space="0" w:color="auto"/>
              <w:right w:val="nil"/>
            </w:tcBorders>
          </w:tcPr>
          <w:p w14:paraId="6A3711AD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</w:tcPr>
          <w:p w14:paraId="5DAE00A6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</w:tcPr>
          <w:p w14:paraId="775BC23C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bottom w:val="single" w:sz="4" w:space="0" w:color="auto"/>
              <w:right w:val="nil"/>
            </w:tcBorders>
          </w:tcPr>
          <w:p w14:paraId="16376126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</w:tcPr>
          <w:p w14:paraId="6596B144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</w:tcPr>
          <w:p w14:paraId="611B5BF6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</w:tcPr>
          <w:p w14:paraId="71A3D989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bottom w:val="single" w:sz="4" w:space="0" w:color="auto"/>
            </w:tcBorders>
          </w:tcPr>
          <w:p w14:paraId="35DD4F90" w14:textId="77777777" w:rsidR="00261181" w:rsidRPr="00A6775B" w:rsidRDefault="00261181" w:rsidP="00DD4A89">
            <w:pPr>
              <w:spacing w:before="120"/>
              <w:jc w:val="center"/>
              <w:rPr>
                <w:rFonts w:ascii="Consolas" w:hAnsi="Consolas"/>
                <w:b/>
                <w:sz w:val="24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0A0DBFA0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2DD156F3" w14:textId="77777777" w:rsidR="00261181" w:rsidRDefault="00261181" w:rsidP="00DD4A89">
            <w:pPr>
              <w:jc w:val="center"/>
              <w:rPr>
                <w:sz w:val="28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2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5301802B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B9ECDEE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164F1B46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73D610FC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6569B77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397114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057DA92F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40D016F6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3DB200BC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4C7D11F3" w14:textId="77777777" w:rsidR="00261181" w:rsidRDefault="00261181" w:rsidP="00DD4A89">
            <w:pPr>
              <w:jc w:val="center"/>
              <w:rPr>
                <w:sz w:val="28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3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75267349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ascii="Candara" w:hAnsi="Candara" w:cs="Courier New"/>
                <w:b/>
                <w:i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36D7DA2E" wp14:editId="11D9F72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585470</wp:posOffset>
                      </wp:positionV>
                      <wp:extent cx="286385" cy="331470"/>
                      <wp:effectExtent l="0" t="0" r="18415" b="241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3314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5611FBE" id="Oval 24" o:spid="_x0000_s1026" style="position:absolute;margin-left:1.1pt;margin-top:46.1pt;width:22.55pt;height:26.1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" filled="f" strokecolor="#0070c0" strokeweight="2pt"/>
                  </w:pict>
                </mc:Fallback>
              </mc:AlternateContent>
            </w: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5F21B9D1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ascii="Candara" w:hAnsi="Candara" w:cs="Courier New"/>
                <w:b/>
                <w:i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71EB1783" wp14:editId="62F1EAF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586105</wp:posOffset>
                      </wp:positionV>
                      <wp:extent cx="286385" cy="331470"/>
                      <wp:effectExtent l="0" t="0" r="18415" b="2413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3314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74547769" id="Oval 32" o:spid="_x0000_s1026" style="position:absolute;margin-left:2.5pt;margin-top:46.15pt;width:22.55pt;height:26.1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" filled="f" strokecolor="#0070c0" strokeweight="2pt"/>
                  </w:pict>
                </mc:Fallback>
              </mc:AlternateContent>
            </w: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BE28256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2BAED6F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6D7889C7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44A9A45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D0D1005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792C908A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43275BFF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70D2F6D9" w14:textId="77777777" w:rsidR="00261181" w:rsidRDefault="00261181" w:rsidP="00DD4A89">
            <w:pPr>
              <w:jc w:val="center"/>
              <w:rPr>
                <w:sz w:val="28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4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6854D8C4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75CFA845" wp14:editId="3A77552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328295</wp:posOffset>
                      </wp:positionV>
                      <wp:extent cx="309880" cy="277495"/>
                      <wp:effectExtent l="0" t="0" r="2032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34379" w14:textId="77777777" w:rsidR="00DD4A89" w:rsidRPr="005E2C1E" w:rsidRDefault="00DD4A89" w:rsidP="00261181">
                                  <w:pPr>
                                    <w:spacing w:before="60" w:after="0"/>
                                    <w:jc w:val="center"/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FA8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32" type="#_x0000_t202" style="position:absolute;left:0;text-align:left;margin-left:1.65pt;margin-top:25.85pt;width:24.4pt;height:21.8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" filled="f" stroked="f">
                      <v:textbox style="mso-fit-shape-to-text:t" inset="0,0,0,0">
                        <w:txbxContent>
                          <w:p w14:paraId="2A134379" w14:textId="77777777" w:rsidR="00DD4A89" w:rsidRPr="005E2C1E" w:rsidRDefault="00DD4A89" w:rsidP="00261181">
                            <w:pPr>
                              <w:spacing w:before="60" w:after="0"/>
                              <w:jc w:val="center"/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1A0CD3D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0F0A9D33" wp14:editId="253D73D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332740</wp:posOffset>
                      </wp:positionV>
                      <wp:extent cx="309880" cy="277495"/>
                      <wp:effectExtent l="0" t="0" r="2032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04E60" w14:textId="77777777" w:rsidR="00DD4A89" w:rsidRPr="005E2C1E" w:rsidRDefault="00DD4A89" w:rsidP="00261181">
                                  <w:pPr>
                                    <w:spacing w:before="60" w:after="0"/>
                                    <w:jc w:val="center"/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A9D33" id="Text Box 7" o:spid="_x0000_s1033" type="#_x0000_t202" style="position:absolute;left:0;text-align:left;margin-left:3.05pt;margin-top:26.2pt;width:24.4pt;height:21.8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" filled="f" stroked="f">
                      <v:textbox style="mso-fit-shape-to-text:t" inset="0,0,0,0">
                        <w:txbxContent>
                          <w:p w14:paraId="40104E60" w14:textId="77777777" w:rsidR="00DD4A89" w:rsidRPr="005E2C1E" w:rsidRDefault="00DD4A89" w:rsidP="00261181">
                            <w:pPr>
                              <w:spacing w:before="60" w:after="0"/>
                              <w:jc w:val="center"/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92688A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56559AC7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D1FA6FA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325580C4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15399EAC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5E88DA3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5AB0A161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58012971" w14:textId="77777777" w:rsidR="00261181" w:rsidRPr="00AE0D1F" w:rsidRDefault="00261181" w:rsidP="00DD4A89">
            <w:pPr>
              <w:jc w:val="center"/>
              <w:rPr>
                <w:b/>
                <w:sz w:val="24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5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3F9FABCB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6B8E591E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EFDD3F3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7AB8FB73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5935361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1FF2799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342F8F64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1F9CBAA2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097D4805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452BFFD9" w14:textId="77777777" w:rsidR="00261181" w:rsidRPr="00AE0D1F" w:rsidRDefault="00261181" w:rsidP="00DD4A89">
            <w:pPr>
              <w:jc w:val="center"/>
              <w:rPr>
                <w:b/>
                <w:sz w:val="28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6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4402FA1A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141A23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0DF911F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2732FF7B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6A7FE7D9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7EE6BB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0A62272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20842B49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0B40A3A7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264099A5" w14:textId="77777777" w:rsidR="00261181" w:rsidRPr="00AE0D1F" w:rsidRDefault="00261181" w:rsidP="00DD4A89">
            <w:pPr>
              <w:jc w:val="center"/>
              <w:rPr>
                <w:b/>
                <w:sz w:val="28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7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175320C4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6B1CC02A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904F79B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5E9BC1F5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186CCD3E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10A72F5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28E8D3A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070CA5C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428F1AD6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49D307C6" w14:textId="77777777" w:rsidR="00261181" w:rsidRPr="00AE0D1F" w:rsidRDefault="00261181" w:rsidP="00DD4A89">
            <w:pPr>
              <w:jc w:val="center"/>
              <w:rPr>
                <w:b/>
                <w:sz w:val="24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8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3FDE030F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3281EE8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536768E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456F2257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53854E14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3C113360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7AECC91B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68EC0BD7" w14:textId="77777777" w:rsidR="00261181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  <w:tr w:rsidR="00261181" w14:paraId="02F71BD1" w14:textId="77777777" w:rsidTr="00DD4A89">
        <w:trPr>
          <w:trHeight w:val="936"/>
        </w:trPr>
        <w:tc>
          <w:tcPr>
            <w:tcW w:w="1066" w:type="dxa"/>
            <w:tcBorders>
              <w:right w:val="single" w:sz="4" w:space="0" w:color="auto"/>
            </w:tcBorders>
          </w:tcPr>
          <w:p w14:paraId="07055485" w14:textId="77777777" w:rsidR="00261181" w:rsidRPr="00A6775B" w:rsidRDefault="00261181" w:rsidP="00DD4A89">
            <w:pPr>
              <w:jc w:val="center"/>
              <w:rPr>
                <w:sz w:val="24"/>
                <w:szCs w:val="28"/>
              </w:rPr>
            </w:pPr>
            <w:r w:rsidRPr="00AE0D1F">
              <w:rPr>
                <w:b/>
                <w:sz w:val="24"/>
                <w:szCs w:val="28"/>
              </w:rPr>
              <w:t xml:space="preserve">Location </w:t>
            </w:r>
            <w:r>
              <w:rPr>
                <w:b/>
                <w:sz w:val="24"/>
                <w:szCs w:val="28"/>
              </w:rPr>
              <w:t>9</w:t>
            </w:r>
          </w:p>
        </w:tc>
        <w:tc>
          <w:tcPr>
            <w:tcW w:w="733" w:type="dxa"/>
            <w:tcBorders>
              <w:left w:val="single" w:sz="4" w:space="0" w:color="auto"/>
              <w:right w:val="nil"/>
            </w:tcBorders>
          </w:tcPr>
          <w:p w14:paraId="72881E72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a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6B04FB17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b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39218EFA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 w14:paraId="5776DCC5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d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06004424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r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5342D2FF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s</w:t>
            </w:r>
          </w:p>
        </w:tc>
        <w:tc>
          <w:tcPr>
            <w:tcW w:w="733" w:type="dxa"/>
            <w:tcBorders>
              <w:left w:val="nil"/>
              <w:right w:val="nil"/>
            </w:tcBorders>
          </w:tcPr>
          <w:p w14:paraId="45A56A23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x</w:t>
            </w:r>
          </w:p>
        </w:tc>
        <w:tc>
          <w:tcPr>
            <w:tcW w:w="734" w:type="dxa"/>
            <w:tcBorders>
              <w:left w:val="nil"/>
              <w:right w:val="single" w:sz="4" w:space="0" w:color="auto"/>
            </w:tcBorders>
          </w:tcPr>
          <w:p w14:paraId="75E590F6" w14:textId="77777777" w:rsidR="00261181" w:rsidRPr="00A6775B" w:rsidRDefault="00261181" w:rsidP="00DD4A89">
            <w:pPr>
              <w:spacing w:before="120"/>
              <w:jc w:val="center"/>
              <w:rPr>
                <w:sz w:val="28"/>
                <w:szCs w:val="28"/>
              </w:rPr>
            </w:pPr>
            <w:r w:rsidRPr="00A6775B">
              <w:rPr>
                <w:rFonts w:ascii="Consolas" w:hAnsi="Consolas"/>
                <w:b/>
                <w:sz w:val="24"/>
                <w:szCs w:val="28"/>
              </w:rPr>
              <w:t>y</w:t>
            </w:r>
          </w:p>
        </w:tc>
      </w:tr>
    </w:tbl>
    <w:p w14:paraId="09B6D088" w14:textId="77777777" w:rsidR="00261181" w:rsidRDefault="00261181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14:paraId="51266980" w14:textId="5E8404BE" w:rsidR="00B670EF" w:rsidRPr="00B670EF" w:rsidRDefault="00B670EF" w:rsidP="0037028E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B670EF">
        <w:rPr>
          <w:rFonts w:ascii="Candara" w:hAnsi="Candara"/>
          <w:sz w:val="24"/>
        </w:rPr>
        <w:lastRenderedPageBreak/>
        <w:t>What is the value of each of the following expressions?</w:t>
      </w:r>
    </w:p>
    <w:p w14:paraId="49AA43D1" w14:textId="77777777" w:rsidR="00B670EF" w:rsidRPr="00846CED" w:rsidRDefault="00D04D05" w:rsidP="00F312B0">
      <w:pPr>
        <w:pStyle w:val="Code"/>
        <w:spacing w:before="600"/>
        <w:rPr>
          <w:rFonts w:ascii="Consolas" w:hAnsi="Consolas" w:cs="Consolas"/>
          <w:b/>
          <w:color w:val="002060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1</w:t>
      </w:r>
      <w:r w:rsidR="003E27B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7 </w:t>
      </w:r>
      <w:r w:rsidR="00B670EF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// 4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___________</w:t>
      </w:r>
      <w:r>
        <w:rPr>
          <w:rFonts w:ascii="Consolas" w:hAnsi="Consolas" w:cs="Consolas"/>
          <w:b/>
          <w:color w:val="002060"/>
          <w:sz w:val="24"/>
          <w:szCs w:val="24"/>
        </w:rPr>
        <w:tab/>
      </w:r>
      <w:r w:rsidRPr="00D04D05">
        <w:rPr>
          <w:rFonts w:ascii="Candara" w:hAnsi="Candara" w:cs="Consolas"/>
          <w:b/>
          <w:color w:val="0000FF"/>
          <w:sz w:val="24"/>
          <w:szCs w:val="24"/>
        </w:rPr>
        <w:t>Hint: This is a WHOLE number (i.e., integer).</w:t>
      </w:r>
    </w:p>
    <w:p w14:paraId="23F88D7B" w14:textId="77777777" w:rsidR="006D251E" w:rsidRPr="00D04D05" w:rsidRDefault="00E00974" w:rsidP="00F312B0">
      <w:pPr>
        <w:pStyle w:val="Code"/>
        <w:spacing w:before="600"/>
        <w:rPr>
          <w:rFonts w:ascii="Consolas" w:hAnsi="Consolas" w:cs="Consolas"/>
          <w:b/>
          <w:color w:val="002060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1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="006D251E" w:rsidRPr="00D04D05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% 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4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_________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</w:t>
      </w:r>
      <w:r w:rsidR="00D04D05">
        <w:rPr>
          <w:rFonts w:ascii="Consolas" w:hAnsi="Consolas" w:cs="Consolas"/>
          <w:b/>
          <w:color w:val="002060"/>
          <w:sz w:val="24"/>
          <w:szCs w:val="24"/>
        </w:rPr>
        <w:tab/>
      </w:r>
      <w:r w:rsidR="006D251E" w:rsidRPr="00D04D05">
        <w:rPr>
          <w:rFonts w:ascii="Candara" w:hAnsi="Candara" w:cs="Consolas"/>
          <w:b/>
          <w:color w:val="0000FF"/>
          <w:sz w:val="24"/>
          <w:szCs w:val="24"/>
        </w:rPr>
        <w:t>Hint: This is the REMAINDER from</w:t>
      </w:r>
      <w:r w:rsidR="006D251E" w:rsidRPr="00846CED">
        <w:rPr>
          <w:rFonts w:ascii="Consolas" w:hAnsi="Consolas" w:cs="Consolas"/>
          <w:b/>
          <w:color w:val="0000FF"/>
          <w:sz w:val="24"/>
          <w:szCs w:val="24"/>
        </w:rPr>
        <w:t xml:space="preserve"> </w:t>
      </w:r>
      <w:r w:rsidRPr="00846CED">
        <w:rPr>
          <w:rFonts w:ascii="Consolas" w:hAnsi="Consolas" w:cs="Consolas"/>
          <w:b/>
          <w:color w:val="0000FF"/>
          <w:sz w:val="24"/>
          <w:szCs w:val="24"/>
        </w:rPr>
        <w:t>1</w:t>
      </w:r>
      <w:r w:rsidR="00D04D05">
        <w:rPr>
          <w:rFonts w:ascii="Consolas" w:hAnsi="Consolas" w:cs="Consolas"/>
          <w:b/>
          <w:color w:val="0000FF"/>
          <w:sz w:val="24"/>
          <w:szCs w:val="24"/>
        </w:rPr>
        <w:t>7</w:t>
      </w:r>
      <w:r w:rsidR="006D251E" w:rsidRPr="00846CED">
        <w:rPr>
          <w:rFonts w:ascii="Consolas" w:hAnsi="Consolas" w:cs="Consolas"/>
          <w:b/>
          <w:color w:val="0000FF"/>
          <w:sz w:val="24"/>
          <w:szCs w:val="24"/>
        </w:rPr>
        <w:t xml:space="preserve"> // </w:t>
      </w:r>
      <w:r w:rsidR="00D04D05">
        <w:rPr>
          <w:rFonts w:ascii="Consolas" w:hAnsi="Consolas" w:cs="Consolas"/>
          <w:b/>
          <w:color w:val="0000FF"/>
          <w:sz w:val="24"/>
          <w:szCs w:val="24"/>
        </w:rPr>
        <w:t>4</w:t>
      </w:r>
      <w:r w:rsidR="006D251E" w:rsidRPr="00846CED">
        <w:rPr>
          <w:rFonts w:ascii="Consolas" w:hAnsi="Consolas" w:cs="Consolas"/>
          <w:b/>
          <w:color w:val="0000FF"/>
          <w:sz w:val="24"/>
          <w:szCs w:val="24"/>
        </w:rPr>
        <w:t>.</w:t>
      </w:r>
    </w:p>
    <w:p w14:paraId="11587862" w14:textId="77777777" w:rsidR="00B670EF" w:rsidRPr="00D04D05" w:rsidRDefault="003E27BD" w:rsidP="00F312B0">
      <w:pPr>
        <w:pStyle w:val="Code"/>
        <w:spacing w:before="60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3 </w:t>
      </w:r>
      <w:r w:rsidR="00B670EF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/ 4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_________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</w:t>
      </w:r>
    </w:p>
    <w:p w14:paraId="0A0F1322" w14:textId="77777777" w:rsidR="00B670EF" w:rsidRPr="00D04D05" w:rsidRDefault="003E27BD" w:rsidP="00F312B0">
      <w:pPr>
        <w:pStyle w:val="Code"/>
        <w:spacing w:before="600"/>
        <w:rPr>
          <w:rFonts w:ascii="Candara" w:eastAsiaTheme="minorEastAsia" w:hAnsi="Candara" w:cstheme="minorBidi"/>
          <w:b/>
          <w:color w:val="0000FF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7 </w:t>
      </w:r>
      <w:r w:rsidR="00B670EF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% 2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</w:t>
      </w:r>
      <w:r w:rsidR="00D04D05">
        <w:rPr>
          <w:rFonts w:ascii="Consolas" w:hAnsi="Consolas" w:cs="Consolas"/>
          <w:b/>
          <w:color w:val="002060"/>
          <w:sz w:val="24"/>
          <w:szCs w:val="24"/>
        </w:rPr>
        <w:tab/>
      </w:r>
      <w:r w:rsidR="00D04D05">
        <w:rPr>
          <w:rFonts w:ascii="Candara" w:eastAsiaTheme="minorEastAsia" w:hAnsi="Candara" w:cstheme="minorBidi"/>
          <w:b/>
          <w:color w:val="0000FF"/>
        </w:rPr>
        <w:t>Aside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>:  If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 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 </w:t>
      </w:r>
      <w:r w:rsidR="006D251E" w:rsidRPr="00846CED">
        <w:rPr>
          <w:rFonts w:ascii="Consolas" w:eastAsiaTheme="minorEastAsia" w:hAnsi="Consolas" w:cs="Consolas"/>
          <w:b/>
          <w:color w:val="0000FF"/>
        </w:rPr>
        <w:t>x % 2 == 0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, </w:t>
      </w:r>
      <w:r w:rsidR="00E00974" w:rsidRPr="00846CED">
        <w:rPr>
          <w:rFonts w:ascii="Candara" w:eastAsiaTheme="minorEastAsia" w:hAnsi="Candara" w:cstheme="minorBidi"/>
          <w:b/>
          <w:color w:val="0000FF"/>
        </w:rPr>
        <w:t xml:space="preserve"> 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then  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 </w:t>
      </w:r>
      <w:r w:rsidR="006D251E" w:rsidRPr="00846CED">
        <w:rPr>
          <w:rFonts w:ascii="Consolas" w:eastAsiaTheme="minorEastAsia" w:hAnsi="Consolas" w:cs="Consolas"/>
          <w:b/>
          <w:color w:val="0000FF"/>
        </w:rPr>
        <w:t xml:space="preserve">x 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is EVEN. </w:t>
      </w:r>
      <w:r w:rsidR="00D04D05">
        <w:rPr>
          <w:rFonts w:ascii="Candara" w:eastAsiaTheme="minorEastAsia" w:hAnsi="Candara" w:cstheme="minorBidi"/>
          <w:b/>
          <w:color w:val="0000FF"/>
        </w:rPr>
        <w:br/>
        <w:t xml:space="preserve"> </w:t>
      </w:r>
      <w:r w:rsidR="00D04D05">
        <w:rPr>
          <w:rFonts w:ascii="Candara" w:eastAsiaTheme="minorEastAsia" w:hAnsi="Candara" w:cstheme="minorBidi"/>
          <w:b/>
          <w:color w:val="0000FF"/>
        </w:rPr>
        <w:tab/>
      </w:r>
      <w:r w:rsidR="00D04D05">
        <w:rPr>
          <w:rFonts w:ascii="Candara" w:eastAsiaTheme="minorEastAsia" w:hAnsi="Candara" w:cstheme="minorBidi"/>
          <w:b/>
          <w:color w:val="0000FF"/>
        </w:rPr>
        <w:tab/>
      </w:r>
      <w:r w:rsidR="00D04D05">
        <w:rPr>
          <w:rFonts w:ascii="Candara" w:eastAsiaTheme="minorEastAsia" w:hAnsi="Candara" w:cstheme="minorBidi"/>
          <w:b/>
          <w:color w:val="0000FF"/>
        </w:rPr>
        <w:tab/>
      </w:r>
      <w:r w:rsidR="00D04D05">
        <w:rPr>
          <w:rFonts w:ascii="Candara" w:eastAsiaTheme="minorEastAsia" w:hAnsi="Candara" w:cstheme="minorBidi"/>
          <w:b/>
          <w:color w:val="0000FF"/>
        </w:rPr>
        <w:tab/>
      </w:r>
      <w:r w:rsidR="00D04D05">
        <w:rPr>
          <w:rFonts w:ascii="Candara" w:eastAsiaTheme="minorEastAsia" w:hAnsi="Candara" w:cstheme="minorBidi"/>
          <w:b/>
          <w:color w:val="0000FF"/>
        </w:rPr>
        <w:tab/>
        <w:t xml:space="preserve">              I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>f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 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 </w:t>
      </w:r>
      <w:r w:rsidR="006D251E" w:rsidRPr="00846CED">
        <w:rPr>
          <w:rFonts w:ascii="Consolas" w:eastAsiaTheme="minorEastAsia" w:hAnsi="Consolas" w:cs="Consolas"/>
          <w:b/>
          <w:color w:val="0000FF"/>
        </w:rPr>
        <w:t>x % 2 == 1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, </w:t>
      </w:r>
      <w:r w:rsidR="00E00974" w:rsidRPr="00846CED">
        <w:rPr>
          <w:rFonts w:ascii="Candara" w:eastAsiaTheme="minorEastAsia" w:hAnsi="Candara" w:cstheme="minorBidi"/>
          <w:b/>
          <w:color w:val="0000FF"/>
        </w:rPr>
        <w:t xml:space="preserve"> 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then  </w:t>
      </w:r>
      <w:r w:rsidR="00D04D05">
        <w:rPr>
          <w:rFonts w:ascii="Candara" w:eastAsiaTheme="minorEastAsia" w:hAnsi="Candara" w:cstheme="minorBidi"/>
          <w:b/>
          <w:color w:val="0000FF"/>
        </w:rPr>
        <w:t xml:space="preserve">   </w:t>
      </w:r>
      <w:r w:rsidR="006D251E" w:rsidRPr="00846CED">
        <w:rPr>
          <w:rFonts w:ascii="Consolas" w:eastAsiaTheme="minorEastAsia" w:hAnsi="Consolas" w:cs="Consolas"/>
          <w:b/>
          <w:color w:val="0000FF"/>
        </w:rPr>
        <w:t xml:space="preserve">x </w:t>
      </w:r>
      <w:r w:rsidR="006D251E" w:rsidRPr="00846CED">
        <w:rPr>
          <w:rFonts w:ascii="Candara" w:eastAsiaTheme="minorEastAsia" w:hAnsi="Candara" w:cstheme="minorBidi"/>
          <w:b/>
          <w:color w:val="0000FF"/>
        </w:rPr>
        <w:t xml:space="preserve"> is ODD.</w:t>
      </w:r>
    </w:p>
    <w:p w14:paraId="7F5DB66C" w14:textId="77777777" w:rsidR="004E0368" w:rsidRPr="00D04D05" w:rsidRDefault="003E27BD" w:rsidP="00F312B0">
      <w:pPr>
        <w:pStyle w:val="Code"/>
        <w:spacing w:before="60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7 </w:t>
      </w:r>
      <w:r w:rsidR="00B670EF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** 2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</w:t>
      </w:r>
    </w:p>
    <w:p w14:paraId="492C3A7B" w14:textId="77777777" w:rsidR="007C44B5" w:rsidRPr="00D04D05" w:rsidRDefault="007C44B5" w:rsidP="00F312B0">
      <w:pPr>
        <w:pStyle w:val="Code"/>
        <w:spacing w:before="60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'fun' + '</w:t>
      </w:r>
      <w:proofErr w:type="spellStart"/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ny</w:t>
      </w:r>
      <w:proofErr w:type="spellEnd"/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'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_______________</w:t>
      </w:r>
      <w:r w:rsidR="00846CED"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____</w:t>
      </w:r>
    </w:p>
    <w:p w14:paraId="40CC543B" w14:textId="77777777" w:rsidR="00D04D05" w:rsidRPr="00D04D05" w:rsidRDefault="007C44B5" w:rsidP="00F312B0">
      <w:pPr>
        <w:pStyle w:val="Code"/>
        <w:spacing w:before="60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'hot' * 5</w:t>
      </w:r>
      <w:r w:rsidR="00D04D05"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________________________</w:t>
      </w:r>
    </w:p>
    <w:p w14:paraId="79C82336" w14:textId="77777777" w:rsidR="00D04D05" w:rsidRDefault="00D04D05" w:rsidP="00F312B0">
      <w:pPr>
        <w:pStyle w:val="Code"/>
        <w:spacing w:before="600"/>
        <w:rPr>
          <w:rFonts w:ascii="Candara" w:hAnsi="Candara" w:cs="Consolas"/>
          <w:b/>
          <w:color w:val="0000FF"/>
          <w:sz w:val="24"/>
          <w:szCs w:val="24"/>
        </w:rPr>
      </w:pP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'fun' + 3</w:t>
      </w: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  <w:t>________________________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</w:t>
      </w:r>
      <w:r w:rsidRPr="00D04D05">
        <w:rPr>
          <w:rFonts w:ascii="Candara" w:hAnsi="Candara" w:cs="Consolas"/>
          <w:b/>
          <w:color w:val="0000FF"/>
          <w:sz w:val="24"/>
          <w:szCs w:val="24"/>
        </w:rPr>
        <w:t xml:space="preserve">Hint: This is a </w:t>
      </w:r>
      <w:r>
        <w:rPr>
          <w:rFonts w:ascii="Candara" w:hAnsi="Candara" w:cs="Consolas"/>
          <w:b/>
          <w:color w:val="0000FF"/>
          <w:sz w:val="24"/>
          <w:szCs w:val="24"/>
        </w:rPr>
        <w:t>trick question.</w:t>
      </w:r>
    </w:p>
    <w:p w14:paraId="0DFBCF46" w14:textId="77777777" w:rsidR="00D04D05" w:rsidRDefault="00D04D05" w:rsidP="00F312B0">
      <w:pPr>
        <w:pStyle w:val="Code"/>
        <w:spacing w:before="600"/>
        <w:rPr>
          <w:rFonts w:ascii="Candara" w:hAnsi="Candara" w:cs="Consolas"/>
          <w:b/>
          <w:color w:val="0000FF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10 ^ 2</w:t>
      </w: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="00EF5818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D04D05">
        <w:rPr>
          <w:rFonts w:ascii="Consolas" w:hAnsi="Consolas" w:cs="Consolas"/>
          <w:b/>
          <w:color w:val="000000" w:themeColor="text1"/>
          <w:sz w:val="24"/>
          <w:szCs w:val="24"/>
        </w:rPr>
        <w:t>________________________</w:t>
      </w:r>
      <w:r w:rsidR="00EF5818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</w:t>
      </w:r>
      <w:r w:rsidRPr="00D04D05">
        <w:rPr>
          <w:rFonts w:ascii="Candara" w:hAnsi="Candara" w:cs="Consolas"/>
          <w:b/>
          <w:color w:val="0000FF"/>
          <w:sz w:val="24"/>
          <w:szCs w:val="24"/>
        </w:rPr>
        <w:t xml:space="preserve">Hint: This is a </w:t>
      </w:r>
      <w:r>
        <w:rPr>
          <w:rFonts w:ascii="Candara" w:hAnsi="Candara" w:cs="Consolas"/>
          <w:b/>
          <w:color w:val="0000FF"/>
          <w:sz w:val="24"/>
          <w:szCs w:val="24"/>
        </w:rPr>
        <w:t>trick question.</w:t>
      </w:r>
    </w:p>
    <w:p w14:paraId="054608F7" w14:textId="77777777" w:rsidR="00F312B0" w:rsidRDefault="00F312B0">
      <w:pPr>
        <w:rPr>
          <w:rFonts w:ascii="Candara" w:hAnsi="Candara"/>
          <w:sz w:val="24"/>
        </w:rPr>
      </w:pPr>
    </w:p>
    <w:p w14:paraId="3373A886" w14:textId="77777777" w:rsidR="00F312B0" w:rsidRDefault="00F312B0" w:rsidP="00F312B0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EE1D68">
        <w:rPr>
          <w:rFonts w:ascii="Candara" w:hAnsi="Candara"/>
          <w:sz w:val="24"/>
        </w:rPr>
        <w:t xml:space="preserve">List </w:t>
      </w:r>
      <w:r w:rsidRPr="00EE1D68">
        <w:rPr>
          <w:rFonts w:ascii="Candara" w:hAnsi="Candara"/>
          <w:b/>
          <w:i/>
          <w:sz w:val="24"/>
        </w:rPr>
        <w:t>two</w:t>
      </w:r>
      <w:r w:rsidRPr="00EE1D68">
        <w:rPr>
          <w:rFonts w:ascii="Candara" w:hAnsi="Candara"/>
          <w:sz w:val="24"/>
        </w:rPr>
        <w:t xml:space="preserve"> reasons why functions are useful and important.</w:t>
      </w:r>
    </w:p>
    <w:p w14:paraId="7AFCF594" w14:textId="77777777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FE10D06" w14:textId="77777777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F312B0">
        <w:rPr>
          <w:rFonts w:ascii="Candara" w:hAnsi="Candara" w:cs="Courier New"/>
          <w:sz w:val="24"/>
          <w:szCs w:val="24"/>
        </w:rPr>
        <w:t>Reason 1: __________________________________________________________________</w:t>
      </w:r>
    </w:p>
    <w:p w14:paraId="2E761CEC" w14:textId="77777777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4405378" w14:textId="67F5D077" w:rsidR="00F312B0" w:rsidRDefault="00F312B0" w:rsidP="00F312B0">
      <w:pPr>
        <w:pStyle w:val="ListParagraph"/>
        <w:spacing w:before="240" w:after="0" w:line="240" w:lineRule="auto"/>
        <w:ind w:left="1080" w:firstLine="360"/>
        <w:contextualSpacing w:val="0"/>
        <w:rPr>
          <w:rFonts w:ascii="Candara" w:hAnsi="Candara" w:cs="Courier New"/>
          <w:sz w:val="24"/>
          <w:szCs w:val="24"/>
        </w:rPr>
      </w:pPr>
      <w:r w:rsidRPr="00F312B0">
        <w:rPr>
          <w:rFonts w:ascii="Candara" w:hAnsi="Candara" w:cs="Courier New"/>
          <w:sz w:val="24"/>
          <w:szCs w:val="24"/>
        </w:rPr>
        <w:t>___________________________________</w:t>
      </w:r>
      <w:r>
        <w:rPr>
          <w:rFonts w:ascii="Candara" w:hAnsi="Candara" w:cs="Courier New"/>
          <w:sz w:val="24"/>
          <w:szCs w:val="24"/>
        </w:rPr>
        <w:t>______________________________</w:t>
      </w:r>
    </w:p>
    <w:p w14:paraId="32CECBE1" w14:textId="77777777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AD2A07A" w14:textId="27BD9126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614ECA">
        <w:rPr>
          <w:rFonts w:ascii="Candara" w:hAnsi="Candara" w:cs="Courier New"/>
          <w:sz w:val="24"/>
          <w:szCs w:val="24"/>
        </w:rPr>
        <w:t>Reason 2: ___________________________________</w:t>
      </w:r>
      <w:r>
        <w:rPr>
          <w:rFonts w:ascii="Candara" w:hAnsi="Candara" w:cs="Courier New"/>
          <w:sz w:val="24"/>
          <w:szCs w:val="24"/>
        </w:rPr>
        <w:t>______________________________</w:t>
      </w:r>
    </w:p>
    <w:p w14:paraId="6DC586F5" w14:textId="77777777" w:rsidR="00F312B0" w:rsidRDefault="00F312B0" w:rsidP="00F312B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859C22F" w14:textId="77777777" w:rsidR="00F312B0" w:rsidRDefault="00F312B0" w:rsidP="00F312B0">
      <w:pPr>
        <w:pStyle w:val="ListParagraph"/>
        <w:spacing w:before="240" w:after="0" w:line="240" w:lineRule="auto"/>
        <w:ind w:left="1080" w:firstLine="360"/>
        <w:contextualSpacing w:val="0"/>
        <w:rPr>
          <w:rFonts w:ascii="Candara" w:hAnsi="Candara" w:cs="Courier New"/>
          <w:sz w:val="24"/>
          <w:szCs w:val="24"/>
        </w:rPr>
      </w:pPr>
      <w:r w:rsidRPr="00F312B0">
        <w:rPr>
          <w:rFonts w:ascii="Candara" w:hAnsi="Candara" w:cs="Courier New"/>
          <w:sz w:val="24"/>
          <w:szCs w:val="24"/>
        </w:rPr>
        <w:t>___________________________________</w:t>
      </w:r>
      <w:r>
        <w:rPr>
          <w:rFonts w:ascii="Candara" w:hAnsi="Candara" w:cs="Courier New"/>
          <w:sz w:val="24"/>
          <w:szCs w:val="24"/>
        </w:rPr>
        <w:t>______________________________</w:t>
      </w:r>
    </w:p>
    <w:p w14:paraId="4C1D8DFA" w14:textId="77777777" w:rsidR="006F50B7" w:rsidRDefault="006F50B7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14:paraId="14D55585" w14:textId="516A9753" w:rsidR="003C61BF" w:rsidRPr="003C61BF" w:rsidRDefault="00925583" w:rsidP="003C61B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CE586F" wp14:editId="4EE2C6D3">
                <wp:simplePos x="0" y="0"/>
                <wp:positionH relativeFrom="column">
                  <wp:posOffset>4450080</wp:posOffset>
                </wp:positionH>
                <wp:positionV relativeFrom="paragraph">
                  <wp:posOffset>12700</wp:posOffset>
                </wp:positionV>
                <wp:extent cx="1695450" cy="1767840"/>
                <wp:effectExtent l="12700" t="12700" r="19050" b="1016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67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05ADE" w14:textId="3B303D9D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8E3D48D" w14:textId="3746761A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z = 100</w:t>
                            </w:r>
                          </w:p>
                          <w:p w14:paraId="7B1AAC38" w14:textId="77777777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&gt; 10:</w:t>
                            </w:r>
                          </w:p>
                          <w:p w14:paraId="494DDBAD" w14:textId="77777777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98</w:t>
                            </w:r>
                          </w:p>
                          <w:p w14:paraId="4AF15516" w14:textId="76BC25FA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&lt;= 10:</w:t>
                            </w:r>
                          </w:p>
                          <w:p w14:paraId="275A13A5" w14:textId="77777777" w:rsidR="00DD4A89" w:rsidRPr="0046625C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99</w:t>
                            </w:r>
                          </w:p>
                          <w:p w14:paraId="45B074F0" w14:textId="77777777" w:rsidR="00DD4A89" w:rsidRPr="0046625C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return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586F" id="Rectangle 26" o:spid="_x0000_s1034" style="position:absolute;left:0;text-align:left;margin-left:350.4pt;margin-top:1pt;width:133.5pt;height:13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" fillcolor="#f2f2f2 [3052]" strokecolor="black [3213]" strokeweight="2pt">
                <v:textbox>
                  <w:txbxContent>
                    <w:p w14:paraId="15305ADE" w14:textId="3B303D9D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48E3D48D" w14:textId="3746761A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z = 100</w:t>
                      </w:r>
                    </w:p>
                    <w:p w14:paraId="7B1AAC38" w14:textId="77777777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&gt; 10:</w:t>
                      </w:r>
                    </w:p>
                    <w:p w14:paraId="494DDBAD" w14:textId="77777777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98</w:t>
                      </w:r>
                    </w:p>
                    <w:p w14:paraId="4AF15516" w14:textId="76BC25FA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&lt;= 10:</w:t>
                      </w:r>
                    </w:p>
                    <w:p w14:paraId="275A13A5" w14:textId="77777777" w:rsidR="00DD4A89" w:rsidRPr="0046625C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99</w:t>
                      </w:r>
                    </w:p>
                    <w:p w14:paraId="45B074F0" w14:textId="77777777" w:rsidR="00DD4A89" w:rsidRPr="0046625C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return 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7ACEC3" wp14:editId="522CE12D">
                <wp:simplePos x="0" y="0"/>
                <wp:positionH relativeFrom="column">
                  <wp:posOffset>2633345</wp:posOffset>
                </wp:positionH>
                <wp:positionV relativeFrom="paragraph">
                  <wp:posOffset>12700</wp:posOffset>
                </wp:positionV>
                <wp:extent cx="1695450" cy="1779905"/>
                <wp:effectExtent l="12700" t="12700" r="19050" b="1079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7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AAF8E" w14:textId="2586EBFB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D3FED9A" w14:textId="36AD4620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z = 100</w:t>
                            </w:r>
                          </w:p>
                          <w:p w14:paraId="1BC4E4FD" w14:textId="75BC276D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&gt; 10:</w:t>
                            </w:r>
                          </w:p>
                          <w:p w14:paraId="5CF9C9B6" w14:textId="40B518B4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98</w:t>
                            </w:r>
                          </w:p>
                          <w:p w14:paraId="4E417868" w14:textId="4BEF3AC9" w:rsidR="00DD4A89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else:</w:t>
                            </w:r>
                          </w:p>
                          <w:p w14:paraId="7E8192F2" w14:textId="33AF0803" w:rsidR="00DD4A89" w:rsidRPr="0046625C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99</w:t>
                            </w:r>
                          </w:p>
                          <w:p w14:paraId="5BC39499" w14:textId="2CF8C7C4" w:rsidR="00DD4A89" w:rsidRPr="0046625C" w:rsidRDefault="00DD4A89" w:rsidP="003C61B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return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CEC3" id="Rectangle 5" o:spid="_x0000_s1035" style="position:absolute;left:0;text-align:left;margin-left:207.35pt;margin-top:1pt;width:133.5pt;height:140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" fillcolor="#f2f2f2 [3052]" strokecolor="black [3213]" strokeweight="2pt">
                <v:textbox>
                  <w:txbxContent>
                    <w:p w14:paraId="3ADAAF8E" w14:textId="2586EBFB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D3FED9A" w14:textId="36AD4620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z = 100</w:t>
                      </w:r>
                    </w:p>
                    <w:p w14:paraId="1BC4E4FD" w14:textId="75BC276D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&gt; 10:</w:t>
                      </w:r>
                    </w:p>
                    <w:p w14:paraId="5CF9C9B6" w14:textId="40B518B4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98</w:t>
                      </w:r>
                    </w:p>
                    <w:p w14:paraId="4E417868" w14:textId="4BEF3AC9" w:rsidR="00DD4A89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else:</w:t>
                      </w:r>
                    </w:p>
                    <w:p w14:paraId="7E8192F2" w14:textId="33AF0803" w:rsidR="00DD4A89" w:rsidRPr="0046625C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99</w:t>
                      </w:r>
                    </w:p>
                    <w:p w14:paraId="5BC39499" w14:textId="2CF8C7C4" w:rsidR="00DD4A89" w:rsidRPr="0046625C" w:rsidRDefault="00DD4A89" w:rsidP="003C61B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return 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682A">
        <w:rPr>
          <w:rFonts w:ascii="Candara" w:hAnsi="Candara"/>
          <w:sz w:val="24"/>
        </w:rPr>
        <w:t>Con</w:t>
      </w:r>
      <w:bookmarkStart w:id="0" w:name="_GoBack"/>
      <w:bookmarkEnd w:id="0"/>
      <w:r w:rsidR="0093682A">
        <w:rPr>
          <w:rFonts w:ascii="Candara" w:hAnsi="Candara"/>
          <w:sz w:val="24"/>
        </w:rPr>
        <w:t xml:space="preserve">sider the </w:t>
      </w:r>
      <w:r w:rsidR="003C61BF">
        <w:rPr>
          <w:rFonts w:ascii="Candara" w:hAnsi="Candara"/>
          <w:sz w:val="24"/>
        </w:rPr>
        <w:t>two functions shown to the right.</w:t>
      </w:r>
    </w:p>
    <w:p w14:paraId="0AC4B9D3" w14:textId="77777777" w:rsidR="003C61BF" w:rsidRDefault="003C61BF" w:rsidP="003C61BF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Are </w:t>
      </w:r>
      <w:r w:rsidRPr="003C61BF">
        <w:rPr>
          <w:rFonts w:ascii="Consolas" w:hAnsi="Consolas" w:cs="Consolas"/>
          <w:b/>
          <w:i/>
          <w:sz w:val="24"/>
        </w:rPr>
        <w:t>foo1</w:t>
      </w:r>
      <w:r>
        <w:rPr>
          <w:rFonts w:ascii="Candara" w:hAnsi="Candara"/>
          <w:sz w:val="24"/>
        </w:rPr>
        <w:t xml:space="preserve"> and </w:t>
      </w:r>
      <w:r w:rsidRPr="003C61BF">
        <w:rPr>
          <w:rFonts w:ascii="Consolas" w:hAnsi="Consolas" w:cs="Consolas"/>
          <w:b/>
          <w:i/>
          <w:sz w:val="24"/>
        </w:rPr>
        <w:t>foo2</w:t>
      </w:r>
      <w:r>
        <w:rPr>
          <w:rFonts w:ascii="Candara" w:hAnsi="Candara"/>
          <w:sz w:val="24"/>
        </w:rPr>
        <w:t xml:space="preserve"> logically equivalent?  That is, is it the case that, for all integers </w:t>
      </w:r>
      <w:r w:rsidRPr="003C61BF">
        <w:rPr>
          <w:rFonts w:ascii="Consolas" w:hAnsi="Consolas" w:cs="Consolas"/>
          <w:b/>
          <w:i/>
          <w:sz w:val="24"/>
        </w:rPr>
        <w:t>x,</w:t>
      </w:r>
    </w:p>
    <w:p w14:paraId="5F8224E3" w14:textId="0A2136D0" w:rsidR="003C61BF" w:rsidRDefault="003C61BF" w:rsidP="003C61BF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      </w:t>
      </w:r>
      <w:r w:rsidRPr="003C61BF">
        <w:rPr>
          <w:rFonts w:ascii="Consolas" w:hAnsi="Consolas" w:cs="Consolas"/>
          <w:b/>
          <w:sz w:val="24"/>
        </w:rPr>
        <w:t>foo1(x) == foo2(x)</w:t>
      </w:r>
    </w:p>
    <w:p w14:paraId="32ADC1BA" w14:textId="07A32CB6" w:rsidR="00DD4A89" w:rsidRPr="00925583" w:rsidRDefault="003C61BF" w:rsidP="00925583">
      <w:pPr>
        <w:pStyle w:val="ListParagraph"/>
        <w:spacing w:before="240" w:after="0" w:line="240" w:lineRule="auto"/>
        <w:ind w:left="576"/>
        <w:contextualSpacing w:val="0"/>
        <w:rPr>
          <w:rFonts w:ascii="Candara" w:hAnsi="Candara"/>
          <w:sz w:val="24"/>
        </w:rPr>
      </w:pPr>
      <w:r w:rsidRPr="003C61BF">
        <w:rPr>
          <w:rFonts w:ascii="Candara" w:hAnsi="Candara"/>
          <w:b/>
          <w:i/>
          <w:sz w:val="24"/>
        </w:rPr>
        <w:t>Yes</w:t>
      </w:r>
      <w:r>
        <w:rPr>
          <w:rFonts w:ascii="Candara" w:hAnsi="Candara"/>
          <w:sz w:val="24"/>
        </w:rPr>
        <w:tab/>
      </w:r>
      <w:r w:rsidRPr="003C61BF">
        <w:rPr>
          <w:rFonts w:ascii="Candara" w:hAnsi="Candara"/>
          <w:b/>
          <w:i/>
          <w:sz w:val="24"/>
        </w:rPr>
        <w:t>No</w:t>
      </w:r>
      <w:r>
        <w:rPr>
          <w:rFonts w:ascii="Candara" w:hAnsi="Candara"/>
          <w:sz w:val="24"/>
        </w:rPr>
        <w:t xml:space="preserve">     (circle your choice)</w:t>
      </w:r>
    </w:p>
    <w:p w14:paraId="7C3C5C4C" w14:textId="09713CDA" w:rsidR="00DD4A89" w:rsidRPr="00DD4A89" w:rsidRDefault="00DD4A89" w:rsidP="00925583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 w:rsidRPr="00DD4A89">
        <w:rPr>
          <w:rFonts w:ascii="Candara" w:hAnsi="Candara"/>
          <w:sz w:val="24"/>
        </w:rPr>
        <w:t xml:space="preserve">If </w:t>
      </w:r>
      <w:r w:rsidR="00925583">
        <w:rPr>
          <w:rFonts w:ascii="Candara" w:hAnsi="Candara"/>
          <w:sz w:val="24"/>
        </w:rPr>
        <w:t xml:space="preserve">they are NOT logically </w:t>
      </w:r>
      <w:r>
        <w:rPr>
          <w:rFonts w:ascii="Candara" w:hAnsi="Candara"/>
          <w:sz w:val="24"/>
        </w:rPr>
        <w:t>equivalent,</w:t>
      </w:r>
      <w:r w:rsidR="00925583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>specify</w:t>
      </w:r>
      <w:r w:rsidRPr="00DD4A89">
        <w:rPr>
          <w:rFonts w:ascii="Candara" w:hAnsi="Candara"/>
          <w:sz w:val="24"/>
        </w:rPr>
        <w:t xml:space="preserve"> an</w:t>
      </w:r>
      <w:r>
        <w:rPr>
          <w:rFonts w:ascii="Candara" w:hAnsi="Candara"/>
          <w:sz w:val="24"/>
        </w:rPr>
        <w:t xml:space="preserve"> </w:t>
      </w:r>
      <w:r w:rsidRPr="00DD4A89">
        <w:rPr>
          <w:rFonts w:ascii="Candara" w:hAnsi="Candara"/>
          <w:sz w:val="24"/>
        </w:rPr>
        <w:t xml:space="preserve"> </w:t>
      </w:r>
      <w:r w:rsidRPr="00DD4A89">
        <w:rPr>
          <w:rFonts w:ascii="Consolas" w:hAnsi="Consolas" w:cs="Consolas"/>
          <w:b/>
          <w:i/>
          <w:sz w:val="24"/>
        </w:rPr>
        <w:t>x</w:t>
      </w:r>
      <w:r w:rsidRPr="00DD4A89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 </w:t>
      </w:r>
      <w:r w:rsidR="00925583">
        <w:rPr>
          <w:rFonts w:ascii="Candara" w:hAnsi="Candara"/>
          <w:sz w:val="24"/>
        </w:rPr>
        <w:t>for which</w:t>
      </w:r>
      <w:r w:rsidR="00925583">
        <w:rPr>
          <w:rFonts w:ascii="Candara" w:hAnsi="Candara"/>
          <w:sz w:val="24"/>
        </w:rPr>
        <w:br/>
      </w:r>
      <w:r w:rsidRPr="00DD4A89">
        <w:rPr>
          <w:rFonts w:ascii="Candara" w:hAnsi="Candara"/>
          <w:sz w:val="24"/>
        </w:rPr>
        <w:t xml:space="preserve">it is NOT true that      </w:t>
      </w:r>
      <w:r w:rsidRPr="00DD4A89">
        <w:rPr>
          <w:rFonts w:ascii="Consolas" w:hAnsi="Consolas" w:cs="Consolas"/>
          <w:b/>
          <w:sz w:val="24"/>
        </w:rPr>
        <w:t>foo1(x) == foo2(x</w:t>
      </w:r>
      <w:r>
        <w:rPr>
          <w:rFonts w:ascii="Consolas" w:hAnsi="Consolas" w:cs="Consolas"/>
          <w:b/>
          <w:sz w:val="24"/>
        </w:rPr>
        <w:t>)    __________</w:t>
      </w:r>
      <w:r w:rsidR="00925583">
        <w:rPr>
          <w:rFonts w:ascii="Consolas" w:hAnsi="Consolas" w:cs="Consolas"/>
          <w:b/>
          <w:sz w:val="24"/>
        </w:rPr>
        <w:t>________</w:t>
      </w:r>
    </w:p>
    <w:p w14:paraId="24B6993A" w14:textId="77777777" w:rsidR="00DD4A89" w:rsidRDefault="00DD4A89" w:rsidP="003C61BF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Which runs faster,</w:t>
      </w:r>
      <w:r w:rsidR="003C61BF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     </w:t>
      </w:r>
      <w:r w:rsidR="003C61BF" w:rsidRPr="003C61BF">
        <w:rPr>
          <w:rFonts w:ascii="Consolas" w:hAnsi="Consolas" w:cs="Consolas"/>
          <w:b/>
          <w:i/>
          <w:sz w:val="24"/>
        </w:rPr>
        <w:t>foo1</w:t>
      </w:r>
      <w:r w:rsidR="003C61BF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      or      </w:t>
      </w:r>
      <w:r w:rsidR="003C61BF">
        <w:rPr>
          <w:rFonts w:ascii="Candara" w:hAnsi="Candara"/>
          <w:sz w:val="24"/>
        </w:rPr>
        <w:t xml:space="preserve"> </w:t>
      </w:r>
      <w:r w:rsidR="003C61BF" w:rsidRPr="003C61BF">
        <w:rPr>
          <w:rFonts w:ascii="Consolas" w:hAnsi="Consolas" w:cs="Consolas"/>
          <w:b/>
          <w:i/>
          <w:sz w:val="24"/>
        </w:rPr>
        <w:t>foo2</w:t>
      </w:r>
      <w:r>
        <w:rPr>
          <w:rFonts w:ascii="Candara" w:hAnsi="Candara"/>
          <w:sz w:val="24"/>
        </w:rPr>
        <w:t xml:space="preserve">   ?    (circle your choice)</w:t>
      </w:r>
    </w:p>
    <w:p w14:paraId="69937033" w14:textId="77777777" w:rsidR="00DD4A89" w:rsidRDefault="00DD4A89" w:rsidP="00DD4A89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Explain.</w:t>
      </w:r>
    </w:p>
    <w:p w14:paraId="6B76793E" w14:textId="77777777" w:rsidR="00DD4A89" w:rsidRDefault="00DD4A89" w:rsidP="00DD4A89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14:paraId="3B16328A" w14:textId="77777777" w:rsidR="00DD4A89" w:rsidRDefault="00DD4A89" w:rsidP="00DD4A89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14:paraId="5106A5FB" w14:textId="33E61414" w:rsidR="00DD4A89" w:rsidRPr="003C61BF" w:rsidRDefault="007B10D2" w:rsidP="00DD4A89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249748" wp14:editId="2E542C69">
                <wp:simplePos x="0" y="0"/>
                <wp:positionH relativeFrom="column">
                  <wp:posOffset>2631440</wp:posOffset>
                </wp:positionH>
                <wp:positionV relativeFrom="paragraph">
                  <wp:posOffset>362585</wp:posOffset>
                </wp:positionV>
                <wp:extent cx="1695450" cy="1609090"/>
                <wp:effectExtent l="12700" t="12700" r="19050" b="1651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09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3105B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5686588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z = 100</w:t>
                            </w:r>
                          </w:p>
                          <w:p w14:paraId="2BDE7408" w14:textId="710BF8D5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&gt; 10:</w:t>
                            </w:r>
                          </w:p>
                          <w:p w14:paraId="10162236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98</w:t>
                            </w:r>
                          </w:p>
                          <w:p w14:paraId="3C2B3A26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else:</w:t>
                            </w:r>
                          </w:p>
                          <w:p w14:paraId="6162970C" w14:textId="77777777" w:rsidR="00DD4A89" w:rsidRPr="0046625C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99</w:t>
                            </w:r>
                          </w:p>
                          <w:p w14:paraId="1E499FFF" w14:textId="77777777" w:rsidR="00DD4A89" w:rsidRPr="0046625C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return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49748" id="Rectangle 30" o:spid="_x0000_s1036" style="position:absolute;left:0;text-align:left;margin-left:207.2pt;margin-top:28.55pt;width:133.5pt;height:126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" fillcolor="#f2f2f2 [3052]" strokecolor="black [3213]" strokeweight="2pt">
                <v:textbox>
                  <w:txbxContent>
                    <w:p w14:paraId="27D3105B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5686588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z = 100</w:t>
                      </w:r>
                    </w:p>
                    <w:p w14:paraId="2BDE7408" w14:textId="710BF8D5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&gt; 10:</w:t>
                      </w:r>
                    </w:p>
                    <w:p w14:paraId="10162236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98</w:t>
                      </w:r>
                    </w:p>
                    <w:p w14:paraId="3C2B3A26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else:</w:t>
                      </w:r>
                    </w:p>
                    <w:p w14:paraId="6162970C" w14:textId="77777777" w:rsidR="00DD4A89" w:rsidRPr="0046625C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99</w:t>
                      </w:r>
                    </w:p>
                    <w:p w14:paraId="1E499FFF" w14:textId="77777777" w:rsidR="00DD4A89" w:rsidRPr="0046625C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return 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27FC68" wp14:editId="5CDD3C03">
                <wp:simplePos x="0" y="0"/>
                <wp:positionH relativeFrom="column">
                  <wp:posOffset>4448175</wp:posOffset>
                </wp:positionH>
                <wp:positionV relativeFrom="paragraph">
                  <wp:posOffset>362712</wp:posOffset>
                </wp:positionV>
                <wp:extent cx="1695450" cy="1609090"/>
                <wp:effectExtent l="12700" t="12700" r="19050" b="1651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09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0B1F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7C9A90C5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z = 100</w:t>
                            </w:r>
                          </w:p>
                          <w:p w14:paraId="625AE567" w14:textId="50B0E1E8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&gt; 10:</w:t>
                            </w:r>
                          </w:p>
                          <w:p w14:paraId="541F8785" w14:textId="77777777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98</w:t>
                            </w:r>
                          </w:p>
                          <w:p w14:paraId="589ED0C2" w14:textId="6EE9B182" w:rsidR="00DD4A89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if a &lt; 10:</w:t>
                            </w:r>
                          </w:p>
                          <w:p w14:paraId="5FBB7B57" w14:textId="77777777" w:rsidR="00DD4A89" w:rsidRPr="0046625C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z = 99</w:t>
                            </w:r>
                          </w:p>
                          <w:p w14:paraId="3677A2C8" w14:textId="77777777" w:rsidR="00DD4A89" w:rsidRPr="0046625C" w:rsidRDefault="00DD4A89" w:rsidP="00DD4A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return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FC68" id="Rectangle 28" o:spid="_x0000_s1037" style="position:absolute;left:0;text-align:left;margin-left:350.25pt;margin-top:28.55pt;width:133.5pt;height:12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" fillcolor="#f2f2f2 [3052]" strokecolor="black [3213]" strokeweight="2pt">
                <v:textbox>
                  <w:txbxContent>
                    <w:p w14:paraId="41D20B1F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7C9A90C5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z = 100</w:t>
                      </w:r>
                    </w:p>
                    <w:p w14:paraId="625AE567" w14:textId="50B0E1E8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&gt; 10:</w:t>
                      </w:r>
                    </w:p>
                    <w:p w14:paraId="541F8785" w14:textId="77777777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98</w:t>
                      </w:r>
                    </w:p>
                    <w:p w14:paraId="589ED0C2" w14:textId="6EE9B182" w:rsidR="00DD4A89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if a &lt; 10:</w:t>
                      </w:r>
                    </w:p>
                    <w:p w14:paraId="5FBB7B57" w14:textId="77777777" w:rsidR="00DD4A89" w:rsidRPr="0046625C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z = 99</w:t>
                      </w:r>
                    </w:p>
                    <w:p w14:paraId="3677A2C8" w14:textId="77777777" w:rsidR="00DD4A89" w:rsidRPr="0046625C" w:rsidRDefault="00DD4A89" w:rsidP="00DD4A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return 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4A89">
        <w:rPr>
          <w:rFonts w:ascii="Candara" w:hAnsi="Candara"/>
          <w:sz w:val="24"/>
        </w:rPr>
        <w:t>Consider the two functions shown to the right.</w:t>
      </w:r>
    </w:p>
    <w:p w14:paraId="071A5CF0" w14:textId="77777777" w:rsidR="00DD4A89" w:rsidRDefault="00DD4A89" w:rsidP="00DD4A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Are </w:t>
      </w:r>
      <w:r w:rsidRPr="003C61BF">
        <w:rPr>
          <w:rFonts w:ascii="Consolas" w:hAnsi="Consolas" w:cs="Consolas"/>
          <w:b/>
          <w:i/>
          <w:sz w:val="24"/>
        </w:rPr>
        <w:t>foo1</w:t>
      </w:r>
      <w:r>
        <w:rPr>
          <w:rFonts w:ascii="Candara" w:hAnsi="Candara"/>
          <w:sz w:val="24"/>
        </w:rPr>
        <w:t xml:space="preserve"> and </w:t>
      </w:r>
      <w:r w:rsidRPr="003C61BF">
        <w:rPr>
          <w:rFonts w:ascii="Consolas" w:hAnsi="Consolas" w:cs="Consolas"/>
          <w:b/>
          <w:i/>
          <w:sz w:val="24"/>
        </w:rPr>
        <w:t>foo2</w:t>
      </w:r>
      <w:r>
        <w:rPr>
          <w:rFonts w:ascii="Candara" w:hAnsi="Candara"/>
          <w:sz w:val="24"/>
        </w:rPr>
        <w:t xml:space="preserve"> logically equivalent?  That is, is it the case that, for all integers </w:t>
      </w:r>
      <w:r w:rsidRPr="003C61BF">
        <w:rPr>
          <w:rFonts w:ascii="Consolas" w:hAnsi="Consolas" w:cs="Consolas"/>
          <w:b/>
          <w:i/>
          <w:sz w:val="24"/>
        </w:rPr>
        <w:t>x,</w:t>
      </w:r>
    </w:p>
    <w:p w14:paraId="196C12FF" w14:textId="77777777" w:rsidR="00DD4A89" w:rsidRDefault="00DD4A89" w:rsidP="00DD4A89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       </w:t>
      </w:r>
      <w:r w:rsidRPr="003C61BF">
        <w:rPr>
          <w:rFonts w:ascii="Consolas" w:hAnsi="Consolas" w:cs="Consolas"/>
          <w:b/>
          <w:sz w:val="24"/>
        </w:rPr>
        <w:t>foo1(x) == foo2(x)</w:t>
      </w:r>
      <w:r>
        <w:rPr>
          <w:rFonts w:ascii="Consolas" w:hAnsi="Consolas" w:cs="Consolas"/>
          <w:sz w:val="24"/>
        </w:rPr>
        <w:t>?</w:t>
      </w:r>
    </w:p>
    <w:p w14:paraId="62216FC4" w14:textId="77777777" w:rsidR="00DD4A89" w:rsidRDefault="00DD4A89" w:rsidP="00DD4A89">
      <w:pPr>
        <w:pStyle w:val="ListParagraph"/>
        <w:spacing w:before="240" w:after="0" w:line="240" w:lineRule="auto"/>
        <w:ind w:left="576"/>
        <w:contextualSpacing w:val="0"/>
        <w:rPr>
          <w:rFonts w:ascii="Candara" w:hAnsi="Candara"/>
          <w:sz w:val="24"/>
        </w:rPr>
      </w:pPr>
      <w:r w:rsidRPr="003C61BF">
        <w:rPr>
          <w:rFonts w:ascii="Candara" w:hAnsi="Candara"/>
          <w:b/>
          <w:i/>
          <w:sz w:val="24"/>
        </w:rPr>
        <w:t>Yes</w:t>
      </w:r>
      <w:r>
        <w:rPr>
          <w:rFonts w:ascii="Candara" w:hAnsi="Candara"/>
          <w:sz w:val="24"/>
        </w:rPr>
        <w:tab/>
      </w:r>
      <w:r w:rsidRPr="003C61BF">
        <w:rPr>
          <w:rFonts w:ascii="Candara" w:hAnsi="Candara"/>
          <w:b/>
          <w:i/>
          <w:sz w:val="24"/>
        </w:rPr>
        <w:t>No</w:t>
      </w:r>
      <w:r>
        <w:rPr>
          <w:rFonts w:ascii="Candara" w:hAnsi="Candara"/>
          <w:sz w:val="24"/>
        </w:rPr>
        <w:t xml:space="preserve">     (circle your choice)</w:t>
      </w:r>
    </w:p>
    <w:p w14:paraId="19DA5BFF" w14:textId="7ED27835" w:rsidR="007B10D2" w:rsidRPr="007B10D2" w:rsidRDefault="007B10D2" w:rsidP="007B10D2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 w:rsidRPr="00DD4A89">
        <w:rPr>
          <w:rFonts w:ascii="Candara" w:hAnsi="Candara"/>
          <w:sz w:val="24"/>
        </w:rPr>
        <w:t xml:space="preserve">If </w:t>
      </w:r>
      <w:r>
        <w:rPr>
          <w:rFonts w:ascii="Candara" w:hAnsi="Candara"/>
          <w:sz w:val="24"/>
        </w:rPr>
        <w:t>they are NOT logically equivalent, specify</w:t>
      </w:r>
      <w:r w:rsidRPr="00DD4A89">
        <w:rPr>
          <w:rFonts w:ascii="Candara" w:hAnsi="Candara"/>
          <w:sz w:val="24"/>
        </w:rPr>
        <w:t xml:space="preserve"> an</w:t>
      </w:r>
      <w:r>
        <w:rPr>
          <w:rFonts w:ascii="Candara" w:hAnsi="Candara"/>
          <w:sz w:val="24"/>
        </w:rPr>
        <w:t xml:space="preserve"> </w:t>
      </w:r>
      <w:r w:rsidRPr="00DD4A89">
        <w:rPr>
          <w:rFonts w:ascii="Candara" w:hAnsi="Candara"/>
          <w:sz w:val="24"/>
        </w:rPr>
        <w:t xml:space="preserve"> </w:t>
      </w:r>
      <w:r w:rsidRPr="00DD4A89">
        <w:rPr>
          <w:rFonts w:ascii="Consolas" w:hAnsi="Consolas" w:cs="Consolas"/>
          <w:b/>
          <w:i/>
          <w:sz w:val="24"/>
        </w:rPr>
        <w:t>x</w:t>
      </w:r>
      <w:r w:rsidRPr="00DD4A89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 for which</w:t>
      </w:r>
      <w:r>
        <w:rPr>
          <w:rFonts w:ascii="Candara" w:hAnsi="Candara"/>
          <w:sz w:val="24"/>
        </w:rPr>
        <w:br/>
      </w:r>
      <w:r w:rsidRPr="00DD4A89">
        <w:rPr>
          <w:rFonts w:ascii="Candara" w:hAnsi="Candara"/>
          <w:sz w:val="24"/>
        </w:rPr>
        <w:t xml:space="preserve">it is NOT true that      </w:t>
      </w:r>
      <w:r w:rsidRPr="00DD4A89">
        <w:rPr>
          <w:rFonts w:ascii="Consolas" w:hAnsi="Consolas" w:cs="Consolas"/>
          <w:b/>
          <w:sz w:val="24"/>
        </w:rPr>
        <w:t>foo1(x) == foo2(x</w:t>
      </w:r>
      <w:r>
        <w:rPr>
          <w:rFonts w:ascii="Consolas" w:hAnsi="Consolas" w:cs="Consolas"/>
          <w:b/>
          <w:sz w:val="24"/>
        </w:rPr>
        <w:t>)    __________________</w:t>
      </w:r>
    </w:p>
    <w:p w14:paraId="37C995B5" w14:textId="77777777" w:rsidR="00DD4A89" w:rsidRDefault="00DD4A89" w:rsidP="00DD4A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Which runs faster,      </w:t>
      </w:r>
      <w:r w:rsidRPr="003C61BF">
        <w:rPr>
          <w:rFonts w:ascii="Consolas" w:hAnsi="Consolas" w:cs="Consolas"/>
          <w:b/>
          <w:i/>
          <w:sz w:val="24"/>
        </w:rPr>
        <w:t>foo1</w:t>
      </w:r>
      <w:r>
        <w:rPr>
          <w:rFonts w:ascii="Candara" w:hAnsi="Candara"/>
          <w:sz w:val="24"/>
        </w:rPr>
        <w:t xml:space="preserve">       or       </w:t>
      </w:r>
      <w:r w:rsidRPr="003C61BF">
        <w:rPr>
          <w:rFonts w:ascii="Consolas" w:hAnsi="Consolas" w:cs="Consolas"/>
          <w:b/>
          <w:i/>
          <w:sz w:val="24"/>
        </w:rPr>
        <w:t>foo2</w:t>
      </w:r>
      <w:r>
        <w:rPr>
          <w:rFonts w:ascii="Candara" w:hAnsi="Candara"/>
          <w:sz w:val="24"/>
        </w:rPr>
        <w:t xml:space="preserve">   ?    (circle your choice)</w:t>
      </w:r>
    </w:p>
    <w:p w14:paraId="4B8122FC" w14:textId="77777777" w:rsidR="00DD4A89" w:rsidRDefault="00DD4A89" w:rsidP="00DD4A89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Explain.</w:t>
      </w:r>
    </w:p>
    <w:p w14:paraId="47B5E17C" w14:textId="5B581970" w:rsidR="003C61BF" w:rsidRPr="003C61BF" w:rsidRDefault="003C61BF" w:rsidP="00DD4A89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14:paraId="3DB74668" w14:textId="4E517EDE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3B14E304" w14:textId="77777777" w:rsidR="004F0B81" w:rsidRPr="007B10D2" w:rsidRDefault="004F0B81" w:rsidP="007B10D2">
      <w:pPr>
        <w:spacing w:before="240" w:after="0" w:line="240" w:lineRule="auto"/>
        <w:rPr>
          <w:rFonts w:ascii="Candara" w:hAnsi="Candara"/>
          <w:sz w:val="24"/>
        </w:rPr>
      </w:pPr>
    </w:p>
    <w:p w14:paraId="6D334D8F" w14:textId="77777777" w:rsidR="00D649DA" w:rsidRDefault="00D649DA" w:rsidP="00D649DA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Assume that you have a variable (name)  </w:t>
      </w:r>
      <w:r w:rsidRPr="004F0B81">
        <w:rPr>
          <w:rFonts w:ascii="Consolas" w:hAnsi="Consolas"/>
          <w:b/>
          <w:sz w:val="24"/>
        </w:rPr>
        <w:t>x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 that is a positive integer.  Write a snippet of code that prints  </w:t>
      </w:r>
      <w:r w:rsidRPr="004F0B81">
        <w:rPr>
          <w:rFonts w:ascii="Consolas" w:hAnsi="Consolas"/>
          <w:b/>
          <w:sz w:val="24"/>
        </w:rPr>
        <w:t>30</w:t>
      </w:r>
      <w:r>
        <w:rPr>
          <w:rFonts w:ascii="Candara" w:hAnsi="Candara"/>
          <w:sz w:val="24"/>
        </w:rPr>
        <w:t xml:space="preserve">   if  </w:t>
      </w:r>
      <w:r w:rsidRPr="004F0B81">
        <w:rPr>
          <w:rFonts w:ascii="Consolas" w:hAnsi="Consolas"/>
          <w:b/>
          <w:sz w:val="24"/>
        </w:rPr>
        <w:t>x</w:t>
      </w:r>
      <w:r>
        <w:rPr>
          <w:rFonts w:ascii="Candara" w:hAnsi="Candara"/>
          <w:sz w:val="24"/>
        </w:rPr>
        <w:t xml:space="preserve">  is odd.</w:t>
      </w:r>
    </w:p>
    <w:p w14:paraId="72DCBF1D" w14:textId="77777777" w:rsidR="00E86803" w:rsidRDefault="00E86803" w:rsidP="00E86803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99CAE2E" w14:textId="77777777" w:rsidR="00E86803" w:rsidRDefault="00E86803" w:rsidP="00E86803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AD2CAE4" w14:textId="77777777" w:rsidR="00E86803" w:rsidRDefault="00E86803" w:rsidP="00E86803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3BE5ECC" w14:textId="77777777" w:rsidR="00E86803" w:rsidRDefault="00E86803" w:rsidP="00E86803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BB12250" w14:textId="15A978E9" w:rsidR="00F03300" w:rsidRDefault="00DD4A89" w:rsidP="004F0B81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Assume that you have a variable (name)  </w:t>
      </w:r>
      <w:r w:rsidRPr="004F0B81">
        <w:rPr>
          <w:rFonts w:ascii="Consolas" w:hAnsi="Consolas"/>
          <w:b/>
          <w:sz w:val="24"/>
        </w:rPr>
        <w:t>x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 that is a positive integer.   </w:t>
      </w:r>
      <w:r w:rsidR="004F0B81">
        <w:rPr>
          <w:rFonts w:ascii="Candara" w:hAnsi="Candara"/>
          <w:sz w:val="24"/>
        </w:rPr>
        <w:t xml:space="preserve">Continuing the previous problem, write </w:t>
      </w:r>
      <w:r w:rsidR="002F20F1">
        <w:rPr>
          <w:rFonts w:ascii="Candara" w:hAnsi="Candara"/>
          <w:sz w:val="24"/>
        </w:rPr>
        <w:t xml:space="preserve">a snippet of code </w:t>
      </w:r>
      <w:r w:rsidR="004F0B81">
        <w:rPr>
          <w:rFonts w:ascii="Candara" w:hAnsi="Candara"/>
          <w:sz w:val="24"/>
        </w:rPr>
        <w:t xml:space="preserve">that prints  </w:t>
      </w:r>
      <w:r w:rsidR="004F0B81" w:rsidRPr="004F0B81">
        <w:rPr>
          <w:rFonts w:ascii="Consolas" w:hAnsi="Consolas"/>
          <w:b/>
          <w:sz w:val="24"/>
        </w:rPr>
        <w:t>30</w:t>
      </w:r>
      <w:r w:rsidR="004F0B81">
        <w:rPr>
          <w:rFonts w:ascii="Candara" w:hAnsi="Candara"/>
          <w:sz w:val="24"/>
        </w:rPr>
        <w:t xml:space="preserve">   if  </w:t>
      </w:r>
      <w:r w:rsidR="004F0B81" w:rsidRPr="004F0B81">
        <w:rPr>
          <w:rFonts w:ascii="Consolas" w:hAnsi="Consolas"/>
          <w:b/>
          <w:sz w:val="24"/>
        </w:rPr>
        <w:t>x</w:t>
      </w:r>
      <w:r w:rsidR="004F0B81">
        <w:rPr>
          <w:rFonts w:ascii="Candara" w:hAnsi="Candara"/>
          <w:sz w:val="24"/>
        </w:rPr>
        <w:t xml:space="preserve">  is odd and prints  </w:t>
      </w:r>
      <w:r w:rsidR="004F0B81">
        <w:rPr>
          <w:rFonts w:ascii="Consolas" w:hAnsi="Consolas"/>
          <w:b/>
          <w:sz w:val="24"/>
        </w:rPr>
        <w:t>22</w:t>
      </w:r>
      <w:r w:rsidR="004F0B81" w:rsidRPr="004F0B81">
        <w:rPr>
          <w:rFonts w:ascii="Candara" w:hAnsi="Candara"/>
          <w:sz w:val="24"/>
        </w:rPr>
        <w:t xml:space="preserve">   if </w:t>
      </w:r>
      <w:r w:rsidR="004F0B81" w:rsidRPr="004F0B81">
        <w:rPr>
          <w:rFonts w:ascii="Consolas" w:hAnsi="Consolas"/>
          <w:b/>
          <w:sz w:val="24"/>
        </w:rPr>
        <w:t>x</w:t>
      </w:r>
      <w:r w:rsidR="004F0B81" w:rsidRPr="004F0B81">
        <w:rPr>
          <w:rFonts w:ascii="Candara" w:hAnsi="Candara"/>
          <w:sz w:val="24"/>
        </w:rPr>
        <w:t xml:space="preserve"> is </w:t>
      </w:r>
      <w:r w:rsidR="004F0B81">
        <w:rPr>
          <w:rFonts w:ascii="Candara" w:hAnsi="Candara"/>
          <w:sz w:val="24"/>
        </w:rPr>
        <w:t>even.</w:t>
      </w:r>
    </w:p>
    <w:p w14:paraId="1AD379EF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3DB651C1" w14:textId="77777777" w:rsidR="006F50B7" w:rsidRDefault="006F50B7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66B2B03" w14:textId="77777777" w:rsidR="006F50B7" w:rsidRDefault="006F50B7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3381DA0B" w14:textId="77777777" w:rsidR="006F50B7" w:rsidRDefault="006F50B7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3DF98BBC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97270D5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65F6470" w14:textId="77777777" w:rsidR="004F0B81" w:rsidRP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444CFB01" w14:textId="77777777" w:rsidR="008A463F" w:rsidRDefault="008A463F" w:rsidP="00F03300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Continuing the previous problem, write a snippet of code that prints  </w:t>
      </w:r>
      <w:r w:rsidRPr="004F0B81">
        <w:rPr>
          <w:rFonts w:ascii="Consolas" w:hAnsi="Consolas"/>
          <w:b/>
          <w:sz w:val="24"/>
        </w:rPr>
        <w:t>30</w:t>
      </w:r>
      <w:r>
        <w:rPr>
          <w:rFonts w:ascii="Candara" w:hAnsi="Candara"/>
          <w:sz w:val="24"/>
        </w:rPr>
        <w:t xml:space="preserve">   if </w:t>
      </w:r>
      <w:r w:rsidRPr="004F0B81">
        <w:rPr>
          <w:rFonts w:ascii="Consolas" w:hAnsi="Consolas"/>
          <w:b/>
          <w:sz w:val="24"/>
        </w:rPr>
        <w:t>x</w:t>
      </w:r>
      <w:r>
        <w:rPr>
          <w:rFonts w:ascii="Candara" w:hAnsi="Candara"/>
          <w:sz w:val="24"/>
        </w:rPr>
        <w:t xml:space="preserve"> is odd and prints  </w:t>
      </w:r>
      <w:r>
        <w:rPr>
          <w:rFonts w:ascii="Consolas" w:hAnsi="Consolas"/>
          <w:b/>
          <w:sz w:val="24"/>
        </w:rPr>
        <w:t>'hello'</w:t>
      </w:r>
      <w:r w:rsidRPr="004F0B81">
        <w:rPr>
          <w:rFonts w:ascii="Candara" w:hAnsi="Candara"/>
          <w:sz w:val="24"/>
        </w:rPr>
        <w:t xml:space="preserve">   if</w:t>
      </w:r>
      <w:r>
        <w:rPr>
          <w:rFonts w:ascii="Candara" w:hAnsi="Candara"/>
          <w:sz w:val="24"/>
        </w:rPr>
        <w:t xml:space="preserve"> </w:t>
      </w:r>
      <w:r w:rsidRPr="004F0B81">
        <w:rPr>
          <w:rFonts w:ascii="Candara" w:hAnsi="Candara"/>
          <w:sz w:val="24"/>
        </w:rPr>
        <w:t xml:space="preserve"> </w:t>
      </w:r>
      <w:r w:rsidRPr="004F0B81">
        <w:rPr>
          <w:rFonts w:ascii="Consolas" w:hAnsi="Consolas"/>
          <w:b/>
          <w:sz w:val="24"/>
        </w:rPr>
        <w:t>x</w:t>
      </w:r>
      <w:r>
        <w:rPr>
          <w:rFonts w:ascii="Consolas" w:hAnsi="Consolas"/>
          <w:b/>
          <w:sz w:val="24"/>
        </w:rPr>
        <w:t xml:space="preserve"> </w:t>
      </w:r>
      <w:r w:rsidRPr="004F0B81">
        <w:rPr>
          <w:rFonts w:ascii="Candara" w:hAnsi="Candara"/>
          <w:sz w:val="24"/>
        </w:rPr>
        <w:t xml:space="preserve"> is </w:t>
      </w:r>
      <w:r>
        <w:rPr>
          <w:rFonts w:ascii="Candara" w:hAnsi="Candara"/>
          <w:sz w:val="24"/>
        </w:rPr>
        <w:t xml:space="preserve">greater than or equal to </w:t>
      </w:r>
      <w:r>
        <w:rPr>
          <w:rFonts w:ascii="Consolas" w:hAnsi="Consolas"/>
          <w:b/>
          <w:sz w:val="24"/>
        </w:rPr>
        <w:t>100</w:t>
      </w:r>
      <w:r>
        <w:rPr>
          <w:rFonts w:ascii="Candara" w:hAnsi="Candara"/>
          <w:sz w:val="24"/>
        </w:rPr>
        <w:t xml:space="preserve">.  Note that when </w:t>
      </w:r>
      <w:r w:rsidRPr="003C591A">
        <w:rPr>
          <w:rFonts w:ascii="Candara" w:hAnsi="Candara"/>
          <w:b/>
          <w:i/>
          <w:sz w:val="24"/>
        </w:rPr>
        <w:t>x</w:t>
      </w:r>
      <w:r>
        <w:rPr>
          <w:rFonts w:ascii="Candara" w:hAnsi="Candara"/>
          <w:sz w:val="24"/>
        </w:rPr>
        <w:t xml:space="preserve"> is (for example) </w:t>
      </w:r>
      <w:r w:rsidRPr="004F0B81">
        <w:rPr>
          <w:rFonts w:ascii="Consolas" w:hAnsi="Consolas"/>
          <w:b/>
          <w:sz w:val="24"/>
        </w:rPr>
        <w:t>151</w:t>
      </w:r>
      <w:r>
        <w:rPr>
          <w:rFonts w:ascii="Candara" w:hAnsi="Candara"/>
          <w:sz w:val="24"/>
        </w:rPr>
        <w:t xml:space="preserve"> this snippet would print both </w:t>
      </w:r>
      <w:r w:rsidRPr="004F0B81">
        <w:rPr>
          <w:rFonts w:ascii="Consolas" w:hAnsi="Consolas"/>
          <w:b/>
          <w:sz w:val="24"/>
        </w:rPr>
        <w:t>30</w:t>
      </w:r>
      <w:r>
        <w:rPr>
          <w:rFonts w:ascii="Candara" w:hAnsi="Candara"/>
          <w:sz w:val="24"/>
        </w:rPr>
        <w:t xml:space="preserve"> and </w:t>
      </w:r>
      <w:r>
        <w:rPr>
          <w:rFonts w:ascii="Consolas" w:hAnsi="Consolas"/>
          <w:b/>
          <w:sz w:val="24"/>
        </w:rPr>
        <w:t>'hello'</w:t>
      </w:r>
      <w:r>
        <w:rPr>
          <w:rFonts w:ascii="Candara" w:hAnsi="Candara"/>
          <w:sz w:val="24"/>
        </w:rPr>
        <w:t>.</w:t>
      </w:r>
    </w:p>
    <w:p w14:paraId="25A19B0D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FAB0E87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85DDA06" w14:textId="77777777" w:rsidR="006F50B7" w:rsidRDefault="006F50B7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05911EE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7691954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5FD9864" w14:textId="77777777" w:rsidR="004F0B81" w:rsidRDefault="004F0B81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796A4E0" w14:textId="77777777" w:rsidR="006F50B7" w:rsidRDefault="006F50B7" w:rsidP="004F0B8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7DDB1B3" w14:textId="77777777" w:rsidR="006F50B7" w:rsidRDefault="006F50B7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14:paraId="57D69AEE" w14:textId="06FD1762" w:rsidR="002B03FF" w:rsidRDefault="005400AF" w:rsidP="002B03F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Write a snippet</w:t>
      </w:r>
      <w:r w:rsidR="002B03FF">
        <w:rPr>
          <w:rFonts w:ascii="Candara" w:hAnsi="Candara"/>
          <w:sz w:val="24"/>
        </w:rPr>
        <w:t xml:space="preserve"> of code that would construct an </w:t>
      </w:r>
      <w:proofErr w:type="spellStart"/>
      <w:r w:rsidR="002B03FF" w:rsidRPr="002B667D">
        <w:rPr>
          <w:rFonts w:ascii="Consolas" w:hAnsi="Consolas"/>
          <w:b/>
          <w:sz w:val="24"/>
        </w:rPr>
        <w:t>rg.</w:t>
      </w:r>
      <w:r w:rsidR="002B03FF">
        <w:rPr>
          <w:rFonts w:ascii="Consolas" w:hAnsi="Consolas"/>
          <w:b/>
          <w:sz w:val="24"/>
        </w:rPr>
        <w:t>Point</w:t>
      </w:r>
      <w:proofErr w:type="spellEnd"/>
      <w:r w:rsidR="002B03FF">
        <w:rPr>
          <w:rFonts w:ascii="Candara" w:hAnsi="Candara"/>
          <w:sz w:val="24"/>
        </w:rPr>
        <w:t xml:space="preserve"> object at </w:t>
      </w:r>
      <w:r w:rsidR="002B03FF" w:rsidRPr="006F50B7">
        <w:rPr>
          <w:rFonts w:ascii="Consolas" w:hAnsi="Consolas"/>
          <w:b/>
          <w:sz w:val="24"/>
        </w:rPr>
        <w:t xml:space="preserve">(300, </w:t>
      </w:r>
      <w:r w:rsidR="002B03FF">
        <w:rPr>
          <w:rFonts w:ascii="Consolas" w:hAnsi="Consolas"/>
          <w:b/>
          <w:sz w:val="24"/>
        </w:rPr>
        <w:t>444</w:t>
      </w:r>
      <w:r w:rsidR="002B03FF" w:rsidRPr="006F50B7">
        <w:rPr>
          <w:rFonts w:ascii="Consolas" w:hAnsi="Consolas"/>
          <w:b/>
          <w:sz w:val="24"/>
        </w:rPr>
        <w:t>)</w:t>
      </w:r>
      <w:r w:rsidR="002B03FF">
        <w:rPr>
          <w:rFonts w:ascii="Candara" w:hAnsi="Candara"/>
          <w:sz w:val="24"/>
        </w:rPr>
        <w:t xml:space="preserve"> and give the </w:t>
      </w:r>
      <w:proofErr w:type="spellStart"/>
      <w:r w:rsidR="002B03FF" w:rsidRPr="002B667D">
        <w:rPr>
          <w:rFonts w:ascii="Consolas" w:hAnsi="Consolas"/>
          <w:b/>
          <w:sz w:val="24"/>
        </w:rPr>
        <w:t>rg.</w:t>
      </w:r>
      <w:r w:rsidR="002B03FF">
        <w:rPr>
          <w:rFonts w:ascii="Consolas" w:hAnsi="Consolas"/>
          <w:b/>
          <w:sz w:val="24"/>
        </w:rPr>
        <w:t>Point</w:t>
      </w:r>
      <w:proofErr w:type="spellEnd"/>
      <w:r w:rsidR="002B03FF">
        <w:rPr>
          <w:rFonts w:ascii="Candara" w:hAnsi="Candara"/>
          <w:sz w:val="24"/>
        </w:rPr>
        <w:t xml:space="preserve"> object a name.  You can choose any reasonable name that you like.</w:t>
      </w:r>
    </w:p>
    <w:p w14:paraId="278DA838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0E7B14A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389175D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5C9BF9E" w14:textId="7FE62AC3" w:rsidR="002B03FF" w:rsidRDefault="002B03FF" w:rsidP="002B03F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Assume that you have a variable (name)  </w:t>
      </w:r>
      <w:r>
        <w:rPr>
          <w:rFonts w:ascii="Consolas" w:hAnsi="Consolas"/>
          <w:b/>
          <w:sz w:val="24"/>
        </w:rPr>
        <w:t>p</w:t>
      </w:r>
      <w:r w:rsidR="00CE0BB1">
        <w:rPr>
          <w:rFonts w:ascii="Consolas" w:hAnsi="Consolas"/>
          <w:b/>
          <w:sz w:val="24"/>
        </w:rPr>
        <w:t>2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that is an </w:t>
      </w:r>
      <w:proofErr w:type="spellStart"/>
      <w:r w:rsidRPr="002B667D">
        <w:rPr>
          <w:rFonts w:ascii="Consolas" w:hAnsi="Consolas"/>
          <w:b/>
          <w:sz w:val="24"/>
        </w:rPr>
        <w:t>rg.</w:t>
      </w:r>
      <w:r>
        <w:rPr>
          <w:rFonts w:ascii="Consolas" w:hAnsi="Consolas"/>
          <w:b/>
          <w:sz w:val="24"/>
        </w:rPr>
        <w:t>Point</w:t>
      </w:r>
      <w:proofErr w:type="spellEnd"/>
      <w:r>
        <w:rPr>
          <w:rFonts w:ascii="Candara" w:hAnsi="Candara"/>
          <w:sz w:val="24"/>
        </w:rPr>
        <w:t xml:space="preserve"> object.   Write a snippet of code that would triple the y-coordinate of   </w:t>
      </w:r>
      <w:r w:rsidRPr="002B03FF">
        <w:rPr>
          <w:rFonts w:ascii="Consolas" w:hAnsi="Consolas"/>
          <w:b/>
          <w:sz w:val="24"/>
        </w:rPr>
        <w:t>p</w:t>
      </w:r>
      <w:r w:rsidR="00CE0BB1">
        <w:rPr>
          <w:rFonts w:ascii="Consolas" w:hAnsi="Consolas"/>
          <w:b/>
          <w:sz w:val="24"/>
        </w:rPr>
        <w:t>2</w:t>
      </w:r>
      <w:r>
        <w:rPr>
          <w:rFonts w:ascii="Candara" w:hAnsi="Candara"/>
          <w:sz w:val="24"/>
        </w:rPr>
        <w:t>.</w:t>
      </w:r>
    </w:p>
    <w:p w14:paraId="37C90297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3DF991F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40212C0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2270EA7" w14:textId="136C718E" w:rsidR="002B03FF" w:rsidRDefault="002B03FF" w:rsidP="002B03F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Assume that you have a variable (name)  </w:t>
      </w:r>
      <w:r>
        <w:rPr>
          <w:rFonts w:ascii="Consolas" w:hAnsi="Consolas"/>
          <w:b/>
          <w:sz w:val="24"/>
        </w:rPr>
        <w:t>p</w:t>
      </w:r>
      <w:r w:rsidR="00CE0BB1">
        <w:rPr>
          <w:rFonts w:ascii="Consolas" w:hAnsi="Consolas"/>
          <w:b/>
          <w:sz w:val="24"/>
        </w:rPr>
        <w:t>2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that is an </w:t>
      </w:r>
      <w:proofErr w:type="spellStart"/>
      <w:r w:rsidRPr="002B667D">
        <w:rPr>
          <w:rFonts w:ascii="Consolas" w:hAnsi="Consolas"/>
          <w:b/>
          <w:sz w:val="24"/>
        </w:rPr>
        <w:t>rg.</w:t>
      </w:r>
      <w:r>
        <w:rPr>
          <w:rFonts w:ascii="Consolas" w:hAnsi="Consolas"/>
          <w:b/>
          <w:sz w:val="24"/>
        </w:rPr>
        <w:t>Point</w:t>
      </w:r>
      <w:proofErr w:type="spellEnd"/>
      <w:r>
        <w:rPr>
          <w:rFonts w:ascii="Candara" w:hAnsi="Candara"/>
          <w:sz w:val="24"/>
        </w:rPr>
        <w:t xml:space="preserve"> object and a variable named   </w:t>
      </w:r>
      <w:r w:rsidRPr="002B03FF">
        <w:rPr>
          <w:rFonts w:ascii="Consolas" w:hAnsi="Consolas"/>
          <w:b/>
          <w:sz w:val="24"/>
        </w:rPr>
        <w:t>x</w:t>
      </w:r>
      <w:r>
        <w:rPr>
          <w:rFonts w:ascii="Candara" w:hAnsi="Candara"/>
          <w:sz w:val="24"/>
        </w:rPr>
        <w:t xml:space="preserve">   that is a floating point number.   Write a snippet of code that would increase the x-coordinate of   </w:t>
      </w:r>
      <w:r w:rsidRPr="002B03FF">
        <w:rPr>
          <w:rFonts w:ascii="Consolas" w:hAnsi="Consolas"/>
          <w:b/>
          <w:sz w:val="24"/>
        </w:rPr>
        <w:t>p</w:t>
      </w:r>
      <w:r w:rsidR="00CE0BB1">
        <w:rPr>
          <w:rFonts w:ascii="Consolas" w:hAnsi="Consolas"/>
          <w:b/>
          <w:sz w:val="24"/>
        </w:rPr>
        <w:t>2</w:t>
      </w:r>
      <w:r>
        <w:rPr>
          <w:rFonts w:ascii="Candara" w:hAnsi="Candara"/>
          <w:sz w:val="24"/>
        </w:rPr>
        <w:t xml:space="preserve">   by   </w:t>
      </w:r>
      <w:r>
        <w:rPr>
          <w:rFonts w:ascii="Consolas" w:hAnsi="Consolas"/>
          <w:b/>
          <w:sz w:val="24"/>
        </w:rPr>
        <w:t>x</w:t>
      </w:r>
      <w:r>
        <w:rPr>
          <w:rFonts w:ascii="Candara" w:hAnsi="Candara"/>
          <w:sz w:val="24"/>
        </w:rPr>
        <w:t>.</w:t>
      </w:r>
      <w:r w:rsidR="004713AD">
        <w:rPr>
          <w:rFonts w:ascii="Candara" w:hAnsi="Candara"/>
          <w:sz w:val="24"/>
        </w:rPr>
        <w:t xml:space="preserve">  (Note:  using  </w:t>
      </w:r>
      <w:r w:rsidR="004713AD" w:rsidRPr="004713AD">
        <w:rPr>
          <w:rFonts w:ascii="Candara" w:hAnsi="Candara"/>
          <w:b/>
          <w:i/>
          <w:sz w:val="24"/>
        </w:rPr>
        <w:t>x</w:t>
      </w:r>
      <w:r w:rsidR="004713AD">
        <w:rPr>
          <w:rFonts w:ascii="Candara" w:hAnsi="Candara"/>
          <w:sz w:val="24"/>
        </w:rPr>
        <w:t xml:space="preserve">  as a variable name here is a poor choice, but solve the problem as written anyhow.)</w:t>
      </w:r>
    </w:p>
    <w:p w14:paraId="6E963D71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4C01542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7FC4C89" w14:textId="77777777" w:rsidR="002B03FF" w:rsidRDefault="002B03FF" w:rsidP="002B03F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2CE3F69" w14:textId="031F3775" w:rsidR="002B667D" w:rsidRDefault="002B667D" w:rsidP="00F03300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Assume that you have a variable (name)  </w:t>
      </w:r>
      <w:r>
        <w:rPr>
          <w:rFonts w:ascii="Consolas" w:hAnsi="Consolas"/>
          <w:b/>
          <w:sz w:val="24"/>
        </w:rPr>
        <w:t xml:space="preserve">circle9 </w:t>
      </w:r>
      <w:r>
        <w:rPr>
          <w:rFonts w:ascii="Candara" w:hAnsi="Candara"/>
          <w:sz w:val="24"/>
        </w:rPr>
        <w:t xml:space="preserve"> that is an </w:t>
      </w:r>
      <w:proofErr w:type="spellStart"/>
      <w:r w:rsidRPr="002B667D">
        <w:rPr>
          <w:rFonts w:ascii="Consolas" w:hAnsi="Consolas"/>
          <w:b/>
          <w:sz w:val="24"/>
        </w:rPr>
        <w:t>rg.Circle</w:t>
      </w:r>
      <w:proofErr w:type="spellEnd"/>
      <w:r>
        <w:rPr>
          <w:rFonts w:ascii="Candara" w:hAnsi="Candara"/>
          <w:sz w:val="24"/>
        </w:rPr>
        <w:t xml:space="preserve"> object.  Write </w:t>
      </w:r>
      <w:r w:rsidR="002F20F1">
        <w:rPr>
          <w:rFonts w:ascii="Candara" w:hAnsi="Candara"/>
          <w:sz w:val="24"/>
        </w:rPr>
        <w:t xml:space="preserve">a snippet of code </w:t>
      </w:r>
      <w:r>
        <w:rPr>
          <w:rFonts w:ascii="Candara" w:hAnsi="Candara"/>
          <w:sz w:val="24"/>
        </w:rPr>
        <w:t xml:space="preserve">that would make the radius of   </w:t>
      </w:r>
      <w:r>
        <w:rPr>
          <w:rFonts w:ascii="Consolas" w:hAnsi="Consolas"/>
          <w:b/>
          <w:sz w:val="24"/>
        </w:rPr>
        <w:t xml:space="preserve">circle9 </w:t>
      </w:r>
      <w:r>
        <w:rPr>
          <w:rFonts w:ascii="Candara" w:hAnsi="Candara"/>
          <w:sz w:val="24"/>
        </w:rPr>
        <w:t xml:space="preserve"> decrease by </w:t>
      </w:r>
      <w:r w:rsidRPr="002B667D">
        <w:rPr>
          <w:rFonts w:ascii="Consolas" w:hAnsi="Consolas"/>
          <w:b/>
          <w:sz w:val="24"/>
        </w:rPr>
        <w:t>30</w:t>
      </w:r>
      <w:r>
        <w:rPr>
          <w:rFonts w:ascii="Candara" w:hAnsi="Candara"/>
          <w:sz w:val="24"/>
        </w:rPr>
        <w:t>.</w:t>
      </w:r>
    </w:p>
    <w:p w14:paraId="26E0449F" w14:textId="77777777" w:rsidR="002B667D" w:rsidRDefault="002B667D" w:rsidP="002B667D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04B54BBA" w14:textId="77777777" w:rsidR="002B667D" w:rsidRDefault="002B667D" w:rsidP="002B667D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BC9AE9E" w14:textId="77777777" w:rsidR="006F50B7" w:rsidRDefault="006F50B7" w:rsidP="002B667D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0A2D8330" w14:textId="4F5788DB" w:rsidR="002B667D" w:rsidRDefault="002B667D" w:rsidP="002B667D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Continuing the previous problem, write </w:t>
      </w:r>
      <w:r w:rsidR="002F20F1">
        <w:rPr>
          <w:rFonts w:ascii="Candara" w:hAnsi="Candara"/>
          <w:sz w:val="24"/>
        </w:rPr>
        <w:t xml:space="preserve">a snippet of code </w:t>
      </w:r>
      <w:r>
        <w:rPr>
          <w:rFonts w:ascii="Candara" w:hAnsi="Candara"/>
          <w:sz w:val="24"/>
        </w:rPr>
        <w:t xml:space="preserve">that would make the radius of   </w:t>
      </w:r>
      <w:r>
        <w:rPr>
          <w:rFonts w:ascii="Consolas" w:hAnsi="Consolas"/>
          <w:b/>
          <w:sz w:val="24"/>
        </w:rPr>
        <w:t xml:space="preserve">circle9 </w:t>
      </w:r>
      <w:r>
        <w:rPr>
          <w:rFonts w:ascii="Candara" w:hAnsi="Candara"/>
          <w:sz w:val="24"/>
        </w:rPr>
        <w:t xml:space="preserve"> decrease by </w:t>
      </w:r>
      <w:r w:rsidRPr="002B667D">
        <w:rPr>
          <w:rFonts w:ascii="Consolas" w:hAnsi="Consolas"/>
          <w:b/>
          <w:sz w:val="24"/>
        </w:rPr>
        <w:t>30</w:t>
      </w:r>
      <w:r>
        <w:rPr>
          <w:rFonts w:ascii="Candara" w:hAnsi="Candara"/>
          <w:sz w:val="24"/>
        </w:rPr>
        <w:t xml:space="preserve"> unless doing so would make that radius less than </w:t>
      </w:r>
      <w:r w:rsidRPr="002F20F1">
        <w:rPr>
          <w:rFonts w:ascii="Consolas" w:hAnsi="Consolas"/>
          <w:b/>
          <w:sz w:val="24"/>
        </w:rPr>
        <w:t>1</w:t>
      </w:r>
      <w:r>
        <w:rPr>
          <w:rFonts w:ascii="Candara" w:hAnsi="Candara"/>
          <w:sz w:val="24"/>
        </w:rPr>
        <w:t xml:space="preserve">, in which case </w:t>
      </w:r>
      <w:r w:rsidR="002F20F1">
        <w:rPr>
          <w:rFonts w:ascii="Candara" w:hAnsi="Candara"/>
          <w:sz w:val="24"/>
        </w:rPr>
        <w:t xml:space="preserve">the code should make the radius be </w:t>
      </w:r>
      <w:r w:rsidR="002F20F1" w:rsidRPr="002F20F1">
        <w:rPr>
          <w:rFonts w:ascii="Consolas" w:hAnsi="Consolas"/>
          <w:b/>
          <w:sz w:val="24"/>
        </w:rPr>
        <w:t>1</w:t>
      </w:r>
      <w:r w:rsidR="002F20F1">
        <w:rPr>
          <w:rFonts w:ascii="Candara" w:hAnsi="Candara"/>
          <w:sz w:val="24"/>
        </w:rPr>
        <w:t>.</w:t>
      </w:r>
    </w:p>
    <w:p w14:paraId="3A26C862" w14:textId="08DAF867" w:rsidR="002B667D" w:rsidRDefault="002B667D" w:rsidP="002F20F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C2A1964" w14:textId="77777777" w:rsidR="002F20F1" w:rsidRDefault="002F20F1" w:rsidP="002F20F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4412CE6F" w14:textId="77777777" w:rsidR="002F20F1" w:rsidRDefault="002F20F1" w:rsidP="002F20F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97E8658" w14:textId="77777777" w:rsidR="006F50B7" w:rsidRDefault="006F50B7" w:rsidP="002F20F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33CA6B0" w14:textId="77777777" w:rsidR="006F50B7" w:rsidRDefault="006F50B7" w:rsidP="002F20F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745F058" w14:textId="77777777" w:rsidR="004D549C" w:rsidRDefault="00B355CA" w:rsidP="004D549C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Assume that you have a variable (name)  </w:t>
      </w:r>
      <w:r w:rsidR="00983D2C">
        <w:rPr>
          <w:rFonts w:ascii="Consolas" w:hAnsi="Consolas"/>
          <w:b/>
          <w:sz w:val="24"/>
        </w:rPr>
        <w:t>rectan</w:t>
      </w:r>
      <w:r>
        <w:rPr>
          <w:rFonts w:ascii="Consolas" w:hAnsi="Consolas"/>
          <w:b/>
          <w:sz w:val="24"/>
        </w:rPr>
        <w:t xml:space="preserve">gle </w:t>
      </w:r>
      <w:r>
        <w:rPr>
          <w:rFonts w:ascii="Candara" w:hAnsi="Candara"/>
          <w:sz w:val="24"/>
        </w:rPr>
        <w:t xml:space="preserve"> that is an </w:t>
      </w:r>
      <w:proofErr w:type="spellStart"/>
      <w:r w:rsidRPr="002B667D">
        <w:rPr>
          <w:rFonts w:ascii="Consolas" w:hAnsi="Consolas"/>
          <w:b/>
          <w:sz w:val="24"/>
        </w:rPr>
        <w:t>rg.</w:t>
      </w:r>
      <w:r>
        <w:rPr>
          <w:rFonts w:ascii="Consolas" w:hAnsi="Consolas"/>
          <w:b/>
          <w:sz w:val="24"/>
        </w:rPr>
        <w:t>Rectangle</w:t>
      </w:r>
      <w:proofErr w:type="spellEnd"/>
      <w:r>
        <w:rPr>
          <w:rFonts w:ascii="Candara" w:hAnsi="Candara"/>
          <w:sz w:val="24"/>
        </w:rPr>
        <w:t xml:space="preserve"> object.  Write a snippet of code that would use its</w:t>
      </w:r>
      <w:r w:rsidR="00983D2C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 </w:t>
      </w:r>
      <w:proofErr w:type="spellStart"/>
      <w:r w:rsidRPr="00983D2C">
        <w:rPr>
          <w:rFonts w:ascii="Consolas" w:hAnsi="Consolas"/>
          <w:b/>
          <w:sz w:val="24"/>
        </w:rPr>
        <w:t>get_upper_left_corner</w:t>
      </w:r>
      <w:proofErr w:type="spellEnd"/>
      <w:r>
        <w:rPr>
          <w:rFonts w:ascii="Candara" w:hAnsi="Candara"/>
          <w:sz w:val="24"/>
        </w:rPr>
        <w:t xml:space="preserve"> </w:t>
      </w:r>
      <w:r w:rsidR="00983D2C">
        <w:rPr>
          <w:rFonts w:ascii="Candara" w:hAnsi="Candara"/>
          <w:sz w:val="24"/>
        </w:rPr>
        <w:t xml:space="preserve"> </w:t>
      </w:r>
      <w:r>
        <w:rPr>
          <w:rFonts w:ascii="Candara" w:hAnsi="Candara"/>
          <w:sz w:val="24"/>
        </w:rPr>
        <w:t xml:space="preserve">method </w:t>
      </w:r>
      <w:r w:rsidR="00983D2C">
        <w:rPr>
          <w:rFonts w:ascii="Candara" w:hAnsi="Candara"/>
          <w:sz w:val="24"/>
        </w:rPr>
        <w:t>to print the rectangle’s upper-left corner.</w:t>
      </w:r>
    </w:p>
    <w:p w14:paraId="2F1266D5" w14:textId="77777777" w:rsidR="004D549C" w:rsidRDefault="004D549C" w:rsidP="004D549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FFFCEA5" w14:textId="6120FEC8" w:rsidR="004D549C" w:rsidRDefault="004D549C" w:rsidP="004D549C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4D549C">
        <w:rPr>
          <w:rFonts w:ascii="Candara" w:hAnsi="Candara"/>
          <w:sz w:val="24"/>
        </w:rPr>
        <w:t>Assume that you have a name (variable)</w:t>
      </w:r>
      <w:r w:rsidRPr="004D549C">
        <w:rPr>
          <w:rFonts w:ascii="Consolas" w:hAnsi="Consolas"/>
          <w:sz w:val="24"/>
        </w:rPr>
        <w:t xml:space="preserve"> </w:t>
      </w:r>
      <w:proofErr w:type="spellStart"/>
      <w:r w:rsidRPr="004D549C">
        <w:rPr>
          <w:rFonts w:ascii="Consolas" w:hAnsi="Consolas"/>
          <w:b/>
          <w:sz w:val="24"/>
        </w:rPr>
        <w:t>fido</w:t>
      </w:r>
      <w:proofErr w:type="spellEnd"/>
      <w:r w:rsidRPr="004D549C">
        <w:rPr>
          <w:rFonts w:ascii="Consolas" w:hAnsi="Consolas"/>
          <w:b/>
          <w:sz w:val="24"/>
        </w:rPr>
        <w:t xml:space="preserve"> </w:t>
      </w:r>
      <w:r w:rsidRPr="004D549C">
        <w:rPr>
          <w:rFonts w:ascii="Candara" w:hAnsi="Candara"/>
          <w:sz w:val="24"/>
        </w:rPr>
        <w:t>that refers to a</w:t>
      </w:r>
      <w:r w:rsidRPr="004D549C">
        <w:rPr>
          <w:rFonts w:ascii="Consolas" w:hAnsi="Consolas"/>
          <w:sz w:val="24"/>
          <w:szCs w:val="24"/>
        </w:rPr>
        <w:t xml:space="preserve"> </w:t>
      </w:r>
      <w:r w:rsidRPr="004D549C">
        <w:rPr>
          <w:rFonts w:ascii="Consolas" w:hAnsi="Consolas"/>
          <w:b/>
          <w:sz w:val="24"/>
          <w:szCs w:val="24"/>
        </w:rPr>
        <w:t xml:space="preserve">Dog </w:t>
      </w:r>
      <w:r w:rsidRPr="004D549C">
        <w:rPr>
          <w:rFonts w:ascii="Candara" w:hAnsi="Candara"/>
          <w:sz w:val="24"/>
        </w:rPr>
        <w:t>object.  Assume further that</w:t>
      </w:r>
      <w:r w:rsidRPr="004D549C">
        <w:rPr>
          <w:rFonts w:ascii="Consolas" w:hAnsi="Consolas"/>
          <w:sz w:val="24"/>
          <w:szCs w:val="24"/>
        </w:rPr>
        <w:t xml:space="preserve"> </w:t>
      </w:r>
      <w:r w:rsidRPr="004D549C">
        <w:rPr>
          <w:rFonts w:ascii="Consolas" w:hAnsi="Consolas"/>
          <w:b/>
          <w:sz w:val="24"/>
          <w:szCs w:val="24"/>
        </w:rPr>
        <w:t xml:space="preserve">Dog </w:t>
      </w:r>
      <w:r w:rsidRPr="004D549C">
        <w:rPr>
          <w:rFonts w:ascii="Candara" w:hAnsi="Candara"/>
          <w:sz w:val="24"/>
        </w:rPr>
        <w:t>objects have a</w:t>
      </w:r>
      <w:r w:rsidRPr="004D549C">
        <w:rPr>
          <w:rFonts w:ascii="Consolas" w:hAnsi="Consolas"/>
          <w:b/>
          <w:sz w:val="24"/>
        </w:rPr>
        <w:t xml:space="preserve"> bark </w:t>
      </w:r>
      <w:r w:rsidRPr="004D549C">
        <w:rPr>
          <w:rFonts w:ascii="Candara" w:hAnsi="Candara"/>
          <w:sz w:val="24"/>
        </w:rPr>
        <w:t>method that takes as an argument the number of times to bark.  Write a statement that would make</w:t>
      </w:r>
      <w:r w:rsidRPr="004D549C">
        <w:rPr>
          <w:rFonts w:ascii="Consolas" w:hAnsi="Consolas"/>
          <w:sz w:val="24"/>
        </w:rPr>
        <w:t xml:space="preserve"> </w:t>
      </w:r>
      <w:proofErr w:type="spellStart"/>
      <w:r w:rsidRPr="004D549C">
        <w:rPr>
          <w:rFonts w:ascii="Consolas" w:hAnsi="Consolas"/>
          <w:b/>
          <w:sz w:val="24"/>
        </w:rPr>
        <w:t>fido</w:t>
      </w:r>
      <w:proofErr w:type="spellEnd"/>
      <w:r w:rsidRPr="004D549C">
        <w:rPr>
          <w:rFonts w:ascii="Consolas" w:hAnsi="Consolas"/>
          <w:b/>
          <w:sz w:val="24"/>
        </w:rPr>
        <w:t xml:space="preserve"> </w:t>
      </w:r>
      <w:r w:rsidRPr="004D549C">
        <w:rPr>
          <w:rFonts w:ascii="Candara" w:hAnsi="Candara"/>
          <w:sz w:val="24"/>
        </w:rPr>
        <w:t>bark 5 times</w:t>
      </w:r>
      <w:r>
        <w:rPr>
          <w:rFonts w:ascii="Candara" w:hAnsi="Candara"/>
          <w:sz w:val="24"/>
        </w:rPr>
        <w:t>.</w:t>
      </w:r>
    </w:p>
    <w:p w14:paraId="49DB32B8" w14:textId="77777777" w:rsidR="004D549C" w:rsidRPr="004D549C" w:rsidRDefault="004D549C" w:rsidP="004D549C">
      <w:pPr>
        <w:spacing w:before="240" w:after="0" w:line="240" w:lineRule="auto"/>
        <w:ind w:left="360"/>
        <w:rPr>
          <w:rFonts w:ascii="Candara" w:hAnsi="Candara"/>
          <w:sz w:val="24"/>
        </w:rPr>
      </w:pPr>
    </w:p>
    <w:p w14:paraId="47002019" w14:textId="2D9C6E03" w:rsidR="006F50B7" w:rsidRDefault="005400AF" w:rsidP="006F50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Write a snippet</w:t>
      </w:r>
      <w:r w:rsidR="006F50B7">
        <w:rPr>
          <w:rFonts w:ascii="Candara" w:hAnsi="Candara"/>
          <w:sz w:val="24"/>
        </w:rPr>
        <w:t xml:space="preserve"> of code that would print the following numbers (but each on its own line):</w:t>
      </w:r>
    </w:p>
    <w:p w14:paraId="6ADC316D" w14:textId="77777777" w:rsidR="006F50B7" w:rsidRPr="006F50B7" w:rsidRDefault="006F50B7" w:rsidP="006F50B7">
      <w:pPr>
        <w:pStyle w:val="ListParagraph"/>
        <w:spacing w:before="240" w:after="0" w:line="240" w:lineRule="auto"/>
        <w:contextualSpacing w:val="0"/>
        <w:rPr>
          <w:rFonts w:ascii="Consolas" w:hAnsi="Consolas"/>
          <w:b/>
          <w:sz w:val="24"/>
        </w:rPr>
      </w:pPr>
      <w:r w:rsidRPr="006F50B7">
        <w:rPr>
          <w:rFonts w:ascii="Consolas" w:hAnsi="Consolas"/>
          <w:b/>
          <w:sz w:val="24"/>
        </w:rPr>
        <w:t>5   8   11   14   17   20   23   26   29   32   35</w:t>
      </w:r>
    </w:p>
    <w:p w14:paraId="1C611457" w14:textId="77777777" w:rsidR="006F50B7" w:rsidRDefault="006F50B7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Note:  No credit for just 11 </w:t>
      </w:r>
      <w:r w:rsidRPr="006F50B7">
        <w:rPr>
          <w:rFonts w:ascii="Candara" w:hAnsi="Candara"/>
          <w:b/>
          <w:i/>
          <w:sz w:val="24"/>
        </w:rPr>
        <w:t>print</w:t>
      </w:r>
      <w:r>
        <w:rPr>
          <w:rFonts w:ascii="Candara" w:hAnsi="Candara"/>
          <w:sz w:val="24"/>
        </w:rPr>
        <w:t xml:space="preserve"> statements, that is, for</w:t>
      </w:r>
      <w:r>
        <w:rPr>
          <w:rFonts w:ascii="Candara" w:hAnsi="Candara"/>
          <w:sz w:val="24"/>
        </w:rPr>
        <w:br/>
        <w:t xml:space="preserve">     </w:t>
      </w:r>
      <w:r>
        <w:rPr>
          <w:rFonts w:ascii="Consolas" w:hAnsi="Consolas"/>
          <w:sz w:val="24"/>
        </w:rPr>
        <w:t xml:space="preserve">print(5)   print(8)   print(11)   ...  </w:t>
      </w:r>
      <w:r w:rsidRPr="006F50B7">
        <w:rPr>
          <w:rFonts w:ascii="Consolas" w:hAnsi="Consolas"/>
          <w:sz w:val="24"/>
        </w:rPr>
        <w:t xml:space="preserve"> print(35)</w:t>
      </w:r>
      <w:r>
        <w:rPr>
          <w:rFonts w:ascii="Candara" w:hAnsi="Candara"/>
          <w:sz w:val="24"/>
        </w:rPr>
        <w:t>.</w:t>
      </w:r>
    </w:p>
    <w:p w14:paraId="723E6E40" w14:textId="77777777" w:rsidR="006F50B7" w:rsidRDefault="006F50B7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0187540" w14:textId="77777777" w:rsidR="006F50B7" w:rsidRDefault="006F50B7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74D624C" w14:textId="77777777" w:rsidR="00F312B0" w:rsidRDefault="00F312B0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95EA2D8" w14:textId="4509A650" w:rsidR="00A35FB0" w:rsidRDefault="006F50B7" w:rsidP="006F50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Assume that you have </w:t>
      </w:r>
      <w:r w:rsidR="000F25B1">
        <w:rPr>
          <w:rFonts w:ascii="Candara" w:hAnsi="Candara"/>
          <w:sz w:val="24"/>
        </w:rPr>
        <w:t xml:space="preserve">a </w:t>
      </w:r>
      <w:r w:rsidR="00765F3E">
        <w:rPr>
          <w:rFonts w:ascii="Candara" w:hAnsi="Candara"/>
          <w:sz w:val="24"/>
        </w:rPr>
        <w:t>name (variable</w:t>
      </w:r>
      <w:r>
        <w:rPr>
          <w:rFonts w:ascii="Candara" w:hAnsi="Candara"/>
          <w:sz w:val="24"/>
        </w:rPr>
        <w:t xml:space="preserve">)  </w:t>
      </w:r>
      <w:r w:rsidR="00765F3E">
        <w:rPr>
          <w:rFonts w:ascii="Candara" w:hAnsi="Candara"/>
          <w:sz w:val="24"/>
        </w:rPr>
        <w:t xml:space="preserve"> </w:t>
      </w:r>
      <w:r>
        <w:rPr>
          <w:rFonts w:ascii="Consolas" w:hAnsi="Consolas"/>
          <w:b/>
          <w:sz w:val="24"/>
        </w:rPr>
        <w:t xml:space="preserve">win3 </w:t>
      </w:r>
      <w:r>
        <w:rPr>
          <w:rFonts w:ascii="Candara" w:hAnsi="Candara"/>
          <w:sz w:val="24"/>
        </w:rPr>
        <w:t xml:space="preserve"> that is an</w:t>
      </w:r>
      <w:r w:rsidR="00A35FB0">
        <w:rPr>
          <w:rFonts w:ascii="Candara" w:hAnsi="Candara"/>
          <w:sz w:val="24"/>
        </w:rPr>
        <w:t xml:space="preserve">   </w:t>
      </w:r>
      <w:proofErr w:type="spellStart"/>
      <w:r w:rsidRPr="002B667D">
        <w:rPr>
          <w:rFonts w:ascii="Consolas" w:hAnsi="Consolas"/>
          <w:b/>
          <w:sz w:val="24"/>
        </w:rPr>
        <w:t>rg.</w:t>
      </w:r>
      <w:r>
        <w:rPr>
          <w:rFonts w:ascii="Consolas" w:hAnsi="Consolas"/>
          <w:b/>
          <w:sz w:val="24"/>
        </w:rPr>
        <w:t>RoseWindow</w:t>
      </w:r>
      <w:proofErr w:type="spellEnd"/>
      <w:r>
        <w:rPr>
          <w:rFonts w:ascii="Candara" w:hAnsi="Candara"/>
          <w:sz w:val="24"/>
        </w:rPr>
        <w:t xml:space="preserve"> </w:t>
      </w:r>
      <w:r w:rsidR="00A35FB0">
        <w:rPr>
          <w:rFonts w:ascii="Candara" w:hAnsi="Candara"/>
          <w:sz w:val="24"/>
        </w:rPr>
        <w:t xml:space="preserve">   </w:t>
      </w:r>
      <w:r w:rsidR="00765F3E">
        <w:rPr>
          <w:rFonts w:ascii="Candara" w:hAnsi="Candara"/>
          <w:sz w:val="24"/>
        </w:rPr>
        <w:t>object, and also names (</w:t>
      </w:r>
      <w:r w:rsidR="00A35FB0" w:rsidRPr="006B7FBF">
        <w:rPr>
          <w:rFonts w:ascii="Candara" w:hAnsi="Candara"/>
          <w:sz w:val="24"/>
        </w:rPr>
        <w:t>variables</w:t>
      </w:r>
      <w:r w:rsidR="00765F3E">
        <w:rPr>
          <w:rFonts w:ascii="Candara" w:hAnsi="Candara"/>
          <w:sz w:val="24"/>
        </w:rPr>
        <w:t>)</w:t>
      </w:r>
      <w:r w:rsidR="00A35FB0" w:rsidRPr="006B7FBF">
        <w:rPr>
          <w:rFonts w:ascii="Consolas" w:hAnsi="Consolas"/>
          <w:b/>
          <w:sz w:val="24"/>
        </w:rPr>
        <w:t xml:space="preserve"> r </w:t>
      </w:r>
      <w:r w:rsidR="00A35FB0" w:rsidRPr="006B7FBF">
        <w:rPr>
          <w:rFonts w:ascii="Candara" w:hAnsi="Candara"/>
          <w:sz w:val="24"/>
        </w:rPr>
        <w:t>and</w:t>
      </w:r>
      <w:r w:rsidR="00A35FB0" w:rsidRPr="006B7FBF">
        <w:rPr>
          <w:rFonts w:ascii="Consolas" w:hAnsi="Consolas"/>
          <w:b/>
          <w:sz w:val="24"/>
        </w:rPr>
        <w:t xml:space="preserve"> s </w:t>
      </w:r>
      <w:r w:rsidR="00A35FB0" w:rsidRPr="006B7FBF">
        <w:rPr>
          <w:rFonts w:ascii="Candara" w:hAnsi="Candara"/>
          <w:sz w:val="24"/>
        </w:rPr>
        <w:t>that are positive</w:t>
      </w:r>
      <w:r w:rsidR="000F25B1">
        <w:rPr>
          <w:rFonts w:ascii="Candara" w:hAnsi="Candara"/>
          <w:sz w:val="24"/>
        </w:rPr>
        <w:t>, even</w:t>
      </w:r>
      <w:r w:rsidR="00A35FB0" w:rsidRPr="006B7FBF">
        <w:rPr>
          <w:rFonts w:ascii="Candara" w:hAnsi="Candara"/>
          <w:sz w:val="24"/>
        </w:rPr>
        <w:t xml:space="preserve"> integers</w:t>
      </w:r>
      <w:r w:rsidR="00A35FB0">
        <w:rPr>
          <w:rFonts w:ascii="Candara" w:hAnsi="Candara"/>
          <w:sz w:val="24"/>
        </w:rPr>
        <w:t xml:space="preserve">, with   </w:t>
      </w:r>
      <w:r w:rsidR="00A35FB0">
        <w:rPr>
          <w:rFonts w:ascii="Consolas" w:hAnsi="Consolas"/>
          <w:b/>
          <w:sz w:val="24"/>
        </w:rPr>
        <w:t>s &gt;</w:t>
      </w:r>
      <w:r w:rsidR="00A35FB0" w:rsidRPr="00A35FB0">
        <w:rPr>
          <w:rFonts w:ascii="Consolas" w:hAnsi="Consolas"/>
          <w:b/>
          <w:sz w:val="24"/>
        </w:rPr>
        <w:t xml:space="preserve"> r</w:t>
      </w:r>
      <w:r w:rsidR="00C30D2B">
        <w:rPr>
          <w:rFonts w:ascii="Candara" w:hAnsi="Candara"/>
          <w:sz w:val="24"/>
        </w:rPr>
        <w:t>.</w:t>
      </w:r>
    </w:p>
    <w:p w14:paraId="60232622" w14:textId="0F5467D5" w:rsidR="00A35FB0" w:rsidRDefault="006F50B7" w:rsidP="00A35FB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Write a snippet of code that would construct </w:t>
      </w:r>
      <w:r w:rsidR="00A35FB0">
        <w:rPr>
          <w:rFonts w:ascii="Candara" w:hAnsi="Candara"/>
          <w:sz w:val="24"/>
        </w:rPr>
        <w:t xml:space="preserve">  </w:t>
      </w:r>
      <w:proofErr w:type="spellStart"/>
      <w:r w:rsidRPr="006F50B7">
        <w:rPr>
          <w:rFonts w:ascii="Consolas" w:hAnsi="Consolas"/>
          <w:b/>
          <w:sz w:val="24"/>
        </w:rPr>
        <w:t>rg.Circle</w:t>
      </w:r>
      <w:proofErr w:type="spellEnd"/>
      <w:r>
        <w:rPr>
          <w:rFonts w:ascii="Candara" w:hAnsi="Candara"/>
          <w:sz w:val="24"/>
        </w:rPr>
        <w:t xml:space="preserve"> </w:t>
      </w:r>
      <w:r w:rsidR="00A35FB0">
        <w:rPr>
          <w:rFonts w:ascii="Candara" w:hAnsi="Candara"/>
          <w:sz w:val="24"/>
        </w:rPr>
        <w:t xml:space="preserve">  </w:t>
      </w:r>
      <w:r>
        <w:rPr>
          <w:rFonts w:ascii="Candara" w:hAnsi="Candara"/>
          <w:sz w:val="24"/>
        </w:rPr>
        <w:t xml:space="preserve">objects, with each centered at </w:t>
      </w:r>
      <w:r w:rsidRPr="006F50B7">
        <w:rPr>
          <w:rFonts w:ascii="Consolas" w:hAnsi="Consolas"/>
          <w:b/>
          <w:sz w:val="24"/>
        </w:rPr>
        <w:t>(</w:t>
      </w:r>
      <w:r w:rsidR="00A35FB0">
        <w:rPr>
          <w:rFonts w:ascii="Consolas" w:hAnsi="Consolas"/>
          <w:b/>
          <w:sz w:val="24"/>
        </w:rPr>
        <w:t>300</w:t>
      </w:r>
      <w:r w:rsidRPr="006F50B7">
        <w:rPr>
          <w:rFonts w:ascii="Consolas" w:hAnsi="Consolas"/>
          <w:b/>
          <w:sz w:val="24"/>
        </w:rPr>
        <w:t xml:space="preserve">, </w:t>
      </w:r>
      <w:r w:rsidR="00A35FB0">
        <w:rPr>
          <w:rFonts w:ascii="Consolas" w:hAnsi="Consolas"/>
          <w:b/>
          <w:sz w:val="24"/>
        </w:rPr>
        <w:t>200</w:t>
      </w:r>
      <w:r w:rsidRPr="006F50B7">
        <w:rPr>
          <w:rFonts w:ascii="Consolas" w:hAnsi="Consolas"/>
          <w:b/>
          <w:sz w:val="24"/>
        </w:rPr>
        <w:t>)</w:t>
      </w:r>
      <w:r w:rsidR="00A35FB0">
        <w:rPr>
          <w:rFonts w:ascii="Candara" w:hAnsi="Candara"/>
          <w:sz w:val="24"/>
        </w:rPr>
        <w:t>, but with radii that are:</w:t>
      </w:r>
    </w:p>
    <w:p w14:paraId="3DB98B54" w14:textId="35E080C1" w:rsidR="00A35FB0" w:rsidRPr="00765F3E" w:rsidRDefault="00B62E7C" w:rsidP="00765F3E">
      <w:pPr>
        <w:pStyle w:val="ListParagraph"/>
        <w:spacing w:before="240" w:after="0" w:line="240" w:lineRule="auto"/>
        <w:contextualSpacing w:val="0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 xml:space="preserve">r     </w:t>
      </w:r>
      <w:proofErr w:type="spellStart"/>
      <w:r>
        <w:rPr>
          <w:rFonts w:ascii="Consolas" w:hAnsi="Consolas"/>
          <w:b/>
          <w:sz w:val="24"/>
        </w:rPr>
        <w:t>r</w:t>
      </w:r>
      <w:proofErr w:type="spellEnd"/>
      <w:r>
        <w:rPr>
          <w:rFonts w:ascii="Consolas" w:hAnsi="Consolas"/>
          <w:b/>
          <w:sz w:val="24"/>
        </w:rPr>
        <w:t xml:space="preserve"> + </w:t>
      </w:r>
      <w:r w:rsidR="00C30D2B">
        <w:rPr>
          <w:rFonts w:ascii="Consolas" w:hAnsi="Consolas"/>
          <w:b/>
          <w:sz w:val="24"/>
        </w:rPr>
        <w:t>2</w:t>
      </w:r>
      <w:r>
        <w:rPr>
          <w:rFonts w:ascii="Consolas" w:hAnsi="Consolas"/>
          <w:b/>
          <w:sz w:val="24"/>
        </w:rPr>
        <w:t xml:space="preserve">     r + </w:t>
      </w:r>
      <w:r w:rsidR="00C30D2B">
        <w:rPr>
          <w:rFonts w:ascii="Consolas" w:hAnsi="Consolas"/>
          <w:b/>
          <w:sz w:val="24"/>
        </w:rPr>
        <w:t>4</w:t>
      </w:r>
      <w:r>
        <w:rPr>
          <w:rFonts w:ascii="Consolas" w:hAnsi="Consolas"/>
          <w:b/>
          <w:sz w:val="24"/>
        </w:rPr>
        <w:t xml:space="preserve">     r + </w:t>
      </w:r>
      <w:r w:rsidR="00C30D2B">
        <w:rPr>
          <w:rFonts w:ascii="Consolas" w:hAnsi="Consolas"/>
          <w:b/>
          <w:sz w:val="24"/>
        </w:rPr>
        <w:t>6</w:t>
      </w:r>
      <w:r w:rsidR="00A35FB0" w:rsidRPr="00765F3E">
        <w:rPr>
          <w:rFonts w:ascii="Consolas" w:hAnsi="Consolas"/>
          <w:b/>
          <w:sz w:val="24"/>
        </w:rPr>
        <w:t xml:space="preserve">     ...     s</w:t>
      </w:r>
    </w:p>
    <w:p w14:paraId="6F5777F1" w14:textId="062C5C01" w:rsidR="00765F3E" w:rsidRDefault="00765F3E" w:rsidP="00765F3E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For example, if   </w:t>
      </w:r>
      <w:r w:rsidRPr="00765F3E">
        <w:rPr>
          <w:rFonts w:ascii="Consolas" w:hAnsi="Consolas"/>
          <w:b/>
          <w:sz w:val="24"/>
        </w:rPr>
        <w:t>r</w:t>
      </w:r>
      <w:r>
        <w:rPr>
          <w:rFonts w:ascii="Consolas" w:hAnsi="Consolas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is   </w:t>
      </w:r>
      <w:r w:rsidRPr="00765F3E">
        <w:rPr>
          <w:rFonts w:ascii="Consolas" w:hAnsi="Consolas"/>
          <w:b/>
          <w:sz w:val="24"/>
        </w:rPr>
        <w:t>8</w:t>
      </w:r>
      <w:r>
        <w:rPr>
          <w:rFonts w:ascii="Candara" w:hAnsi="Candara"/>
          <w:sz w:val="24"/>
        </w:rPr>
        <w:t xml:space="preserve">   and   </w:t>
      </w:r>
      <w:r>
        <w:rPr>
          <w:rFonts w:ascii="Consolas" w:hAnsi="Consolas"/>
          <w:b/>
          <w:sz w:val="24"/>
        </w:rPr>
        <w:t>s</w:t>
      </w:r>
      <w:r>
        <w:rPr>
          <w:rFonts w:ascii="Candara" w:hAnsi="Candara"/>
          <w:sz w:val="24"/>
        </w:rPr>
        <w:t xml:space="preserve">   is   </w:t>
      </w:r>
      <w:r w:rsidRPr="00765F3E">
        <w:rPr>
          <w:rFonts w:ascii="Consolas" w:hAnsi="Consolas"/>
          <w:b/>
          <w:sz w:val="24"/>
        </w:rPr>
        <w:t>1</w:t>
      </w:r>
      <w:r w:rsidR="008E30C7">
        <w:rPr>
          <w:rFonts w:ascii="Consolas" w:hAnsi="Consolas"/>
          <w:b/>
          <w:sz w:val="24"/>
        </w:rPr>
        <w:t>4</w:t>
      </w:r>
      <w:r>
        <w:rPr>
          <w:rFonts w:ascii="Candara" w:hAnsi="Candara"/>
          <w:sz w:val="24"/>
        </w:rPr>
        <w:t xml:space="preserve">, </w:t>
      </w:r>
      <w:r w:rsidR="004D549C">
        <w:rPr>
          <w:rFonts w:ascii="Candara" w:hAnsi="Candara"/>
          <w:sz w:val="24"/>
        </w:rPr>
        <w:t xml:space="preserve">     </w:t>
      </w:r>
      <w:r>
        <w:rPr>
          <w:rFonts w:ascii="Candara" w:hAnsi="Candara"/>
          <w:sz w:val="24"/>
        </w:rPr>
        <w:t xml:space="preserve">your code must construct   </w:t>
      </w:r>
      <w:r w:rsidRPr="00765F3E">
        <w:rPr>
          <w:rFonts w:ascii="Consolas" w:hAnsi="Consolas"/>
          <w:b/>
          <w:sz w:val="24"/>
        </w:rPr>
        <w:t>4</w:t>
      </w:r>
      <w:r>
        <w:rPr>
          <w:rFonts w:ascii="Consolas" w:hAnsi="Consolas"/>
          <w:b/>
          <w:sz w:val="24"/>
        </w:rPr>
        <w:t xml:space="preserve">  </w:t>
      </w:r>
      <w:r>
        <w:rPr>
          <w:rFonts w:ascii="Candara" w:hAnsi="Candara"/>
          <w:sz w:val="24"/>
        </w:rPr>
        <w:t xml:space="preserve"> </w:t>
      </w:r>
      <w:proofErr w:type="spellStart"/>
      <w:r w:rsidRPr="00765F3E">
        <w:rPr>
          <w:rFonts w:ascii="Consolas" w:hAnsi="Consolas"/>
          <w:b/>
          <w:sz w:val="24"/>
        </w:rPr>
        <w:t>rg.Circle</w:t>
      </w:r>
      <w:proofErr w:type="spellEnd"/>
      <w:r>
        <w:rPr>
          <w:rFonts w:ascii="Candara" w:hAnsi="Candara"/>
          <w:sz w:val="24"/>
        </w:rPr>
        <w:t xml:space="preserve"> objects, with radii  </w:t>
      </w:r>
      <w:r w:rsidRPr="00765F3E">
        <w:rPr>
          <w:rFonts w:ascii="Consolas" w:hAnsi="Consolas"/>
          <w:b/>
          <w:sz w:val="24"/>
        </w:rPr>
        <w:t>8</w:t>
      </w:r>
      <w:r>
        <w:rPr>
          <w:rFonts w:ascii="Candara" w:hAnsi="Candara"/>
          <w:sz w:val="24"/>
        </w:rPr>
        <w:t xml:space="preserve">,   </w:t>
      </w:r>
      <w:r w:rsidR="00C30D2B">
        <w:rPr>
          <w:rFonts w:ascii="Consolas" w:hAnsi="Consolas"/>
          <w:b/>
          <w:sz w:val="24"/>
        </w:rPr>
        <w:t>10</w:t>
      </w:r>
      <w:r>
        <w:rPr>
          <w:rFonts w:ascii="Candara" w:hAnsi="Candara"/>
          <w:sz w:val="24"/>
        </w:rPr>
        <w:t xml:space="preserve">,   </w:t>
      </w:r>
      <w:r w:rsidRPr="00765F3E">
        <w:rPr>
          <w:rFonts w:ascii="Consolas" w:hAnsi="Consolas"/>
          <w:b/>
          <w:sz w:val="24"/>
        </w:rPr>
        <w:t>1</w:t>
      </w:r>
      <w:r w:rsidR="00C30D2B">
        <w:rPr>
          <w:rFonts w:ascii="Consolas" w:hAnsi="Consolas"/>
          <w:b/>
          <w:sz w:val="24"/>
        </w:rPr>
        <w:t>2</w:t>
      </w:r>
      <w:r>
        <w:rPr>
          <w:rFonts w:ascii="Candara" w:hAnsi="Candara"/>
          <w:sz w:val="24"/>
        </w:rPr>
        <w:t xml:space="preserve">,   and   </w:t>
      </w:r>
      <w:r w:rsidRPr="00765F3E">
        <w:rPr>
          <w:rFonts w:ascii="Consolas" w:hAnsi="Consolas"/>
          <w:b/>
          <w:sz w:val="24"/>
        </w:rPr>
        <w:t>1</w:t>
      </w:r>
      <w:r w:rsidR="00C30D2B">
        <w:rPr>
          <w:rFonts w:ascii="Consolas" w:hAnsi="Consolas"/>
          <w:b/>
          <w:sz w:val="24"/>
        </w:rPr>
        <w:t>4</w:t>
      </w:r>
      <w:r>
        <w:rPr>
          <w:rFonts w:ascii="Candara" w:hAnsi="Candara"/>
          <w:sz w:val="24"/>
        </w:rPr>
        <w:t>, respectively.</w:t>
      </w:r>
    </w:p>
    <w:p w14:paraId="427D6D5F" w14:textId="09A151DD" w:rsidR="006F50B7" w:rsidRPr="00765F3E" w:rsidRDefault="006F50B7" w:rsidP="00765F3E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 w:rsidRPr="00765F3E">
        <w:rPr>
          <w:rFonts w:ascii="Candara" w:hAnsi="Candara"/>
          <w:sz w:val="24"/>
        </w:rPr>
        <w:t xml:space="preserve">Your code must also attach each </w:t>
      </w:r>
      <w:proofErr w:type="spellStart"/>
      <w:r w:rsidRPr="00765F3E">
        <w:rPr>
          <w:rFonts w:ascii="Consolas" w:hAnsi="Consolas"/>
          <w:b/>
          <w:sz w:val="24"/>
        </w:rPr>
        <w:t>rg.Circle</w:t>
      </w:r>
      <w:proofErr w:type="spellEnd"/>
      <w:r w:rsidRPr="00765F3E">
        <w:rPr>
          <w:rFonts w:ascii="Candara" w:hAnsi="Candara"/>
          <w:sz w:val="24"/>
        </w:rPr>
        <w:t xml:space="preserve"> that it constructs to </w:t>
      </w:r>
      <w:r w:rsidRPr="00765F3E">
        <w:rPr>
          <w:rFonts w:ascii="Consolas" w:hAnsi="Consolas"/>
          <w:b/>
          <w:sz w:val="24"/>
        </w:rPr>
        <w:t>win3</w:t>
      </w:r>
      <w:r w:rsidRPr="00765F3E">
        <w:rPr>
          <w:rFonts w:ascii="Candara" w:hAnsi="Candara"/>
          <w:sz w:val="24"/>
        </w:rPr>
        <w:t>.</w:t>
      </w:r>
    </w:p>
    <w:p w14:paraId="1CA41673" w14:textId="77777777" w:rsidR="00A35FB0" w:rsidRPr="006B7FBF" w:rsidRDefault="00A35FB0" w:rsidP="00765F3E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/>
          <w:b/>
          <w:sz w:val="24"/>
        </w:rPr>
      </w:pPr>
      <w:r w:rsidRPr="006B7FBF">
        <w:rPr>
          <w:rFonts w:ascii="Candara" w:hAnsi="Candara"/>
          <w:sz w:val="24"/>
        </w:rPr>
        <w:t>Write code for the generic case for</w:t>
      </w:r>
      <w:r w:rsidRPr="006B7FBF">
        <w:rPr>
          <w:rFonts w:ascii="Consolas" w:hAnsi="Consolas"/>
          <w:b/>
          <w:sz w:val="24"/>
        </w:rPr>
        <w:t xml:space="preserve"> r </w:t>
      </w:r>
      <w:r w:rsidRPr="006B7FBF">
        <w:rPr>
          <w:rFonts w:ascii="Candara" w:hAnsi="Candara"/>
          <w:sz w:val="24"/>
        </w:rPr>
        <w:t>and</w:t>
      </w:r>
      <w:r w:rsidRPr="006B7FBF">
        <w:rPr>
          <w:rFonts w:ascii="Consolas" w:hAnsi="Consolas"/>
          <w:b/>
          <w:sz w:val="24"/>
        </w:rPr>
        <w:t xml:space="preserve"> s</w:t>
      </w:r>
      <w:r>
        <w:rPr>
          <w:rFonts w:ascii="Candara" w:hAnsi="Candara"/>
          <w:sz w:val="24"/>
        </w:rPr>
        <w:t>.  T</w:t>
      </w:r>
      <w:r w:rsidRPr="006B7FBF">
        <w:rPr>
          <w:rFonts w:ascii="Candara" w:hAnsi="Candara"/>
          <w:sz w:val="24"/>
        </w:rPr>
        <w:t>hat is, use the names (variables)</w:t>
      </w:r>
      <w:r w:rsidRPr="006B7FBF">
        <w:rPr>
          <w:rFonts w:ascii="Consolas" w:hAnsi="Consolas"/>
          <w:b/>
          <w:sz w:val="24"/>
        </w:rPr>
        <w:t xml:space="preserve"> r </w:t>
      </w:r>
      <w:r w:rsidRPr="006B7FBF">
        <w:rPr>
          <w:rFonts w:ascii="Candara" w:hAnsi="Candara"/>
          <w:sz w:val="24"/>
        </w:rPr>
        <w:t>and</w:t>
      </w:r>
      <w:r w:rsidRPr="006B7FBF">
        <w:rPr>
          <w:rFonts w:ascii="Consolas" w:hAnsi="Consolas"/>
          <w:b/>
          <w:sz w:val="24"/>
        </w:rPr>
        <w:t xml:space="preserve"> s </w:t>
      </w:r>
      <w:r w:rsidRPr="006B7FBF">
        <w:rPr>
          <w:rFonts w:ascii="Candara" w:hAnsi="Candara"/>
          <w:sz w:val="24"/>
        </w:rPr>
        <w:t>in your code</w:t>
      </w:r>
      <w:r>
        <w:rPr>
          <w:rFonts w:ascii="Candara" w:hAnsi="Candara"/>
          <w:sz w:val="24"/>
        </w:rPr>
        <w:t xml:space="preserve">.  </w:t>
      </w:r>
      <w:r w:rsidRPr="006B7FBF">
        <w:rPr>
          <w:rFonts w:ascii="Candara" w:hAnsi="Candara"/>
          <w:sz w:val="24"/>
        </w:rPr>
        <w:t>You should use a</w:t>
      </w:r>
      <w:r w:rsidRPr="006B7FBF">
        <w:rPr>
          <w:rFonts w:ascii="Consolas" w:hAnsi="Consolas"/>
          <w:b/>
          <w:sz w:val="24"/>
        </w:rPr>
        <w:t xml:space="preserve"> range </w:t>
      </w:r>
      <w:r w:rsidRPr="006B7FBF">
        <w:rPr>
          <w:rFonts w:ascii="Candara" w:hAnsi="Candara"/>
          <w:sz w:val="24"/>
        </w:rPr>
        <w:t>statement in your solution</w:t>
      </w:r>
      <w:r>
        <w:rPr>
          <w:rFonts w:ascii="Candara" w:hAnsi="Candara"/>
          <w:sz w:val="24"/>
        </w:rPr>
        <w:t xml:space="preserve">.  You </w:t>
      </w:r>
      <w:r w:rsidRPr="006B7FBF">
        <w:rPr>
          <w:rFonts w:ascii="Candara" w:hAnsi="Candara"/>
          <w:sz w:val="24"/>
        </w:rPr>
        <w:t xml:space="preserve">may NOT use the multiple-argument </w:t>
      </w:r>
      <w:r w:rsidRPr="006D557E">
        <w:rPr>
          <w:rFonts w:ascii="Candara" w:hAnsi="Candara"/>
          <w:sz w:val="24"/>
        </w:rPr>
        <w:t>form of</w:t>
      </w:r>
      <w:r w:rsidRPr="006D557E">
        <w:rPr>
          <w:rFonts w:ascii="Consolas" w:hAnsi="Consolas"/>
          <w:b/>
          <w:sz w:val="24"/>
        </w:rPr>
        <w:t xml:space="preserve"> range </w:t>
      </w:r>
      <w:r w:rsidRPr="006D557E">
        <w:rPr>
          <w:rFonts w:ascii="Candara" w:hAnsi="Candara"/>
          <w:sz w:val="24"/>
        </w:rPr>
        <w:t>in this problem</w:t>
      </w:r>
      <w:r w:rsidRPr="006B7FBF">
        <w:rPr>
          <w:rFonts w:ascii="Candara" w:hAnsi="Candara"/>
          <w:sz w:val="24"/>
        </w:rPr>
        <w:t xml:space="preserve">. That </w:t>
      </w:r>
      <w:r w:rsidRPr="006D557E">
        <w:rPr>
          <w:rFonts w:ascii="Candara" w:hAnsi="Candara"/>
          <w:sz w:val="24"/>
        </w:rPr>
        <w:t>is, the</w:t>
      </w:r>
      <w:r w:rsidRPr="006D557E">
        <w:rPr>
          <w:rFonts w:ascii="Consolas" w:hAnsi="Consolas"/>
          <w:b/>
          <w:sz w:val="24"/>
        </w:rPr>
        <w:t xml:space="preserve"> range </w:t>
      </w:r>
      <w:r w:rsidRPr="006D557E">
        <w:rPr>
          <w:rFonts w:ascii="Candara" w:hAnsi="Candara"/>
          <w:sz w:val="24"/>
        </w:rPr>
        <w:t>expression in your</w:t>
      </w:r>
      <w:r w:rsidRPr="006B7FBF">
        <w:rPr>
          <w:rFonts w:ascii="Candara" w:hAnsi="Candara"/>
          <w:sz w:val="24"/>
        </w:rPr>
        <w:t xml:space="preserve"> solution must </w:t>
      </w:r>
      <w:r>
        <w:rPr>
          <w:rFonts w:ascii="Candara" w:hAnsi="Candara"/>
          <w:sz w:val="24"/>
        </w:rPr>
        <w:t>have</w:t>
      </w:r>
      <w:r w:rsidRPr="006B7FBF">
        <w:rPr>
          <w:rFonts w:ascii="Candara" w:hAnsi="Candara"/>
          <w:sz w:val="24"/>
        </w:rPr>
        <w:t xml:space="preserve"> only a </w:t>
      </w:r>
      <w:r w:rsidRPr="006D557E">
        <w:rPr>
          <w:rFonts w:ascii="Candara" w:hAnsi="Candara"/>
          <w:b/>
          <w:i/>
          <w:sz w:val="24"/>
        </w:rPr>
        <w:t>single</w:t>
      </w:r>
      <w:r w:rsidRPr="006B7FBF">
        <w:rPr>
          <w:rFonts w:ascii="Candara" w:hAnsi="Candara"/>
          <w:sz w:val="24"/>
        </w:rPr>
        <w:t xml:space="preserve"> argument.</w:t>
      </w:r>
    </w:p>
    <w:p w14:paraId="60D9BA37" w14:textId="77777777" w:rsidR="006F50B7" w:rsidRDefault="006F50B7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08111E6F" w14:textId="77777777" w:rsidR="006F50B7" w:rsidRDefault="006F50B7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4EC0EF80" w14:textId="77777777" w:rsidR="00F312B0" w:rsidRDefault="00F312B0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1B5F4A6" w14:textId="77777777" w:rsidR="00C30D2B" w:rsidRDefault="00C30D2B" w:rsidP="006F50B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3B96E31" w14:textId="77777777" w:rsidR="004F0B81" w:rsidRDefault="004F0B81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14:paraId="104B5F43" w14:textId="32EC0646" w:rsidR="00BB2F3C" w:rsidRDefault="00BB2F3C" w:rsidP="00BB2F3C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For each of the </w:t>
      </w:r>
      <w:r w:rsidR="00366368">
        <w:rPr>
          <w:rFonts w:ascii="Candara" w:hAnsi="Candara"/>
          <w:sz w:val="24"/>
        </w:rPr>
        <w:t>3</w:t>
      </w:r>
      <w:r>
        <w:rPr>
          <w:rFonts w:ascii="Candara" w:hAnsi="Candara"/>
          <w:sz w:val="24"/>
        </w:rPr>
        <w:t xml:space="preserve"> code snippets</w:t>
      </w:r>
      <w:r w:rsidR="00366368">
        <w:rPr>
          <w:rFonts w:ascii="Candara" w:hAnsi="Candara"/>
          <w:sz w:val="24"/>
        </w:rPr>
        <w:t xml:space="preserve"> below</w:t>
      </w:r>
      <w:r>
        <w:rPr>
          <w:rFonts w:ascii="Candara" w:hAnsi="Candara"/>
          <w:sz w:val="24"/>
        </w:rPr>
        <w:t>, what does it print</w:t>
      </w:r>
      <w:r w:rsidRPr="00B670EF">
        <w:rPr>
          <w:rFonts w:ascii="Candara" w:hAnsi="Candara"/>
          <w:sz w:val="24"/>
        </w:rPr>
        <w:t>?</w:t>
      </w:r>
      <w:r>
        <w:rPr>
          <w:rFonts w:ascii="Candara" w:hAnsi="Candara"/>
          <w:sz w:val="24"/>
        </w:rPr>
        <w:br/>
        <w:t>(Write each answer directly below its code snippet.)</w:t>
      </w:r>
    </w:p>
    <w:p w14:paraId="369254F9" w14:textId="77777777" w:rsidR="00E90A24" w:rsidRDefault="00E90A24" w:rsidP="00E90A24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 w:rsidRPr="00E90A24">
        <w:rPr>
          <w:rFonts w:ascii="Candara" w:hAnsi="Candara"/>
          <w:b/>
          <w:sz w:val="24"/>
        </w:rPr>
        <w:t>Hint:</w:t>
      </w:r>
      <w:r>
        <w:rPr>
          <w:rFonts w:ascii="Candara" w:hAnsi="Candara"/>
          <w:sz w:val="24"/>
        </w:rPr>
        <w:t xml:space="preserve">  Solve problems like this by make a </w:t>
      </w:r>
      <w:r w:rsidRPr="00E90A24">
        <w:rPr>
          <w:rFonts w:ascii="Candara" w:hAnsi="Candara"/>
          <w:b/>
          <w:i/>
          <w:sz w:val="24"/>
        </w:rPr>
        <w:t>table with the variables</w:t>
      </w:r>
      <w:r>
        <w:rPr>
          <w:rFonts w:ascii="Candara" w:hAnsi="Candara"/>
          <w:b/>
          <w:i/>
          <w:sz w:val="24"/>
        </w:rPr>
        <w:t>, showing the places where their values change</w:t>
      </w:r>
      <w:r>
        <w:rPr>
          <w:rFonts w:ascii="Candara" w:hAnsi="Candara"/>
          <w:sz w:val="24"/>
        </w:rPr>
        <w:t xml:space="preserve">.  Here is an example of </w:t>
      </w:r>
      <w:r w:rsidR="00366368">
        <w:rPr>
          <w:rFonts w:ascii="Candara" w:hAnsi="Candara"/>
          <w:sz w:val="24"/>
        </w:rPr>
        <w:t>a</w:t>
      </w:r>
      <w:r>
        <w:rPr>
          <w:rFonts w:ascii="Candara" w:hAnsi="Candara"/>
          <w:sz w:val="24"/>
        </w:rPr>
        <w:t xml:space="preserve"> table appropriate for the </w:t>
      </w:r>
      <w:r w:rsidRPr="00366368">
        <w:rPr>
          <w:rFonts w:ascii="Candara" w:hAnsi="Candara"/>
          <w:b/>
          <w:sz w:val="24"/>
        </w:rPr>
        <w:t>3</w:t>
      </w:r>
      <w:r w:rsidRPr="00366368">
        <w:rPr>
          <w:rFonts w:ascii="Candara" w:hAnsi="Candara"/>
          <w:b/>
          <w:sz w:val="24"/>
          <w:vertAlign w:val="superscript"/>
        </w:rPr>
        <w:t>rd</w:t>
      </w:r>
      <w:r w:rsidRPr="00366368">
        <w:rPr>
          <w:rFonts w:ascii="Candara" w:hAnsi="Candara"/>
          <w:b/>
          <w:sz w:val="24"/>
        </w:rPr>
        <w:t xml:space="preserve"> (rightmost)</w:t>
      </w:r>
      <w:r w:rsidR="00366368">
        <w:rPr>
          <w:rFonts w:ascii="Candara" w:hAnsi="Candara"/>
          <w:sz w:val="24"/>
        </w:rPr>
        <w:t xml:space="preserve"> problem.  It was made by tracing the code by hand, starting from line 1 of the table (which came from the statement   </w:t>
      </w:r>
      <w:r w:rsidR="00366368" w:rsidRPr="00366368">
        <w:rPr>
          <w:rFonts w:ascii="Consolas" w:hAnsi="Consolas" w:cs="Consolas"/>
          <w:b/>
          <w:sz w:val="24"/>
        </w:rPr>
        <w:t>b = 0</w:t>
      </w:r>
      <w:r w:rsidR="00366368">
        <w:rPr>
          <w:rFonts w:ascii="Candara" w:hAnsi="Candara"/>
          <w:sz w:val="24"/>
        </w:rPr>
        <w:t>) and continuing downward from there as the by-hand trace continues.</w:t>
      </w:r>
    </w:p>
    <w:p w14:paraId="26D2A0D0" w14:textId="77777777" w:rsidR="00AD03E0" w:rsidRDefault="00AD03E0" w:rsidP="00E90A24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970028F" w14:textId="77777777" w:rsidR="00E90A24" w:rsidRPr="00366368" w:rsidRDefault="00366368" w:rsidP="00E90A24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  <w:b/>
          <w:sz w:val="24"/>
          <w:u w:val="single"/>
        </w:rPr>
      </w:pPr>
      <w:r>
        <w:rPr>
          <w:rFonts w:ascii="Consolas" w:hAnsi="Consolas" w:cs="Consola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C7074B" wp14:editId="5D6F95F2">
                <wp:simplePos x="0" y="0"/>
                <wp:positionH relativeFrom="column">
                  <wp:posOffset>304800</wp:posOffset>
                </wp:positionH>
                <wp:positionV relativeFrom="paragraph">
                  <wp:posOffset>26670</wp:posOffset>
                </wp:positionV>
                <wp:extent cx="866775" cy="1801117"/>
                <wp:effectExtent l="0" t="0" r="2857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1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53EBF12F" id="Rectangle 17" o:spid="_x0000_s1026" style="position:absolute;margin-left:24pt;margin-top:2.1pt;width:68.25pt;height:141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" filled="f" strokecolor="blue" strokeweight="2pt"/>
            </w:pict>
          </mc:Fallback>
        </mc:AlternateContent>
      </w:r>
      <w:r>
        <w:rPr>
          <w:rFonts w:ascii="Consolas" w:hAnsi="Consolas" w:cs="Consola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D84C9E" wp14:editId="31000BDC">
                <wp:simplePos x="0" y="0"/>
                <wp:positionH relativeFrom="column">
                  <wp:posOffset>1266825</wp:posOffset>
                </wp:positionH>
                <wp:positionV relativeFrom="paragraph">
                  <wp:posOffset>208915</wp:posOffset>
                </wp:positionV>
                <wp:extent cx="3324225" cy="371475"/>
                <wp:effectExtent l="38100" t="76200" r="0" b="200025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9342">
                          <a:off x="0" y="0"/>
                          <a:ext cx="3324225" cy="371475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75BF781E" id="_x0000_t105" coordsize="21600,21600" o:spt="105" adj="12960,19440,14400" path="wr0,0@3@23,0@22@4,0@15,0@1@23@7,0@13@2l@14@2@8@22@12@2at0,0@3@23@11@2@17@26@15,0@1@23@17@26@15@22xewr0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5" o:spid="_x0000_s1026" type="#_x0000_t105" style="position:absolute;margin-left:99.75pt;margin-top:16.45pt;width:261.75pt;height:29.25pt;rotation:436188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" adj="20393,21298,16200" fillcolor="red" strokecolor="#243f60 [1604]" strokeweight="2pt"/>
            </w:pict>
          </mc:Fallback>
        </mc:AlternateContent>
      </w:r>
      <w:r w:rsidR="00E90A24" w:rsidRPr="00E90A24">
        <w:rPr>
          <w:rFonts w:ascii="Consolas" w:hAnsi="Consolas" w:cs="Consolas"/>
          <w:b/>
          <w:sz w:val="24"/>
        </w:rPr>
        <w:tab/>
      </w:r>
      <w:r w:rsidR="00E90A24" w:rsidRPr="00366368">
        <w:rPr>
          <w:rFonts w:ascii="Consolas" w:hAnsi="Consolas" w:cs="Consolas"/>
          <w:b/>
          <w:sz w:val="24"/>
          <w:u w:val="single"/>
        </w:rPr>
        <w:t>k</w:t>
      </w:r>
      <w:r w:rsidR="00E90A24" w:rsidRPr="00366368">
        <w:rPr>
          <w:rFonts w:ascii="Consolas" w:hAnsi="Consolas" w:cs="Consolas"/>
          <w:b/>
          <w:sz w:val="24"/>
          <w:u w:val="single"/>
        </w:rPr>
        <w:tab/>
        <w:t>b</w:t>
      </w:r>
    </w:p>
    <w:p w14:paraId="591F0E3A" w14:textId="77777777" w:rsidR="00E90A24" w:rsidRDefault="00E90A24" w:rsidP="00366368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  <w:b/>
          <w:sz w:val="24"/>
        </w:rPr>
      </w:pPr>
      <w:r w:rsidRPr="00E90A24">
        <w:rPr>
          <w:rFonts w:ascii="Consolas" w:hAnsi="Consolas" w:cs="Consolas"/>
          <w:b/>
          <w:sz w:val="24"/>
        </w:rPr>
        <w:tab/>
      </w:r>
      <w:r>
        <w:rPr>
          <w:rFonts w:ascii="Consolas" w:hAnsi="Consolas" w:cs="Consolas"/>
          <w:b/>
          <w:sz w:val="24"/>
        </w:rPr>
        <w:tab/>
        <w:t>0</w:t>
      </w:r>
    </w:p>
    <w:p w14:paraId="17719EAA" w14:textId="77777777" w:rsidR="00E90A24" w:rsidRDefault="00E90A24" w:rsidP="00366368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  <w:t>0</w:t>
      </w:r>
    </w:p>
    <w:p w14:paraId="7CE0A031" w14:textId="77777777" w:rsidR="00366368" w:rsidRDefault="0015031E" w:rsidP="00366368">
      <w:pPr>
        <w:pStyle w:val="ListParagraph"/>
        <w:numPr>
          <w:ilvl w:val="0"/>
          <w:numId w:val="46"/>
        </w:numPr>
        <w:spacing w:before="120" w:after="0" w:line="240" w:lineRule="auto"/>
        <w:contextualSpacing w:val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1</w:t>
      </w:r>
    </w:p>
    <w:p w14:paraId="506E8018" w14:textId="77777777" w:rsidR="00366368" w:rsidRDefault="00366368" w:rsidP="00366368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2</w:t>
      </w:r>
    </w:p>
    <w:p w14:paraId="3A350225" w14:textId="77777777" w:rsidR="00366368" w:rsidRDefault="00AD03E0" w:rsidP="00366368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D3D52E" wp14:editId="1CB8A63D">
                <wp:simplePos x="0" y="0"/>
                <wp:positionH relativeFrom="column">
                  <wp:posOffset>4124960</wp:posOffset>
                </wp:positionH>
                <wp:positionV relativeFrom="paragraph">
                  <wp:posOffset>145415</wp:posOffset>
                </wp:positionV>
                <wp:extent cx="2495550" cy="1685925"/>
                <wp:effectExtent l="0" t="0" r="19050" b="158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8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F3CE" w14:textId="77777777" w:rsidR="00DD4A89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b = 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in range(5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14:paraId="17B80599" w14:textId="77777777" w:rsidR="00DD4A89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if (k + 4) % 3 == 2:</w:t>
                            </w:r>
                          </w:p>
                          <w:p w14:paraId="09BB774E" w14:textId="77777777" w:rsidR="00DD4A89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b = b + 1</w:t>
                            </w:r>
                          </w:p>
                          <w:p w14:paraId="77DCB211" w14:textId="77777777" w:rsidR="00DD4A89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'b is:', b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68A821FF" w14:textId="77777777" w:rsidR="00DD4A89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print(k, b)</w:t>
                            </w:r>
                          </w:p>
                          <w:p w14:paraId="152D1C2A" w14:textId="77777777" w:rsidR="00DD4A89" w:rsidRPr="002238F5" w:rsidRDefault="00DD4A89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D52E" id="Rectangle 4" o:spid="_x0000_s1038" style="position:absolute;left:0;text-align:left;margin-left:324.8pt;margin-top:11.45pt;width:196.5pt;height:13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" fillcolor="#f2f2f2 [3052]" strokecolor="black [3213]" strokeweight="2pt">
                <v:textbox style="mso-fit-shape-to-text:t" inset=",,,10.8pt">
                  <w:txbxContent>
                    <w:p w14:paraId="328AF3CE" w14:textId="77777777" w:rsidR="00DD4A89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b = 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in range(5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14:paraId="17B80599" w14:textId="77777777" w:rsidR="00DD4A89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if (k + 4) % 3 == 2:</w:t>
                      </w:r>
                    </w:p>
                    <w:p w14:paraId="09BB774E" w14:textId="77777777" w:rsidR="00DD4A89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b = b + 1</w:t>
                      </w:r>
                    </w:p>
                    <w:p w14:paraId="77DCB211" w14:textId="77777777" w:rsidR="00DD4A89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'b is:', b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68A821FF" w14:textId="77777777" w:rsidR="00DD4A89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print(k, b)</w:t>
                      </w:r>
                    </w:p>
                    <w:p w14:paraId="152D1C2A" w14:textId="77777777" w:rsidR="00DD4A89" w:rsidRPr="002238F5" w:rsidRDefault="00DD4A89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66368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FAD487" wp14:editId="05DA248B">
                <wp:simplePos x="0" y="0"/>
                <wp:positionH relativeFrom="column">
                  <wp:posOffset>1914525</wp:posOffset>
                </wp:positionH>
                <wp:positionV relativeFrom="paragraph">
                  <wp:posOffset>276860</wp:posOffset>
                </wp:positionV>
                <wp:extent cx="2009775" cy="1554480"/>
                <wp:effectExtent l="0" t="0" r="22225" b="2032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5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0798" w14:textId="77777777" w:rsidR="00DD4A89" w:rsidRPr="00777379" w:rsidRDefault="00DD4A89" w:rsidP="0077737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Monaco" w:hAnsi="Monaco" w:cs="Monaco"/>
                              </w:rPr>
                            </w:pP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a = </w:t>
                            </w:r>
                            <w:r w:rsidRPr="00777379">
                              <w:rPr>
                                <w:rFonts w:ascii="Monaco" w:hAnsi="Monaco" w:cs="Monaco"/>
                                <w:color w:val="800000"/>
                              </w:rPr>
                              <w:t>10</w:t>
                            </w:r>
                          </w:p>
                          <w:p w14:paraId="4DAA1B59" w14:textId="77777777" w:rsidR="00DD4A89" w:rsidRPr="00777379" w:rsidRDefault="00DD4A89" w:rsidP="0077737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Monaco" w:hAnsi="Monaco" w:cs="Monaco"/>
                              </w:rPr>
                            </w:pPr>
                            <w:proofErr w:type="spellStart"/>
                            <w:r w:rsidRPr="00777379">
                              <w:rPr>
                                <w:rFonts w:ascii="Monaco" w:hAnsi="Monaco" w:cs="Monaco"/>
                                <w:color w:val="0000FF"/>
                              </w:rPr>
                              <w:t>for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k</w:t>
                            </w:r>
                            <w:proofErr w:type="spellEnd"/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</w:t>
                            </w:r>
                            <w:r w:rsidRPr="00777379">
                              <w:rPr>
                                <w:rFonts w:ascii="Monaco" w:hAnsi="Monaco" w:cs="Monaco"/>
                                <w:color w:val="0000FF"/>
                              </w:rPr>
                              <w:t>in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range(</w:t>
                            </w:r>
                            <w:r w:rsidRPr="00777379">
                              <w:rPr>
                                <w:rFonts w:ascii="Monaco" w:hAnsi="Monaco" w:cs="Monaco"/>
                                <w:color w:val="800000"/>
                              </w:rPr>
                              <w:t>8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>):</w:t>
                            </w:r>
                          </w:p>
                          <w:p w14:paraId="11E809F7" w14:textId="77777777" w:rsidR="00DD4A89" w:rsidRPr="00777379" w:rsidRDefault="00DD4A89" w:rsidP="0077737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Monaco" w:hAnsi="Monaco" w:cs="Monaco"/>
                              </w:rPr>
                            </w:pP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   </w:t>
                            </w:r>
                            <w:r w:rsidRPr="00777379">
                              <w:rPr>
                                <w:rFonts w:ascii="Monaco" w:hAnsi="Monaco" w:cs="Monaco"/>
                                <w:color w:val="0000FF"/>
                              </w:rPr>
                              <w:t>if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k % </w:t>
                            </w:r>
                            <w:r w:rsidRPr="00777379">
                              <w:rPr>
                                <w:rFonts w:ascii="Monaco" w:hAnsi="Monaco" w:cs="Monaco"/>
                                <w:color w:val="800000"/>
                              </w:rPr>
                              <w:t>2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== </w:t>
                            </w:r>
                            <w:r w:rsidRPr="00777379">
                              <w:rPr>
                                <w:rFonts w:ascii="Monaco" w:hAnsi="Monaco" w:cs="Monaco"/>
                                <w:color w:val="800000"/>
                              </w:rPr>
                              <w:t>0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>:</w:t>
                            </w:r>
                          </w:p>
                          <w:p w14:paraId="0DD2FA09" w14:textId="77777777" w:rsidR="00DD4A89" w:rsidRPr="00777379" w:rsidRDefault="00DD4A89" w:rsidP="0077737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Monaco" w:hAnsi="Monaco" w:cs="Monaco"/>
                              </w:rPr>
                            </w:pP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       a = a + k</w:t>
                            </w:r>
                          </w:p>
                          <w:p w14:paraId="71CEF2AC" w14:textId="77777777" w:rsidR="00DD4A89" w:rsidRPr="00777379" w:rsidRDefault="00DD4A89" w:rsidP="0077737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Monaco" w:hAnsi="Monaco" w:cs="Monaco"/>
                              </w:rPr>
                            </w:pP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 xml:space="preserve">        </w:t>
                            </w:r>
                            <w:r w:rsidRPr="00777379">
                              <w:rPr>
                                <w:rFonts w:ascii="Monaco" w:hAnsi="Monaco" w:cs="Monaco"/>
                                <w:color w:val="0000FF"/>
                              </w:rPr>
                              <w:t>print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>(k, a)</w:t>
                            </w:r>
                          </w:p>
                          <w:p w14:paraId="4FBDE7B6" w14:textId="2B40B4A9" w:rsidR="00DD4A89" w:rsidRPr="002238F5" w:rsidRDefault="00DD4A89" w:rsidP="00777379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 w:rsidRPr="00777379">
                              <w:rPr>
                                <w:rFonts w:ascii="Monaco" w:hAnsi="Monaco" w:cs="Monaco"/>
                                <w:color w:val="0000FF"/>
                              </w:rPr>
                              <w:t>print</w:t>
                            </w:r>
                            <w:r w:rsidRPr="00777379">
                              <w:rPr>
                                <w:rFonts w:ascii="Monaco" w:hAnsi="Monaco" w:cs="Monaco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D487" id="Rectangle 11" o:spid="_x0000_s1039" style="position:absolute;left:0;text-align:left;margin-left:150.75pt;margin-top:21.8pt;width:158.25pt;height:1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" fillcolor="#f2f2f2 [3052]" strokecolor="black [3213]" strokeweight="2pt">
                <v:textbox style="mso-fit-shape-to-text:t" inset=",,,10.8pt">
                  <w:txbxContent>
                    <w:p w14:paraId="2BC20798" w14:textId="77777777" w:rsidR="00DD4A89" w:rsidRPr="00777379" w:rsidRDefault="00DD4A89" w:rsidP="0077737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Monaco" w:hAnsi="Monaco" w:cs="Monaco"/>
                        </w:rPr>
                      </w:pP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a = </w:t>
                      </w:r>
                      <w:r w:rsidRPr="00777379">
                        <w:rPr>
                          <w:rFonts w:ascii="Monaco" w:hAnsi="Monaco" w:cs="Monaco"/>
                          <w:color w:val="800000"/>
                        </w:rPr>
                        <w:t>10</w:t>
                      </w:r>
                    </w:p>
                    <w:p w14:paraId="4DAA1B59" w14:textId="77777777" w:rsidR="00DD4A89" w:rsidRPr="00777379" w:rsidRDefault="00DD4A89" w:rsidP="0077737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Monaco" w:hAnsi="Monaco" w:cs="Monaco"/>
                        </w:rPr>
                      </w:pPr>
                      <w:proofErr w:type="spellStart"/>
                      <w:r w:rsidRPr="00777379">
                        <w:rPr>
                          <w:rFonts w:ascii="Monaco" w:hAnsi="Monaco" w:cs="Monaco"/>
                          <w:color w:val="0000FF"/>
                        </w:rPr>
                        <w:t>for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k</w:t>
                      </w:r>
                      <w:proofErr w:type="spellEnd"/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</w:t>
                      </w:r>
                      <w:r w:rsidRPr="00777379">
                        <w:rPr>
                          <w:rFonts w:ascii="Monaco" w:hAnsi="Monaco" w:cs="Monaco"/>
                          <w:color w:val="0000FF"/>
                        </w:rPr>
                        <w:t>in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range(</w:t>
                      </w:r>
                      <w:r w:rsidRPr="00777379">
                        <w:rPr>
                          <w:rFonts w:ascii="Monaco" w:hAnsi="Monaco" w:cs="Monaco"/>
                          <w:color w:val="800000"/>
                        </w:rPr>
                        <w:t>8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>):</w:t>
                      </w:r>
                    </w:p>
                    <w:p w14:paraId="11E809F7" w14:textId="77777777" w:rsidR="00DD4A89" w:rsidRPr="00777379" w:rsidRDefault="00DD4A89" w:rsidP="0077737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Monaco" w:hAnsi="Monaco" w:cs="Monaco"/>
                        </w:rPr>
                      </w:pP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   </w:t>
                      </w:r>
                      <w:r w:rsidRPr="00777379">
                        <w:rPr>
                          <w:rFonts w:ascii="Monaco" w:hAnsi="Monaco" w:cs="Monaco"/>
                          <w:color w:val="0000FF"/>
                        </w:rPr>
                        <w:t>if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k % </w:t>
                      </w:r>
                      <w:r w:rsidRPr="00777379">
                        <w:rPr>
                          <w:rFonts w:ascii="Monaco" w:hAnsi="Monaco" w:cs="Monaco"/>
                          <w:color w:val="800000"/>
                        </w:rPr>
                        <w:t>2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== </w:t>
                      </w:r>
                      <w:r w:rsidRPr="00777379">
                        <w:rPr>
                          <w:rFonts w:ascii="Monaco" w:hAnsi="Monaco" w:cs="Monaco"/>
                          <w:color w:val="800000"/>
                        </w:rPr>
                        <w:t>0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>:</w:t>
                      </w:r>
                    </w:p>
                    <w:p w14:paraId="0DD2FA09" w14:textId="77777777" w:rsidR="00DD4A89" w:rsidRPr="00777379" w:rsidRDefault="00DD4A89" w:rsidP="0077737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Monaco" w:hAnsi="Monaco" w:cs="Monaco"/>
                        </w:rPr>
                      </w:pP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       a = a + k</w:t>
                      </w:r>
                    </w:p>
                    <w:p w14:paraId="71CEF2AC" w14:textId="77777777" w:rsidR="00DD4A89" w:rsidRPr="00777379" w:rsidRDefault="00DD4A89" w:rsidP="0077737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Monaco" w:hAnsi="Monaco" w:cs="Monaco"/>
                        </w:rPr>
                      </w:pP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 xml:space="preserve">        </w:t>
                      </w:r>
                      <w:r w:rsidRPr="00777379">
                        <w:rPr>
                          <w:rFonts w:ascii="Monaco" w:hAnsi="Monaco" w:cs="Monaco"/>
                          <w:color w:val="0000FF"/>
                        </w:rPr>
                        <w:t>print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>(k, a)</w:t>
                      </w:r>
                    </w:p>
                    <w:p w14:paraId="4FBDE7B6" w14:textId="2B40B4A9" w:rsidR="00DD4A89" w:rsidRPr="002238F5" w:rsidRDefault="00DD4A89" w:rsidP="00777379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 w:rsidRPr="00777379">
                        <w:rPr>
                          <w:rFonts w:ascii="Monaco" w:hAnsi="Monaco" w:cs="Monaco"/>
                          <w:color w:val="0000FF"/>
                        </w:rPr>
                        <w:t>print</w:t>
                      </w:r>
                      <w:r w:rsidRPr="00777379">
                        <w:rPr>
                          <w:rFonts w:ascii="Monaco" w:hAnsi="Monaco" w:cs="Monaco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66368">
        <w:rPr>
          <w:rFonts w:ascii="Consolas" w:hAnsi="Consolas" w:cs="Consolas"/>
          <w:b/>
          <w:sz w:val="24"/>
        </w:rPr>
        <w:t>3</w:t>
      </w:r>
    </w:p>
    <w:p w14:paraId="1EA00EB9" w14:textId="77777777" w:rsidR="00366368" w:rsidRPr="00366368" w:rsidRDefault="00AD03E0" w:rsidP="00366368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31D5AC" wp14:editId="1833C408">
                <wp:simplePos x="0" y="0"/>
                <wp:positionH relativeFrom="column">
                  <wp:posOffset>4038600</wp:posOffset>
                </wp:positionH>
                <wp:positionV relativeFrom="paragraph">
                  <wp:posOffset>24130</wp:posOffset>
                </wp:positionV>
                <wp:extent cx="0" cy="4781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48CF6E2" id="Straight Connector 13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pt,1.9pt" to="318pt,37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" strokecolor="#0070c0" strokeweight="2pt"/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382467" wp14:editId="14F42925">
                <wp:simplePos x="0" y="0"/>
                <wp:positionH relativeFrom="column">
                  <wp:posOffset>1790700</wp:posOffset>
                </wp:positionH>
                <wp:positionV relativeFrom="paragraph">
                  <wp:posOffset>24130</wp:posOffset>
                </wp:positionV>
                <wp:extent cx="0" cy="4733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39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6D2E402" id="Straight Connector 12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1.9pt" to="141pt,37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" strokecolor="#0070c0" strokeweight="2pt"/>
            </w:pict>
          </mc:Fallback>
        </mc:AlternateContent>
      </w:r>
      <w:r w:rsidR="00366368">
        <w:rPr>
          <w:rFonts w:ascii="Consolas" w:hAnsi="Consolas" w:cs="Consolas"/>
          <w:b/>
          <w:sz w:val="24"/>
        </w:rPr>
        <w:t>4</w:t>
      </w:r>
      <w:r w:rsidR="00366368">
        <w:rPr>
          <w:rFonts w:ascii="Consolas" w:hAnsi="Consolas" w:cs="Consolas"/>
          <w:b/>
          <w:sz w:val="24"/>
        </w:rPr>
        <w:tab/>
        <w:t>2</w:t>
      </w:r>
    </w:p>
    <w:p w14:paraId="7D619B68" w14:textId="77777777" w:rsidR="00BB2F3C" w:rsidRDefault="00AD03E0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998D23" wp14:editId="6A9589F3">
                <wp:simplePos x="0" y="0"/>
                <wp:positionH relativeFrom="column">
                  <wp:posOffset>-602615</wp:posOffset>
                </wp:positionH>
                <wp:positionV relativeFrom="paragraph">
                  <wp:posOffset>680720</wp:posOffset>
                </wp:positionV>
                <wp:extent cx="2247900" cy="641350"/>
                <wp:effectExtent l="0" t="0" r="3810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CB53" w14:textId="77777777" w:rsidR="00DD4A89" w:rsidRDefault="00DD4A89" w:rsidP="00BB2F3C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j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000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14:paraId="1185F6C9" w14:textId="77777777" w:rsidR="00DD4A89" w:rsidRPr="002238F5" w:rsidRDefault="00DD4A89" w:rsidP="00BB2F3C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(j * 2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8D23" id="Rectangle 14" o:spid="_x0000_s1040" style="position:absolute;left:0;text-align:left;margin-left:-47.45pt;margin-top:53.6pt;width:177pt;height:5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" fillcolor="#f2f2f2 [3052]" strokecolor="black [3213]" strokeweight="2pt">
                <v:textbox style="mso-fit-shape-to-text:t" inset=",,,10.8pt">
                  <w:txbxContent>
                    <w:p w14:paraId="15F5CB53" w14:textId="77777777" w:rsidR="00DD4A89" w:rsidRDefault="00DD4A89" w:rsidP="00BB2F3C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j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range(</w:t>
                      </w:r>
                      <w:r>
                        <w:rPr>
                          <w:rFonts w:ascii="Consolas" w:eastAsia="Times New Roman" w:hAnsi="Consolas" w:cs="Consolas"/>
                          <w:color w:val="80000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14:paraId="1185F6C9" w14:textId="77777777" w:rsidR="00DD4A89" w:rsidRPr="002238F5" w:rsidRDefault="00DD4A89" w:rsidP="00BB2F3C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(j * 2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+ 1)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93DA92" w14:textId="77777777" w:rsidR="00BB2F3C" w:rsidRDefault="00BB2F3C" w:rsidP="00BB2F3C">
      <w:pPr>
        <w:pStyle w:val="ListParagraph"/>
        <w:spacing w:before="240" w:after="0" w:line="240" w:lineRule="auto"/>
        <w:ind w:left="1800" w:firstLine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14:paraId="5734DB32" w14:textId="77777777"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14:paraId="21C9E3EF" w14:textId="77777777"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14:paraId="593A0856" w14:textId="77777777"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14:paraId="225EB425" w14:textId="77777777" w:rsidR="00BB2F3C" w:rsidRPr="00B63D52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2631AE4F" w14:textId="77777777" w:rsidR="00B7580E" w:rsidRDefault="00B7580E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42018608" w14:textId="05EF31A1" w:rsidR="00F312B0" w:rsidRPr="00F312B0" w:rsidRDefault="00B963D9" w:rsidP="00D50615">
      <w:pPr>
        <w:pStyle w:val="ListParagraph"/>
        <w:numPr>
          <w:ilvl w:val="0"/>
          <w:numId w:val="26"/>
        </w:numPr>
        <w:spacing w:before="12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3B0B9F">
        <w:rPr>
          <w:rFonts w:ascii="Candara" w:hAnsi="Candara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A4F5E1" wp14:editId="5E569A3F">
                <wp:simplePos x="0" y="0"/>
                <wp:positionH relativeFrom="column">
                  <wp:posOffset>4127500</wp:posOffset>
                </wp:positionH>
                <wp:positionV relativeFrom="paragraph">
                  <wp:posOffset>5080</wp:posOffset>
                </wp:positionV>
                <wp:extent cx="2114550" cy="5438140"/>
                <wp:effectExtent l="0" t="0" r="19050" b="2286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3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3365" w14:textId="77777777" w:rsidR="00DD4A89" w:rsidRPr="0084319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4EC46782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FC3BA72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2D4878B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</w:p>
                          <w:p w14:paraId="5E60E16C" w14:textId="77777777" w:rsidR="00DD4A89" w:rsidRPr="00141B55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foo1()</w:t>
                            </w:r>
                          </w:p>
                          <w:p w14:paraId="45B4C4E0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(a, b)</w:t>
                            </w:r>
                          </w:p>
                          <w:p w14:paraId="42F19AA5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9C67A8A" w14:textId="77777777" w:rsidR="00DD4A89" w:rsidRPr="00141B55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foo2(a, b)</w:t>
                            </w:r>
                          </w:p>
                          <w:p w14:paraId="5E57EEBA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(a, b)</w:t>
                            </w:r>
                          </w:p>
                          <w:p w14:paraId="6E6E334E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B31A18" w14:textId="77777777" w:rsidR="00DD4A89" w:rsidRPr="00141B55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foo3(a, b)</w:t>
                            </w:r>
                          </w:p>
                          <w:p w14:paraId="35FCCDC8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(a, b)</w:t>
                            </w:r>
                          </w:p>
                          <w:p w14:paraId="3E6F3AF0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C34D564" w14:textId="77777777" w:rsidR="00DD4A89" w:rsidRPr="0084319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21EB2CC1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14:paraId="5620B045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  <w:p w14:paraId="3F171DD5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E05B41" w14:textId="77777777" w:rsidR="00DD4A89" w:rsidRPr="0084319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63653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5E19B583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14:paraId="1B5547D2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  <w:p w14:paraId="31B105FA" w14:textId="77777777" w:rsidR="00DD4A8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3F149F" w14:textId="77777777" w:rsidR="00DD4A89" w:rsidRPr="0084319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206F891" w14:textId="77777777" w:rsidR="00DD4A89" w:rsidRPr="003B0B9F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14:paraId="4121689F" w14:textId="1EDB87BC" w:rsidR="00DD4A89" w:rsidRPr="00B963D9" w:rsidRDefault="00DD4A89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F5E1" id="Rectangle 19" o:spid="_x0000_s1041" style="position:absolute;left:0;text-align:left;margin-left:325pt;margin-top:.4pt;width:166.5pt;height:4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" fillcolor="#f2f2f2 [3052]" strokecolor="black [3213]" strokeweight="2pt">
                <v:textbox>
                  <w:txbxContent>
                    <w:p w14:paraId="13D43365" w14:textId="77777777" w:rsidR="00DD4A89" w:rsidRPr="0084319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431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4EC46782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 w:rsidRPr="003B0B9F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</w:p>
                    <w:p w14:paraId="5FC3BA72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14:paraId="72D4878B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</w:p>
                    <w:p w14:paraId="5E60E16C" w14:textId="77777777" w:rsidR="00DD4A89" w:rsidRPr="00141B55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foo1()</w:t>
                      </w:r>
                    </w:p>
                    <w:p w14:paraId="45B4C4E0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(a, b)</w:t>
                      </w:r>
                    </w:p>
                    <w:p w14:paraId="42F19AA5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49C67A8A" w14:textId="77777777" w:rsidR="00DD4A89" w:rsidRPr="00141B55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foo2(a, b)</w:t>
                      </w:r>
                    </w:p>
                    <w:p w14:paraId="5E57EEBA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(a, b)</w:t>
                      </w:r>
                    </w:p>
                    <w:p w14:paraId="6E6E334E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14B31A18" w14:textId="77777777" w:rsidR="00DD4A89" w:rsidRPr="00141B55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foo3(a, b)</w:t>
                      </w:r>
                    </w:p>
                    <w:p w14:paraId="35FCCDC8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(a, b)</w:t>
                      </w:r>
                    </w:p>
                    <w:p w14:paraId="3E6F3AF0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4C34D564" w14:textId="77777777" w:rsidR="00DD4A89" w:rsidRPr="0084319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21EB2CC1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88</w:t>
                      </w:r>
                    </w:p>
                    <w:p w14:paraId="5620B045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99</w:t>
                      </w:r>
                    </w:p>
                    <w:p w14:paraId="3F171DD5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E05B41" w14:textId="77777777" w:rsidR="00DD4A89" w:rsidRPr="0084319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63653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5E19B583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400</w:t>
                      </w:r>
                    </w:p>
                    <w:p w14:paraId="1B5547D2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500</w:t>
                      </w:r>
                    </w:p>
                    <w:p w14:paraId="31B105FA" w14:textId="77777777" w:rsidR="00DD4A8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6F3F149F" w14:textId="77777777" w:rsidR="00DD4A89" w:rsidRPr="0084319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206F891" w14:textId="77777777" w:rsidR="00DD4A89" w:rsidRPr="003B0B9F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44</w:t>
                      </w:r>
                    </w:p>
                    <w:p w14:paraId="4121689F" w14:textId="1EDB87BC" w:rsidR="00DD4A89" w:rsidRPr="00B963D9" w:rsidRDefault="00DD4A89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63BB" w:rsidRPr="00843199">
        <w:rPr>
          <w:rFonts w:ascii="Candara" w:hAnsi="Candara" w:cs="Courier New"/>
          <w:sz w:val="24"/>
          <w:szCs w:val="24"/>
        </w:rPr>
        <w:t xml:space="preserve">What gets printed </w:t>
      </w:r>
      <w:r w:rsidR="00D363BB">
        <w:rPr>
          <w:rFonts w:ascii="Candara" w:hAnsi="Candara" w:cs="Courier New"/>
          <w:sz w:val="24"/>
          <w:szCs w:val="24"/>
        </w:rPr>
        <w:t xml:space="preserve">when </w:t>
      </w:r>
      <w:r w:rsidR="00D363BB" w:rsidRPr="000449E1">
        <w:rPr>
          <w:rFonts w:ascii="Consolas" w:hAnsi="Consolas" w:cs="Consolas"/>
          <w:b/>
          <w:i/>
          <w:sz w:val="24"/>
          <w:szCs w:val="24"/>
        </w:rPr>
        <w:t>main</w:t>
      </w:r>
      <w:r w:rsidR="00D363BB">
        <w:rPr>
          <w:rFonts w:ascii="Candara" w:hAnsi="Candara" w:cs="Courier New"/>
          <w:sz w:val="24"/>
          <w:szCs w:val="24"/>
        </w:rPr>
        <w:t xml:space="preserve"> is called in </w:t>
      </w:r>
      <w:r w:rsidR="00D363BB" w:rsidRPr="00843199">
        <w:rPr>
          <w:rFonts w:ascii="Candara" w:hAnsi="Candara" w:cs="Courier New"/>
          <w:sz w:val="24"/>
          <w:szCs w:val="24"/>
        </w:rPr>
        <w:t>the program</w:t>
      </w:r>
      <w:r w:rsidR="00D363BB">
        <w:rPr>
          <w:rFonts w:ascii="Candara" w:hAnsi="Candara" w:cs="Courier New"/>
          <w:sz w:val="24"/>
          <w:szCs w:val="24"/>
        </w:rPr>
        <w:t xml:space="preserve"> shown </w:t>
      </w:r>
      <w:r w:rsidR="00D50615">
        <w:rPr>
          <w:rFonts w:ascii="Candara" w:hAnsi="Candara" w:cs="Courier New"/>
          <w:sz w:val="24"/>
          <w:szCs w:val="24"/>
        </w:rPr>
        <w:t>to the right</w:t>
      </w:r>
      <w:r w:rsidR="00F312B0">
        <w:rPr>
          <w:rFonts w:ascii="Candara" w:hAnsi="Candara" w:cs="Courier New"/>
          <w:sz w:val="24"/>
          <w:szCs w:val="24"/>
        </w:rPr>
        <w:t>?</w:t>
      </w:r>
    </w:p>
    <w:p w14:paraId="5AF8CF62" w14:textId="38F5D705" w:rsidR="00D363BB" w:rsidRPr="00F312B0" w:rsidRDefault="00D363BB" w:rsidP="00F312B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 w:rsidRPr="00F312B0">
        <w:rPr>
          <w:rFonts w:ascii="Candara" w:hAnsi="Candara" w:cs="Courier New"/>
          <w:sz w:val="24"/>
          <w:szCs w:val="24"/>
        </w:rPr>
        <w:t xml:space="preserve">Write the output in </w:t>
      </w:r>
      <w:r w:rsidR="00F312B0" w:rsidRPr="00F312B0">
        <w:rPr>
          <w:rFonts w:ascii="Candara" w:hAnsi="Candara" w:cs="Courier New"/>
          <w:sz w:val="24"/>
          <w:szCs w:val="24"/>
        </w:rPr>
        <w:t>the provided box.</w:t>
      </w:r>
    </w:p>
    <w:p w14:paraId="1638D5C5" w14:textId="0F889600" w:rsidR="000449E1" w:rsidRPr="007C418C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  <w:r w:rsidRPr="00843199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4A872F" wp14:editId="070A3366">
                <wp:simplePos x="0" y="0"/>
                <wp:positionH relativeFrom="column">
                  <wp:posOffset>1270000</wp:posOffset>
                </wp:positionH>
                <wp:positionV relativeFrom="paragraph">
                  <wp:posOffset>272415</wp:posOffset>
                </wp:positionV>
                <wp:extent cx="2600325" cy="4536440"/>
                <wp:effectExtent l="0" t="0" r="15875" b="3556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53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9EE0" w14:textId="77777777" w:rsidR="00DD4A89" w:rsidRDefault="00DD4A89" w:rsidP="00D15A28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843199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  <w:p w14:paraId="14BBB74B" w14:textId="77777777" w:rsidR="00DD4A89" w:rsidRDefault="00DD4A89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0736967" w14:textId="77777777" w:rsidR="00DD4A89" w:rsidRDefault="00DD4A89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69F4DE3" w14:textId="77777777" w:rsidR="00DD4A89" w:rsidRPr="00843199" w:rsidRDefault="00DD4A89" w:rsidP="00D15A28">
                            <w:pPr>
                              <w:spacing w:before="84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182880" tIns="91440" rIns="18288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872F" id="Text Box 2" o:spid="_x0000_s1042" type="#_x0000_t202" style="position:absolute;left:0;text-align:left;margin-left:100pt;margin-top:21.45pt;width:204.75pt;height:35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" strokeweight="2pt">
                <v:textbox inset="14.4pt,7.2pt,14.4pt,7.2pt">
                  <w:txbxContent>
                    <w:p w14:paraId="0B609EE0" w14:textId="77777777" w:rsidR="00DD4A89" w:rsidRDefault="00DD4A89" w:rsidP="00D15A28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 w:rsidRPr="00843199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  <w:p w14:paraId="14BBB74B" w14:textId="77777777" w:rsidR="00DD4A89" w:rsidRDefault="00DD4A89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00736967" w14:textId="77777777" w:rsidR="00DD4A89" w:rsidRDefault="00DD4A89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669F4DE3" w14:textId="77777777" w:rsidR="00DD4A89" w:rsidRPr="00843199" w:rsidRDefault="00DD4A89" w:rsidP="00D15A28">
                      <w:pPr>
                        <w:spacing w:before="84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6DA103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1C6BDA5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0661658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3773F8AC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7717BBFE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6493F37C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AF0D1C3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23ABE708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4CAD26F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43F7AC77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0FA0174B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0BAA455B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E3374E0" w14:textId="77777777"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37176D6C" w14:textId="77777777"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18CD9CFB" w14:textId="36A7A7DF" w:rsidR="001A7D42" w:rsidRDefault="00392742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  <w:r w:rsidRPr="00392742">
        <w:rPr>
          <w:rFonts w:ascii="Candara" w:hAnsi="Candara"/>
          <w:noProof/>
          <w:sz w:val="24"/>
        </w:rPr>
        <w:drawing>
          <wp:anchor distT="0" distB="0" distL="114300" distR="114300" simplePos="0" relativeHeight="251794432" behindDoc="0" locked="0" layoutInCell="1" allowOverlap="1" wp14:anchorId="7B583FC0" wp14:editId="51AFAA3D">
            <wp:simplePos x="0" y="0"/>
            <wp:positionH relativeFrom="column">
              <wp:posOffset>3588385</wp:posOffset>
            </wp:positionH>
            <wp:positionV relativeFrom="paragraph">
              <wp:posOffset>303530</wp:posOffset>
            </wp:positionV>
            <wp:extent cx="2603500" cy="2832100"/>
            <wp:effectExtent l="25400" t="25400" r="38100" b="38100"/>
            <wp:wrapTight wrapText="bothSides">
              <wp:wrapPolygon edited="0">
                <wp:start x="-211" y="-194"/>
                <wp:lineTo x="-211" y="21697"/>
                <wp:lineTo x="21705" y="21697"/>
                <wp:lineTo x="21705" y="-194"/>
                <wp:lineTo x="-211" y="-194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8321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0BA39" w14:textId="670375B4" w:rsidR="004B193D" w:rsidRPr="004B193D" w:rsidRDefault="004B193D" w:rsidP="004B193D">
      <w:pPr>
        <w:pStyle w:val="ListParagraph"/>
        <w:numPr>
          <w:ilvl w:val="0"/>
          <w:numId w:val="26"/>
        </w:numPr>
        <w:spacing w:before="12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 w:cs="Courier New"/>
          <w:sz w:val="24"/>
          <w:szCs w:val="24"/>
        </w:rPr>
        <w:t>Consider the snippet of code shown to the right.  Circle whichever of the following is correct</w:t>
      </w:r>
      <w:r w:rsidR="00392742">
        <w:rPr>
          <w:rFonts w:ascii="Candara" w:hAnsi="Candara" w:cs="Courier New"/>
          <w:sz w:val="24"/>
          <w:szCs w:val="24"/>
        </w:rPr>
        <w:t xml:space="preserve">, assuming that </w:t>
      </w:r>
      <w:r w:rsidR="00392742" w:rsidRPr="00392742">
        <w:rPr>
          <w:rFonts w:ascii="Consolas" w:hAnsi="Consolas" w:cs="Courier New"/>
          <w:b/>
          <w:sz w:val="24"/>
          <w:szCs w:val="24"/>
        </w:rPr>
        <w:t>foo_11</w:t>
      </w:r>
      <w:r w:rsidR="00392742">
        <w:rPr>
          <w:rFonts w:ascii="Candara" w:hAnsi="Candara" w:cs="Courier New"/>
          <w:sz w:val="24"/>
          <w:szCs w:val="24"/>
        </w:rPr>
        <w:t xml:space="preserve"> and </w:t>
      </w:r>
      <w:r w:rsidR="00392742" w:rsidRPr="00392742">
        <w:rPr>
          <w:rFonts w:ascii="Consolas" w:hAnsi="Consolas" w:cs="Courier New"/>
          <w:b/>
          <w:sz w:val="24"/>
          <w:szCs w:val="24"/>
        </w:rPr>
        <w:t>foo_12</w:t>
      </w:r>
      <w:r w:rsidR="00392742">
        <w:rPr>
          <w:rFonts w:ascii="Candara" w:hAnsi="Candara" w:cs="Courier New"/>
          <w:sz w:val="24"/>
          <w:szCs w:val="24"/>
        </w:rPr>
        <w:t xml:space="preserve"> were written as they appear in the snippet intentionally.</w:t>
      </w:r>
    </w:p>
    <w:p w14:paraId="34916864" w14:textId="62208FA8" w:rsidR="004B193D" w:rsidRDefault="00392742" w:rsidP="00392742">
      <w:pPr>
        <w:pStyle w:val="ListParagraph"/>
        <w:numPr>
          <w:ilvl w:val="2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Line 44 is sensible but Line 47 is not.</w:t>
      </w:r>
    </w:p>
    <w:p w14:paraId="5B22D3B4" w14:textId="58559941" w:rsidR="00392742" w:rsidRDefault="00392742" w:rsidP="00392742">
      <w:pPr>
        <w:pStyle w:val="ListParagraph"/>
        <w:numPr>
          <w:ilvl w:val="2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Line 47 is sensible but Line 44 is not.</w:t>
      </w:r>
    </w:p>
    <w:p w14:paraId="2A24942F" w14:textId="019DB7A4" w:rsidR="00392742" w:rsidRDefault="00392742" w:rsidP="00392742">
      <w:pPr>
        <w:pStyle w:val="ListParagraph"/>
        <w:numPr>
          <w:ilvl w:val="2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Both Line 44 and Line 47 are sensible.</w:t>
      </w:r>
    </w:p>
    <w:p w14:paraId="66E53135" w14:textId="1A9ACBF2" w:rsidR="00392742" w:rsidRPr="004B193D" w:rsidRDefault="00392742" w:rsidP="00392742">
      <w:pPr>
        <w:pStyle w:val="ListParagraph"/>
        <w:numPr>
          <w:ilvl w:val="2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Neither Line 44 nor Line 47 is sensible.</w:t>
      </w:r>
    </w:p>
    <w:p w14:paraId="50FF1E44" w14:textId="6F796DDB" w:rsidR="00B963D9" w:rsidRPr="007C418C" w:rsidRDefault="00B963D9" w:rsidP="00B963D9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14:paraId="51F341BF" w14:textId="77777777" w:rsidR="00611DD6" w:rsidRDefault="00611DD6">
      <w:pPr>
        <w:rPr>
          <w:rFonts w:ascii="Candara" w:hAnsi="Candara" w:cs="Courier New"/>
          <w:b/>
          <w:i/>
          <w:sz w:val="24"/>
          <w:szCs w:val="24"/>
        </w:rPr>
      </w:pPr>
      <w:r>
        <w:rPr>
          <w:rFonts w:ascii="Candara" w:hAnsi="Candara" w:cs="Courier New"/>
          <w:b/>
          <w:i/>
          <w:sz w:val="24"/>
          <w:szCs w:val="24"/>
        </w:rPr>
        <w:br w:type="page"/>
      </w:r>
    </w:p>
    <w:p w14:paraId="7C2E26EE" w14:textId="2E82E021" w:rsidR="00A00F89" w:rsidRDefault="00A00F89" w:rsidP="00A00F89">
      <w:pPr>
        <w:pStyle w:val="ListParagraph"/>
        <w:numPr>
          <w:ilvl w:val="0"/>
          <w:numId w:val="26"/>
        </w:numPr>
        <w:spacing w:before="48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>Consider the code snippet below.  It is a contrived example with poor style, but it will run without errors.  What does it print when it runs?</w:t>
      </w:r>
      <w:r w:rsidR="00392742">
        <w:rPr>
          <w:rFonts w:ascii="Candara" w:hAnsi="Candara" w:cs="Courier New"/>
          <w:sz w:val="24"/>
          <w:szCs w:val="24"/>
        </w:rPr>
        <w:t xml:space="preserve">  (Consider using </w:t>
      </w:r>
      <w:r w:rsidR="00392742" w:rsidRPr="00392742">
        <w:rPr>
          <w:rFonts w:ascii="Candara" w:hAnsi="Candara" w:cs="Courier New"/>
          <w:b/>
          <w:i/>
          <w:sz w:val="24"/>
          <w:szCs w:val="24"/>
        </w:rPr>
        <w:t>post-it notes</w:t>
      </w:r>
      <w:r w:rsidR="00392742">
        <w:rPr>
          <w:rFonts w:ascii="Candara" w:hAnsi="Candara" w:cs="Courier New"/>
          <w:sz w:val="24"/>
          <w:szCs w:val="24"/>
        </w:rPr>
        <w:t xml:space="preserve"> as was done in one of the videos you watched on function calls.)</w:t>
      </w:r>
    </w:p>
    <w:p w14:paraId="119883E8" w14:textId="30CCF0C0" w:rsidR="00A00F89" w:rsidRDefault="00A00F89" w:rsidP="00A00F89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your answer in the box to the right of the code.</w:t>
      </w:r>
      <w:r w:rsidRPr="009205AE">
        <w:rPr>
          <w:rFonts w:ascii="Consolas" w:hAnsi="Consolas" w:cs="Consolas"/>
          <w:noProof/>
          <w:color w:val="0000FF"/>
          <w:sz w:val="24"/>
          <w:szCs w:val="24"/>
        </w:rPr>
        <w:t xml:space="preserve"> </w:t>
      </w:r>
    </w:p>
    <w:p w14:paraId="2309101C" w14:textId="413CBF68" w:rsidR="00A00F89" w:rsidRDefault="00392742" w:rsidP="00A00F89">
      <w:pPr>
        <w:ind w:left="360"/>
        <w:rPr>
          <w:rFonts w:ascii="Candara" w:hAnsi="Candara" w:cs="Courier New"/>
          <w:b/>
          <w:i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34B8AF" wp14:editId="07DDFA8E">
                <wp:simplePos x="0" y="0"/>
                <wp:positionH relativeFrom="column">
                  <wp:posOffset>3708400</wp:posOffset>
                </wp:positionH>
                <wp:positionV relativeFrom="paragraph">
                  <wp:posOffset>226060</wp:posOffset>
                </wp:positionV>
                <wp:extent cx="2562225" cy="7597140"/>
                <wp:effectExtent l="0" t="0" r="28575" b="2286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59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2C0BE" w14:textId="77777777" w:rsidR="00DD4A89" w:rsidRPr="00FE568D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550906DF" w14:textId="77777777" w:rsidR="00DD4A89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  <w:p w14:paraId="56598EA6" w14:textId="77777777" w:rsidR="00DD4A89" w:rsidRPr="00FE568D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B8AF" id="Rectangle 18" o:spid="_x0000_s1043" style="position:absolute;left:0;text-align:left;margin-left:292pt;margin-top:17.8pt;width:201.75pt;height:59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" filled="f" strokecolor="black [3213]" strokeweight="2pt">
                <v:textbox inset=",7.2pt,,7.2pt">
                  <w:txbxContent>
                    <w:p w14:paraId="4BE2C0BE" w14:textId="77777777" w:rsidR="00DD4A89" w:rsidRPr="00FE568D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550906DF" w14:textId="77777777" w:rsidR="00DD4A89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</w:p>
                    <w:p w14:paraId="56598EA6" w14:textId="77777777" w:rsidR="00DD4A89" w:rsidRPr="00FE568D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00F89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71B4CF" wp14:editId="76321986">
                <wp:simplePos x="0" y="0"/>
                <wp:positionH relativeFrom="column">
                  <wp:posOffset>144780</wp:posOffset>
                </wp:positionH>
                <wp:positionV relativeFrom="paragraph">
                  <wp:posOffset>245110</wp:posOffset>
                </wp:positionV>
                <wp:extent cx="3299460" cy="5063490"/>
                <wp:effectExtent l="0" t="0" r="15240" b="1460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5063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C2179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69758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main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10ED0516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one()</w:t>
                            </w:r>
                          </w:p>
                          <w:p w14:paraId="6FE8E6A5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two()</w:t>
                            </w:r>
                          </w:p>
                          <w:p w14:paraId="54E536FC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three()</w:t>
                            </w:r>
                          </w:p>
                          <w:p w14:paraId="787B42E0" w14:textId="77777777" w:rsidR="00DD4A89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C189B5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ACCA1D2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69758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one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5768D08D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print(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'One!'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159433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return 1 + two()</w:t>
                            </w:r>
                          </w:p>
                          <w:p w14:paraId="35E366B5" w14:textId="77777777" w:rsidR="00DD4A89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E80318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2CBABA7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69758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two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4A84E9ED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print(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'Two!'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0F1524" w14:textId="77777777" w:rsidR="00DD4A89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return 1</w:t>
                            </w:r>
                          </w:p>
                          <w:p w14:paraId="25AB036F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print('</w:t>
                            </w:r>
                            <w:r w:rsidRPr="00580FCC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Done!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  <w:p w14:paraId="2CAF8EBE" w14:textId="77777777" w:rsidR="00DD4A89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03EB8F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70B34D" w14:textId="77777777" w:rsidR="00DD4A89" w:rsidRPr="00697588" w:rsidRDefault="00DD4A89" w:rsidP="00A00F8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69758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three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619B6F75" w14:textId="77777777" w:rsidR="00DD4A89" w:rsidRDefault="00DD4A89" w:rsidP="00A00F89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print(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'Three!'</w:t>
                            </w:r>
                            <w:r w:rsidRPr="0069758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two(), one())</w:t>
                            </w:r>
                          </w:p>
                          <w:p w14:paraId="230FB738" w14:textId="77777777" w:rsidR="00DD4A89" w:rsidRDefault="00DD4A89" w:rsidP="00A00F89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F49F69" w14:textId="77777777" w:rsidR="00DD4A89" w:rsidRDefault="00DD4A89" w:rsidP="00A00F89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943E3C" w14:textId="77777777" w:rsidR="00DD4A89" w:rsidRPr="00697588" w:rsidRDefault="00DD4A89" w:rsidP="00A00F89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B4CF" id="Rectangle 8" o:spid="_x0000_s1044" style="position:absolute;left:0;text-align:left;margin-left:11.4pt;margin-top:19.3pt;width:259.8pt;height:398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" fillcolor="#f2f2f2 [3052]" strokecolor="black [3213]" strokeweight="2pt">
                <v:textbox style="mso-fit-shape-to-text:t" inset="14.4pt,7.2pt,14.4pt,14.4pt">
                  <w:txbxContent>
                    <w:p w14:paraId="6E8C2179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def </w:t>
                      </w:r>
                      <w:r w:rsidRPr="0069758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main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():</w:t>
                      </w:r>
                    </w:p>
                    <w:p w14:paraId="10ED0516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one()</w:t>
                      </w:r>
                    </w:p>
                    <w:p w14:paraId="6FE8E6A5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two()</w:t>
                      </w:r>
                    </w:p>
                    <w:p w14:paraId="54E536FC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three()</w:t>
                      </w:r>
                    </w:p>
                    <w:p w14:paraId="787B42E0" w14:textId="77777777" w:rsidR="00DD4A89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C189B5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ACCA1D2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def </w:t>
                      </w:r>
                      <w:r w:rsidRPr="0069758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one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():</w:t>
                      </w:r>
                    </w:p>
                    <w:p w14:paraId="5768D08D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print(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'One!'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B159433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return 1 + two()</w:t>
                      </w:r>
                    </w:p>
                    <w:p w14:paraId="35E366B5" w14:textId="77777777" w:rsidR="00DD4A89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E80318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2CBABA7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def </w:t>
                      </w:r>
                      <w:r w:rsidRPr="0069758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two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():</w:t>
                      </w:r>
                    </w:p>
                    <w:p w14:paraId="4A84E9ED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print(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'Two!'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80F1524" w14:textId="77777777" w:rsidR="00DD4A89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return 1</w:t>
                      </w:r>
                    </w:p>
                    <w:p w14:paraId="25AB036F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print('</w:t>
                      </w:r>
                      <w:r w:rsidRPr="00580FCC">
                        <w:rPr>
                          <w:rFonts w:ascii="Consolas" w:hAnsi="Consolas" w:cs="Consolas"/>
                          <w:i/>
                          <w:color w:val="000000" w:themeColor="text1"/>
                          <w:sz w:val="24"/>
                          <w:szCs w:val="24"/>
                        </w:rPr>
                        <w:t>Done!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')</w:t>
                      </w:r>
                    </w:p>
                    <w:p w14:paraId="2CAF8EBE" w14:textId="77777777" w:rsidR="00DD4A89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03EB8F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F70B34D" w14:textId="77777777" w:rsidR="00DD4A89" w:rsidRPr="00697588" w:rsidRDefault="00DD4A89" w:rsidP="00A00F8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def </w:t>
                      </w:r>
                      <w:r w:rsidRPr="0069758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three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():</w:t>
                      </w:r>
                    </w:p>
                    <w:p w14:paraId="619B6F75" w14:textId="77777777" w:rsidR="00DD4A89" w:rsidRDefault="00DD4A89" w:rsidP="00A00F89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print(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'Three!'</w:t>
                      </w:r>
                      <w:r w:rsidRPr="0069758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two(), one())</w:t>
                      </w:r>
                    </w:p>
                    <w:p w14:paraId="230FB738" w14:textId="77777777" w:rsidR="00DD4A89" w:rsidRDefault="00DD4A89" w:rsidP="00A00F89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F49F69" w14:textId="77777777" w:rsidR="00DD4A89" w:rsidRDefault="00DD4A89" w:rsidP="00A00F89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F943E3C" w14:textId="77777777" w:rsidR="00DD4A89" w:rsidRPr="00697588" w:rsidRDefault="00DD4A89" w:rsidP="00A00F89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main()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BBB7D2" w14:textId="77777777" w:rsidR="00A00F89" w:rsidRPr="00FE568D" w:rsidRDefault="00A00F89" w:rsidP="00A00F89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1587CF3B" w14:textId="77777777" w:rsidR="00A00F89" w:rsidRPr="00FE568D" w:rsidRDefault="00A00F89" w:rsidP="00A00F89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1625B90B" w14:textId="77777777" w:rsidR="00A00F89" w:rsidRPr="00FE568D" w:rsidRDefault="00A00F89" w:rsidP="00A00F89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40388DB9" w14:textId="77777777" w:rsidR="00A00F89" w:rsidRPr="00FE568D" w:rsidRDefault="00A00F89" w:rsidP="00A00F89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54A1CAEC" w14:textId="77777777" w:rsidR="00A00F89" w:rsidRDefault="00A00F89" w:rsidP="00A00F89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DF29BF8" w14:textId="77777777" w:rsidR="00A00F89" w:rsidRDefault="00A00F89" w:rsidP="00A00F89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275399B1" w14:textId="77777777" w:rsidR="00B963D9" w:rsidRPr="00611DD6" w:rsidRDefault="00B963D9" w:rsidP="00B963D9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True or False:  As a </w:t>
      </w:r>
      <w:r w:rsidRPr="009118D5">
        <w:rPr>
          <w:rFonts w:ascii="Candara" w:hAnsi="Candara" w:cs="Courier New"/>
          <w:b/>
          <w:i/>
          <w:sz w:val="24"/>
          <w:szCs w:val="24"/>
        </w:rPr>
        <w:t>user</w:t>
      </w:r>
      <w:r>
        <w:rPr>
          <w:rFonts w:ascii="Candara" w:hAnsi="Candara" w:cs="Courier New"/>
          <w:sz w:val="24"/>
          <w:szCs w:val="24"/>
        </w:rPr>
        <w:t xml:space="preserve"> of a function (that is, as someone who will </w:t>
      </w:r>
      <w:r w:rsidRPr="009118D5">
        <w:rPr>
          <w:rFonts w:ascii="Candara" w:hAnsi="Candara" w:cs="Courier New"/>
          <w:b/>
          <w:i/>
          <w:sz w:val="24"/>
          <w:szCs w:val="24"/>
        </w:rPr>
        <w:t>call</w:t>
      </w:r>
      <w:r>
        <w:rPr>
          <w:rFonts w:ascii="Candara" w:hAnsi="Candara" w:cs="Courier New"/>
          <w:sz w:val="24"/>
          <w:szCs w:val="24"/>
        </w:rPr>
        <w:t xml:space="preserve"> the function),</w:t>
      </w:r>
      <w:r>
        <w:rPr>
          <w:rFonts w:ascii="Candara" w:hAnsi="Candara" w:cs="Courier New"/>
          <w:sz w:val="24"/>
          <w:szCs w:val="24"/>
        </w:rPr>
        <w:br/>
        <w:t xml:space="preserve">you </w:t>
      </w:r>
      <w:r w:rsidRPr="009118D5">
        <w:rPr>
          <w:rFonts w:ascii="Candara" w:hAnsi="Candara" w:cs="Courier New"/>
          <w:i/>
          <w:sz w:val="24"/>
          <w:szCs w:val="24"/>
        </w:rPr>
        <w:t xml:space="preserve">don’t need to know how the function is </w:t>
      </w:r>
      <w:r w:rsidRPr="009118D5">
        <w:rPr>
          <w:rFonts w:ascii="Candara" w:hAnsi="Candara" w:cs="Courier New"/>
          <w:b/>
          <w:i/>
          <w:sz w:val="24"/>
          <w:szCs w:val="24"/>
        </w:rPr>
        <w:t>implemented</w:t>
      </w:r>
      <w:r>
        <w:rPr>
          <w:rFonts w:ascii="Candara" w:hAnsi="Candara" w:cs="Courier New"/>
          <w:sz w:val="24"/>
          <w:szCs w:val="24"/>
        </w:rPr>
        <w:t>;</w:t>
      </w:r>
      <w:r>
        <w:rPr>
          <w:rFonts w:ascii="Candara" w:hAnsi="Candara" w:cs="Courier New"/>
          <w:sz w:val="24"/>
          <w:szCs w:val="24"/>
        </w:rPr>
        <w:br/>
        <w:t xml:space="preserve">you just need to know the </w:t>
      </w:r>
      <w:r w:rsidRPr="009118D5">
        <w:rPr>
          <w:rFonts w:ascii="Candara" w:hAnsi="Candara" w:cs="Courier New"/>
          <w:b/>
          <w:i/>
          <w:sz w:val="24"/>
          <w:szCs w:val="24"/>
        </w:rPr>
        <w:t>specification</w:t>
      </w:r>
      <w:r>
        <w:rPr>
          <w:rFonts w:ascii="Candara" w:hAnsi="Candara" w:cs="Courier New"/>
          <w:sz w:val="24"/>
          <w:szCs w:val="24"/>
        </w:rPr>
        <w:t xml:space="preserve"> of the function.      </w:t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9118D5">
        <w:rPr>
          <w:rFonts w:ascii="Candara" w:hAnsi="Candara" w:cs="Courier New"/>
          <w:sz w:val="20"/>
          <w:szCs w:val="24"/>
        </w:rPr>
        <w:t>(circle your choice)</w:t>
      </w:r>
    </w:p>
    <w:p w14:paraId="3F5669F0" w14:textId="6F3A84F6" w:rsidR="004C6C60" w:rsidRDefault="00EC2D9D" w:rsidP="00392742">
      <w:pPr>
        <w:pStyle w:val="ListParagraph"/>
        <w:numPr>
          <w:ilvl w:val="0"/>
          <w:numId w:val="26"/>
        </w:numPr>
        <w:spacing w:before="48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0A2FF3" wp14:editId="0E17D39E">
                <wp:simplePos x="0" y="0"/>
                <wp:positionH relativeFrom="column">
                  <wp:posOffset>1702435</wp:posOffset>
                </wp:positionH>
                <wp:positionV relativeFrom="paragraph">
                  <wp:posOffset>313055</wp:posOffset>
                </wp:positionV>
                <wp:extent cx="4852035" cy="2093595"/>
                <wp:effectExtent l="0" t="0" r="24765" b="1460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035" cy="2093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2CBC4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14:paraId="07E00023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14:paraId="377201B4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14:paraId="533F16FE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5, returns (5 ** 2) + (5 ** 3),</w:t>
                            </w:r>
                          </w:p>
                          <w:p w14:paraId="2BB818B4" w14:textId="64AAF6DC" w:rsidR="00DD4A89" w:rsidRPr="00972805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14:paraId="509881B7" w14:textId="77777777" w:rsidR="00DD4A89" w:rsidRPr="007B3FC0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14:paraId="05B51889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 =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F7AE516" w14:textId="77777777" w:rsidR="00DD4A89" w:rsidRPr="007B3FC0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2FF3" id="Rectangle 6" o:spid="_x0000_s1045" style="position:absolute;left:0;text-align:left;margin-left:134.05pt;margin-top:24.65pt;width:382.05pt;height:164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" fillcolor="#f2f2f2 [3052]" strokecolor="black [3213]" strokeweight="2pt">
                <v:textbox style="mso-fit-shape-to-text:t" inset="14.4pt,14.4pt,14.4pt,14.4pt">
                  <w:txbxContent>
                    <w:p w14:paraId="4ED2CBC4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14:paraId="07E00023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14:paraId="377201B4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14:paraId="533F16FE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5, returns (5 ** 2) + (5 ** 3),</w:t>
                      </w:r>
                    </w:p>
                    <w:p w14:paraId="2BB818B4" w14:textId="64AAF6DC" w:rsidR="00DD4A89" w:rsidRPr="00972805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14:paraId="509881B7" w14:textId="77777777" w:rsidR="00DD4A89" w:rsidRPr="007B3FC0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14:paraId="05B51889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 = 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0F7AE516" w14:textId="77777777" w:rsidR="00DD4A89" w:rsidRPr="007B3FC0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(answer)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C6C60">
        <w:rPr>
          <w:rFonts w:ascii="Candara" w:hAnsi="Candara"/>
          <w:sz w:val="24"/>
        </w:rPr>
        <w:t>D</w:t>
      </w:r>
      <w:r w:rsidR="00C81337">
        <w:rPr>
          <w:rFonts w:ascii="Candara" w:hAnsi="Candara"/>
          <w:sz w:val="24"/>
        </w:rPr>
        <w:t xml:space="preserve">oes the function </w:t>
      </w:r>
      <w:r>
        <w:rPr>
          <w:rFonts w:ascii="Candara" w:hAnsi="Candara"/>
          <w:sz w:val="24"/>
        </w:rPr>
        <w:t xml:space="preserve">definition shown to the right </w:t>
      </w:r>
      <w:r w:rsidR="00C81337">
        <w:rPr>
          <w:rFonts w:ascii="Candara" w:hAnsi="Candara"/>
          <w:sz w:val="24"/>
        </w:rPr>
        <w:t>meet its specification?  If not, why not?</w:t>
      </w:r>
    </w:p>
    <w:p w14:paraId="159819F6" w14:textId="77777777" w:rsidR="00C81337" w:rsidRPr="007B3FC0" w:rsidRDefault="00C81337" w:rsidP="007B3FC0">
      <w:pPr>
        <w:spacing w:before="360" w:after="0" w:line="240" w:lineRule="auto"/>
        <w:rPr>
          <w:rFonts w:ascii="Candara" w:hAnsi="Candara"/>
          <w:sz w:val="24"/>
        </w:rPr>
      </w:pPr>
    </w:p>
    <w:p w14:paraId="0728C085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416E731A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45427C8B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22B0C101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71E91B67" w14:textId="77777777" w:rsidR="00C81337" w:rsidRPr="007B3FC0" w:rsidRDefault="00C81337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79DF17A" w14:textId="77777777" w:rsidR="007B3FC0" w:rsidRDefault="007B3FC0" w:rsidP="00EC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6145A87D" w14:textId="0FDD5801" w:rsidR="007B3FC0" w:rsidRPr="00F3457D" w:rsidRDefault="007B3FC0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</w:p>
    <w:p w14:paraId="485DB514" w14:textId="3985E446" w:rsidR="007B3FC0" w:rsidRPr="00F3457D" w:rsidRDefault="00695A27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A0CA89" wp14:editId="0EA4903D">
                <wp:simplePos x="0" y="0"/>
                <wp:positionH relativeFrom="column">
                  <wp:posOffset>1702435</wp:posOffset>
                </wp:positionH>
                <wp:positionV relativeFrom="paragraph">
                  <wp:posOffset>187960</wp:posOffset>
                </wp:positionV>
                <wp:extent cx="4782185" cy="2310130"/>
                <wp:effectExtent l="0" t="0" r="18415" b="266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185" cy="231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7DF02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14:paraId="3332FD82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14:paraId="46343D64" w14:textId="77777777" w:rsidR="00DD4A89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14:paraId="68254261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5, returns (5 ** 2) + (5 ** 3),</w:t>
                            </w:r>
                          </w:p>
                          <w:p w14:paraId="5D240503" w14:textId="0F9A75C9" w:rsidR="00DD4A89" w:rsidRPr="00972805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14:paraId="49E11C35" w14:textId="77777777" w:rsidR="00DD4A89" w:rsidRPr="007B3FC0" w:rsidRDefault="00DD4A89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14:paraId="5C03E81B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 =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CEC3F42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(answer)</w:t>
                            </w:r>
                          </w:p>
                          <w:p w14:paraId="2E438C96" w14:textId="77777777" w:rsidR="00DD4A89" w:rsidRPr="007B3FC0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CA89" id="Rectangle 9" o:spid="_x0000_s1046" style="position:absolute;left:0;text-align:left;margin-left:134.05pt;margin-top:14.8pt;width:376.55pt;height:18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" fillcolor="#f2f2f2 [3052]" strokecolor="black [3213]" strokeweight="2pt">
                <v:textbox style="mso-fit-shape-to-text:t" inset="14.4pt,14.4pt,14.4pt,14.4pt">
                  <w:txbxContent>
                    <w:p w14:paraId="0FF7DF02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14:paraId="3332FD82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14:paraId="46343D64" w14:textId="77777777" w:rsidR="00DD4A89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14:paraId="68254261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5, returns (5 ** 2) + (5 ** 3),</w:t>
                      </w:r>
                    </w:p>
                    <w:p w14:paraId="5D240503" w14:textId="0F9A75C9" w:rsidR="00DD4A89" w:rsidRPr="00972805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14:paraId="49E11C35" w14:textId="77777777" w:rsidR="00DD4A89" w:rsidRPr="007B3FC0" w:rsidRDefault="00DD4A89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14:paraId="5C03E81B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 = 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CEC3F42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(answer)</w:t>
                      </w:r>
                    </w:p>
                    <w:p w14:paraId="2E438C96" w14:textId="77777777" w:rsidR="00DD4A89" w:rsidRPr="007B3FC0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answer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F888CC" w14:textId="2AF7D00B"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Does </w:t>
      </w:r>
      <w:r w:rsidR="00695A27">
        <w:rPr>
          <w:rFonts w:ascii="Candara" w:hAnsi="Candara"/>
          <w:sz w:val="24"/>
        </w:rPr>
        <w:t>the function definition shown to the right meet its specification</w:t>
      </w:r>
      <w:r>
        <w:rPr>
          <w:rFonts w:ascii="Candara" w:hAnsi="Candara"/>
          <w:sz w:val="24"/>
        </w:rPr>
        <w:t>?  If not, why not?</w:t>
      </w:r>
    </w:p>
    <w:p w14:paraId="52A4CD5B" w14:textId="21809CFF" w:rsidR="007B3FC0" w:rsidRDefault="007B3FC0" w:rsidP="007B3FC0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766EE55" w14:textId="77777777" w:rsidR="007B3FC0" w:rsidRPr="007B3FC0" w:rsidRDefault="007B3FC0" w:rsidP="007B3FC0">
      <w:pPr>
        <w:spacing w:before="360" w:after="0" w:line="240" w:lineRule="auto"/>
        <w:rPr>
          <w:rFonts w:ascii="Candara" w:hAnsi="Candara"/>
          <w:sz w:val="24"/>
        </w:rPr>
      </w:pPr>
    </w:p>
    <w:p w14:paraId="62D1F749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2C08A581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62C2149C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4A9DA134" w14:textId="77777777"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24955A8E" w14:textId="77777777"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14:paraId="10BFBA8D" w14:textId="4E11CB7C" w:rsidR="00972805" w:rsidRDefault="00695A27" w:rsidP="00972805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E4FD23" wp14:editId="39B804D0">
                <wp:simplePos x="0" y="0"/>
                <wp:positionH relativeFrom="column">
                  <wp:posOffset>1982470</wp:posOffset>
                </wp:positionH>
                <wp:positionV relativeFrom="paragraph">
                  <wp:posOffset>278765</wp:posOffset>
                </wp:positionV>
                <wp:extent cx="4432935" cy="1473835"/>
                <wp:effectExtent l="0" t="0" r="37465" b="2476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147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6F7E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test_g</w:t>
                            </w:r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14:paraId="70E91102" w14:textId="77777777" w:rsidR="00DD4A89" w:rsidRPr="007B3FC0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 Tests the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function.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14:paraId="383E6A92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  <w:p w14:paraId="4D8B2BCB" w14:textId="77777777" w:rsidR="00DD4A89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14:paraId="6F1BF2E5" w14:textId="77777777" w:rsidR="00DD4A89" w:rsidRPr="007B3FC0" w:rsidRDefault="00DD4A89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answer3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FD23" id="Rectangle 10" o:spid="_x0000_s1047" style="position:absolute;left:0;text-align:left;margin-left:156.1pt;margin-top:21.95pt;width:349.05pt;height:11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" fillcolor="#f2f2f2 [3052]" strokecolor="black [3213]" strokeweight="2pt">
                <v:textbox style="mso-fit-shape-to-text:t" inset="14.4pt,14.4pt,14.4pt,14.4pt">
                  <w:txbxContent>
                    <w:p w14:paraId="59536F7E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test_g</w:t>
                      </w:r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14:paraId="70E91102" w14:textId="77777777" w:rsidR="00DD4A89" w:rsidRPr="007B3FC0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 Tests the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function.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14:paraId="383E6A92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(5)</w:t>
                      </w:r>
                    </w:p>
                    <w:p w14:paraId="4D8B2BCB" w14:textId="77777777" w:rsidR="00DD4A89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(1)</w:t>
                      </w:r>
                    </w:p>
                    <w:p w14:paraId="6F1BF2E5" w14:textId="77777777" w:rsidR="00DD4A89" w:rsidRPr="007B3FC0" w:rsidRDefault="00DD4A89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answer3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72805">
        <w:rPr>
          <w:rFonts w:ascii="Candara" w:hAnsi="Candara"/>
          <w:sz w:val="24"/>
        </w:rPr>
        <w:t xml:space="preserve">Does </w:t>
      </w:r>
      <w:r>
        <w:rPr>
          <w:rFonts w:ascii="Candara" w:hAnsi="Candara"/>
          <w:sz w:val="24"/>
        </w:rPr>
        <w:t>the function definition shown to the right meet its specification</w:t>
      </w:r>
      <w:r w:rsidR="00972805">
        <w:rPr>
          <w:rFonts w:ascii="Candara" w:hAnsi="Candara"/>
          <w:sz w:val="24"/>
        </w:rPr>
        <w:t>?  If not, why not?</w:t>
      </w:r>
    </w:p>
    <w:p w14:paraId="26647935" w14:textId="26600E50" w:rsidR="00972805" w:rsidRDefault="00972805" w:rsidP="00972805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778AB2C1" w14:textId="77777777" w:rsidR="00972805" w:rsidRPr="007B3FC0" w:rsidRDefault="00972805" w:rsidP="00972805">
      <w:pPr>
        <w:spacing w:before="360" w:after="0" w:line="240" w:lineRule="auto"/>
        <w:rPr>
          <w:rFonts w:ascii="Candara" w:hAnsi="Candara"/>
          <w:sz w:val="24"/>
        </w:rPr>
      </w:pPr>
    </w:p>
    <w:p w14:paraId="1EF8816A" w14:textId="77777777"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14:paraId="6E220BA7" w14:textId="77777777"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Consider a function whose name is   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print_string</w:t>
      </w:r>
      <w:proofErr w:type="spellEnd"/>
      <w:r>
        <w:rPr>
          <w:rFonts w:ascii="Candara" w:hAnsi="Candara"/>
          <w:sz w:val="24"/>
        </w:rPr>
        <w:t xml:space="preserve">    that takes two arguments as in this example:</w:t>
      </w:r>
    </w:p>
    <w:p w14:paraId="2B25F384" w14:textId="77777777" w:rsidR="007B3FC0" w:rsidRPr="005966B3" w:rsidRDefault="007B3FC0" w:rsidP="007B3FC0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</w:rPr>
      </w:pPr>
      <w:proofErr w:type="spellStart"/>
      <w:r w:rsidRPr="005966B3">
        <w:rPr>
          <w:rFonts w:ascii="Consolas" w:hAnsi="Consolas" w:cs="Consolas"/>
          <w:b/>
          <w:sz w:val="24"/>
        </w:rPr>
        <w:t>print_string</w:t>
      </w:r>
      <w:proofErr w:type="spellEnd"/>
      <w:r w:rsidRPr="005966B3">
        <w:rPr>
          <w:rFonts w:ascii="Consolas" w:hAnsi="Consolas" w:cs="Consolas"/>
          <w:b/>
          <w:sz w:val="24"/>
        </w:rPr>
        <w:t>('Robots rule!', 4)</w:t>
      </w:r>
    </w:p>
    <w:p w14:paraId="69FBCD84" w14:textId="77777777" w:rsidR="007B3FC0" w:rsidRDefault="007B3FC0" w:rsidP="007B3FC0">
      <w:pPr>
        <w:spacing w:before="120" w:after="0" w:line="240" w:lineRule="auto"/>
        <w:ind w:left="288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The function should print the given string the given number of times.  So, the above function call should produce this output:</w:t>
      </w:r>
    </w:p>
    <w:p w14:paraId="7C08347D" w14:textId="77777777" w:rsidR="007B3FC0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14:paraId="61D2A30F" w14:textId="77777777"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14:paraId="68C655D5" w14:textId="77777777"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14:paraId="1BD7AEFD" w14:textId="77777777"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14:paraId="3C60D4E3" w14:textId="77777777"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14:paraId="69D3CC0C" w14:textId="77777777"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Write (in the space </w:t>
      </w:r>
      <w:r w:rsidR="00ED1B29">
        <w:rPr>
          <w:rFonts w:ascii="Candara" w:hAnsi="Candara"/>
          <w:sz w:val="24"/>
        </w:rPr>
        <w:t>to the right)</w:t>
      </w:r>
      <w:r w:rsidR="00ED1B29">
        <w:rPr>
          <w:rFonts w:ascii="Candara" w:hAnsi="Candara"/>
          <w:sz w:val="24"/>
        </w:rPr>
        <w:br/>
        <w:t>a complete implementation,</w:t>
      </w:r>
      <w:r w:rsidR="00ED1B29">
        <w:rPr>
          <w:rFonts w:ascii="Candara" w:hAnsi="Candara"/>
          <w:sz w:val="24"/>
        </w:rPr>
        <w:br/>
      </w:r>
      <w:r w:rsidRPr="005966B3">
        <w:rPr>
          <w:rFonts w:ascii="Candara" w:hAnsi="Candara"/>
          <w:b/>
          <w:i/>
          <w:sz w:val="24"/>
        </w:rPr>
        <w:t>including the header (def) line</w:t>
      </w:r>
      <w:r w:rsidR="00ED1B29">
        <w:rPr>
          <w:rFonts w:ascii="Candara" w:hAnsi="Candara"/>
          <w:sz w:val="24"/>
        </w:rPr>
        <w:t>,</w:t>
      </w:r>
      <w:r w:rsidR="00ED1B29">
        <w:rPr>
          <w:rFonts w:ascii="Candara" w:hAnsi="Candara"/>
          <w:sz w:val="24"/>
        </w:rPr>
        <w:br/>
      </w:r>
      <w:r>
        <w:rPr>
          <w:rFonts w:ascii="Candara" w:hAnsi="Candara"/>
          <w:sz w:val="24"/>
        </w:rPr>
        <w:t xml:space="preserve">of the above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print_string</w:t>
      </w:r>
      <w:proofErr w:type="spellEnd"/>
      <w:r>
        <w:rPr>
          <w:rFonts w:ascii="Candara" w:hAnsi="Candara"/>
          <w:sz w:val="24"/>
        </w:rPr>
        <w:t xml:space="preserve">  function.</w:t>
      </w:r>
    </w:p>
    <w:p w14:paraId="4E215C78" w14:textId="77777777" w:rsidR="00695A27" w:rsidRDefault="00695A27" w:rsidP="00695A27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44911F" wp14:editId="72130F70">
                <wp:simplePos x="0" y="0"/>
                <wp:positionH relativeFrom="column">
                  <wp:posOffset>1981835</wp:posOffset>
                </wp:positionH>
                <wp:positionV relativeFrom="paragraph">
                  <wp:posOffset>212090</wp:posOffset>
                </wp:positionV>
                <wp:extent cx="4534535" cy="1492885"/>
                <wp:effectExtent l="0" t="0" r="37465" b="31115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535" cy="1492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27180" w14:textId="4373AE85" w:rsidR="00DD4A89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is_perfect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7B66DCFC" w14:textId="3438BAFD" w:rsidR="00DD4A89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14:paraId="7F6A5718" w14:textId="5CD412A8" w:rsidR="00DD4A89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What comes in: an integer m.</w:t>
                            </w:r>
                          </w:p>
                          <w:p w14:paraId="0E4493A9" w14:textId="77777777" w:rsidR="00DD4A89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What goes out: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Returns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True if the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argument m</w:t>
                            </w:r>
                          </w:p>
                          <w:p w14:paraId="2F4C54A9" w14:textId="263B86AF" w:rsidR="00DD4A89" w:rsidRPr="00695A27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       is “perfect”.  Returns False otherwise.</w:t>
                            </w:r>
                          </w:p>
                          <w:p w14:paraId="28242ADC" w14:textId="35A572DD" w:rsidR="00DD4A89" w:rsidRPr="00695A27" w:rsidRDefault="00DD4A89" w:rsidP="00695A2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911F" id="Rectangle 22" o:spid="_x0000_s1048" style="position:absolute;left:0;text-align:left;margin-left:156.05pt;margin-top:16.7pt;width:357.05pt;height:117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" fillcolor="#f2f2f2 [3052]" strokecolor="black [3213]" strokeweight="2pt">
                <v:textbox style="mso-fit-shape-to-text:t" inset="14.4pt,7.2pt,,7.2pt">
                  <w:txbxContent>
                    <w:p w14:paraId="63627180" w14:textId="4373AE85" w:rsidR="00DD4A89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is_perfect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7B66DCFC" w14:textId="3438BAFD" w:rsidR="00DD4A89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14:paraId="7F6A5718" w14:textId="5CD412A8" w:rsidR="00DD4A89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What comes in: an integer m.</w:t>
                      </w:r>
                    </w:p>
                    <w:p w14:paraId="0E4493A9" w14:textId="77777777" w:rsidR="00DD4A89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What goes out: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Returns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True if the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argument m</w:t>
                      </w:r>
                    </w:p>
                    <w:p w14:paraId="2F4C54A9" w14:textId="263B86AF" w:rsidR="00DD4A89" w:rsidRPr="00695A27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       is “perfect”.  Returns False otherwise.</w:t>
                      </w:r>
                    </w:p>
                    <w:p w14:paraId="28242ADC" w14:textId="35A572DD" w:rsidR="00DD4A89" w:rsidRPr="00695A27" w:rsidRDefault="00DD4A89" w:rsidP="00695A2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/>
          <w:sz w:val="24"/>
        </w:rPr>
        <w:t xml:space="preserve">Assume that you have a function  </w:t>
      </w:r>
      <w:proofErr w:type="spellStart"/>
      <w:r w:rsidRPr="00695A27">
        <w:rPr>
          <w:rFonts w:ascii="Consolas" w:hAnsi="Consolas"/>
          <w:b/>
          <w:sz w:val="24"/>
        </w:rPr>
        <w:t>is_perfect</w:t>
      </w:r>
      <w:proofErr w:type="spellEnd"/>
      <w:r>
        <w:rPr>
          <w:rFonts w:ascii="Candara" w:hAnsi="Candara"/>
          <w:sz w:val="24"/>
        </w:rPr>
        <w:t xml:space="preserve">  whose specification is as shown to the right.</w:t>
      </w:r>
    </w:p>
    <w:p w14:paraId="0289A6C5" w14:textId="77777777" w:rsidR="00FF37E8" w:rsidRDefault="00FF37E8" w:rsidP="00695A27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17BF0E0C" w14:textId="77777777" w:rsidR="002006B1" w:rsidRDefault="002006B1" w:rsidP="00696AD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60442376" w14:textId="77777777" w:rsidR="002006B1" w:rsidRDefault="002006B1" w:rsidP="00696AD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</w:p>
    <w:p w14:paraId="5E31690C" w14:textId="54DE66F7" w:rsidR="003E05B4" w:rsidRDefault="00695A27" w:rsidP="00696AD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 w:rsidRPr="00695A27">
        <w:rPr>
          <w:rFonts w:ascii="Candara" w:hAnsi="Candara"/>
          <w:sz w:val="24"/>
        </w:rPr>
        <w:t xml:space="preserve">Consider a function whose name is     </w:t>
      </w:r>
      <w:proofErr w:type="spellStart"/>
      <w:r w:rsidRPr="00695A27">
        <w:rPr>
          <w:rFonts w:ascii="Consolas" w:hAnsi="Consolas" w:cs="Consolas"/>
          <w:b/>
          <w:i/>
          <w:sz w:val="24"/>
        </w:rPr>
        <w:t>add_</w:t>
      </w:r>
      <w:r w:rsidR="00FF37E8">
        <w:rPr>
          <w:rFonts w:ascii="Consolas" w:hAnsi="Consolas" w:cs="Consolas"/>
          <w:b/>
          <w:i/>
          <w:sz w:val="24"/>
        </w:rPr>
        <w:t>them</w:t>
      </w:r>
      <w:proofErr w:type="spellEnd"/>
      <w:r w:rsidRPr="00695A27">
        <w:rPr>
          <w:rFonts w:ascii="Candara" w:hAnsi="Candara"/>
          <w:sz w:val="24"/>
        </w:rPr>
        <w:t xml:space="preserve">   that takes two integer arguments </w:t>
      </w:r>
      <w:r w:rsidRPr="00695A27">
        <w:rPr>
          <w:rFonts w:ascii="Consolas" w:hAnsi="Consolas"/>
          <w:b/>
          <w:i/>
          <w:sz w:val="24"/>
        </w:rPr>
        <w:t>m</w:t>
      </w:r>
      <w:r w:rsidRPr="00695A27">
        <w:rPr>
          <w:rFonts w:ascii="Candara" w:hAnsi="Candara"/>
          <w:sz w:val="24"/>
        </w:rPr>
        <w:t xml:space="preserve"> and </w:t>
      </w:r>
      <w:r w:rsidRPr="00695A27">
        <w:rPr>
          <w:rFonts w:ascii="Consolas" w:hAnsi="Consolas"/>
          <w:b/>
          <w:i/>
          <w:sz w:val="24"/>
        </w:rPr>
        <w:t xml:space="preserve">n </w:t>
      </w:r>
      <w:r w:rsidRPr="00695A27">
        <w:rPr>
          <w:rFonts w:ascii="Candara" w:hAnsi="Candara"/>
          <w:sz w:val="24"/>
        </w:rPr>
        <w:t xml:space="preserve">(with </w:t>
      </w:r>
      <w:r w:rsidRPr="00695A27">
        <w:rPr>
          <w:rFonts w:ascii="Candara" w:hAnsi="Candara"/>
          <w:i/>
          <w:sz w:val="24"/>
        </w:rPr>
        <w:t>m</w:t>
      </w:r>
      <w:r w:rsidRPr="00695A27">
        <w:rPr>
          <w:rFonts w:ascii="Candara" w:hAnsi="Candara"/>
          <w:sz w:val="24"/>
        </w:rPr>
        <w:t xml:space="preserve"> </w:t>
      </w:r>
      <w:r>
        <w:sym w:font="Symbol" w:char="F0A3"/>
      </w:r>
      <w:r w:rsidRPr="00695A27">
        <w:rPr>
          <w:rFonts w:ascii="Candara" w:hAnsi="Candara"/>
          <w:i/>
          <w:sz w:val="24"/>
        </w:rPr>
        <w:t xml:space="preserve"> n</w:t>
      </w:r>
      <w:r w:rsidRPr="00695A27">
        <w:rPr>
          <w:rFonts w:ascii="Candara" w:hAnsi="Candara"/>
          <w:sz w:val="24"/>
        </w:rPr>
        <w:t xml:space="preserve">) and returns the sum of the integers from </w:t>
      </w:r>
      <w:r w:rsidRPr="00695A27">
        <w:rPr>
          <w:rFonts w:ascii="Consolas" w:hAnsi="Consolas"/>
          <w:b/>
          <w:i/>
          <w:sz w:val="24"/>
        </w:rPr>
        <w:t>m</w:t>
      </w:r>
      <w:r w:rsidRPr="00695A27">
        <w:rPr>
          <w:rFonts w:ascii="Candara" w:hAnsi="Candara"/>
          <w:sz w:val="24"/>
        </w:rPr>
        <w:t xml:space="preserve"> </w:t>
      </w:r>
      <w:proofErr w:type="spellStart"/>
      <w:r w:rsidRPr="00695A27">
        <w:rPr>
          <w:rFonts w:ascii="Candara" w:hAnsi="Candara"/>
          <w:sz w:val="24"/>
        </w:rPr>
        <w:t xml:space="preserve">to </w:t>
      </w:r>
      <w:r w:rsidRPr="00695A27">
        <w:rPr>
          <w:rFonts w:ascii="Consolas" w:hAnsi="Consolas"/>
          <w:b/>
          <w:i/>
          <w:sz w:val="24"/>
        </w:rPr>
        <w:t>n</w:t>
      </w:r>
      <w:proofErr w:type="spellEnd"/>
      <w:r w:rsidRPr="00695A27">
        <w:rPr>
          <w:rFonts w:ascii="Candara" w:hAnsi="Candara"/>
          <w:sz w:val="24"/>
        </w:rPr>
        <w:t xml:space="preserve">, inclusive, that are NOT perfect.  Write (in the space below) a complete implementation, </w:t>
      </w:r>
      <w:r w:rsidRPr="00695A27">
        <w:rPr>
          <w:rFonts w:ascii="Candara" w:hAnsi="Candara"/>
          <w:b/>
          <w:i/>
          <w:sz w:val="24"/>
        </w:rPr>
        <w:t>including the header (def) line</w:t>
      </w:r>
      <w:r w:rsidRPr="00695A27">
        <w:rPr>
          <w:rFonts w:ascii="Candara" w:hAnsi="Candara"/>
          <w:sz w:val="24"/>
        </w:rPr>
        <w:t xml:space="preserve">, of the  </w:t>
      </w:r>
      <w:proofErr w:type="spellStart"/>
      <w:r w:rsidRPr="00695A27">
        <w:rPr>
          <w:rFonts w:ascii="Consolas" w:hAnsi="Consolas" w:cs="Consolas"/>
          <w:b/>
          <w:i/>
          <w:sz w:val="24"/>
        </w:rPr>
        <w:t>add_</w:t>
      </w:r>
      <w:r w:rsidR="00FF37E8">
        <w:rPr>
          <w:rFonts w:ascii="Consolas" w:hAnsi="Consolas" w:cs="Consolas"/>
          <w:b/>
          <w:i/>
          <w:sz w:val="24"/>
        </w:rPr>
        <w:t>them</w:t>
      </w:r>
      <w:proofErr w:type="spellEnd"/>
      <w:r w:rsidR="00206995">
        <w:rPr>
          <w:rFonts w:ascii="Consolas" w:hAnsi="Consolas" w:cs="Consolas"/>
          <w:b/>
          <w:i/>
          <w:sz w:val="24"/>
        </w:rPr>
        <w:t xml:space="preserve"> </w:t>
      </w:r>
      <w:r w:rsidRPr="00695A27">
        <w:rPr>
          <w:rFonts w:ascii="Candara" w:hAnsi="Candara"/>
          <w:sz w:val="24"/>
        </w:rPr>
        <w:t>function.</w:t>
      </w:r>
      <w:r w:rsidR="00FF37E8">
        <w:rPr>
          <w:rFonts w:ascii="Candara" w:hAnsi="Candara"/>
          <w:sz w:val="24"/>
        </w:rPr>
        <w:t xml:space="preserve">  Note that you do not need to know what makes a number “perfect” to solve this problem.</w:t>
      </w:r>
    </w:p>
    <w:p w14:paraId="34780439" w14:textId="047D3BBF" w:rsidR="00696AD0" w:rsidRDefault="00696AD0">
      <w:pPr>
        <w:rPr>
          <w:rFonts w:ascii="Candara" w:hAnsi="Candara" w:cs="Courier New"/>
          <w:sz w:val="24"/>
          <w:szCs w:val="24"/>
        </w:rPr>
      </w:pPr>
    </w:p>
    <w:sectPr w:rsidR="00696AD0" w:rsidSect="00601EFB">
      <w:headerReference w:type="default" r:id="rId11"/>
      <w:type w:val="continuous"/>
      <w:pgSz w:w="12240" w:h="15840" w:code="1"/>
      <w:pgMar w:top="1152" w:right="1440" w:bottom="576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105B" w14:textId="77777777" w:rsidR="008070E1" w:rsidRDefault="008070E1" w:rsidP="00117AA5">
      <w:pPr>
        <w:spacing w:after="0" w:line="240" w:lineRule="auto"/>
      </w:pPr>
      <w:r>
        <w:separator/>
      </w:r>
    </w:p>
  </w:endnote>
  <w:endnote w:type="continuationSeparator" w:id="0">
    <w:p w14:paraId="085983C0" w14:textId="77777777" w:rsidR="008070E1" w:rsidRDefault="008070E1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6491" w14:textId="77777777" w:rsidR="008070E1" w:rsidRDefault="008070E1" w:rsidP="00117AA5">
      <w:pPr>
        <w:spacing w:after="0" w:line="240" w:lineRule="auto"/>
      </w:pPr>
      <w:r>
        <w:separator/>
      </w:r>
    </w:p>
  </w:footnote>
  <w:footnote w:type="continuationSeparator" w:id="0">
    <w:p w14:paraId="6221C6B9" w14:textId="77777777" w:rsidR="008070E1" w:rsidRDefault="008070E1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F46BE" w14:textId="77777777" w:rsidR="00DD4A89" w:rsidRDefault="00DD4A89"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A4777B" wp14:editId="2F887AD5">
              <wp:simplePos x="0" y="0"/>
              <wp:positionH relativeFrom="column">
                <wp:posOffset>-439387</wp:posOffset>
              </wp:positionH>
              <wp:positionV relativeFrom="paragraph">
                <wp:posOffset>-45126</wp:posOffset>
              </wp:positionV>
              <wp:extent cx="6877017" cy="247650"/>
              <wp:effectExtent l="0" t="0" r="635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7017" cy="247650"/>
                        <a:chOff x="1440" y="645"/>
                        <a:chExt cx="9181" cy="390"/>
                      </a:xfrm>
                    </wpg:grpSpPr>
                    <wps:wsp>
                      <wps:cNvPr id="20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8332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96087" w14:textId="5310E574" w:rsidR="00DD4A89" w:rsidRPr="00647AF4" w:rsidRDefault="00DD4A89" w:rsidP="00B76B51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CSSE 120 – Introduction to Software Development</w:t>
                            </w:r>
                            <w:r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647AF4">
                              <w:rPr>
                                <w:rFonts w:ascii="Cambria" w:hAnsi="Cambria"/>
                                <w:color w:val="595959" w:themeColor="text1" w:themeTint="A6"/>
                                <w:szCs w:val="20"/>
                              </w:rPr>
                              <w:t xml:space="preserve"> </w:t>
                            </w:r>
                            <w:r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Practice for </w:t>
                            </w:r>
                            <w:r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>Exam</w:t>
                            </w:r>
                            <w:r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 1 paper-and-pencil part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2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318" y="645"/>
                          <a:ext cx="1303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6FC3" w14:textId="77777777" w:rsidR="00DD4A89" w:rsidRPr="001D2FC1" w:rsidRDefault="008070E1" w:rsidP="00B76B51">
                            <w:pPr>
                              <w:pStyle w:val="Footer"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id w:val="458388615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id w:val="-1287349727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DD4A89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Page </w: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PAGE </w:instrTex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D4A89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of </w: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NUMPAGES  </w:instrTex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D4A89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  <w:r w:rsidR="00DD4A89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2CDC7EEE" w14:textId="77777777" w:rsidR="00DD4A89" w:rsidRDefault="00DD4A89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14:paraId="21FE4A4D" w14:textId="77777777" w:rsidR="00DD4A89" w:rsidRPr="00CE5A4F" w:rsidRDefault="00DD4A89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A4777B" id="Group 10" o:spid="_x0000_s1049" style="position:absolute;margin-left:-34.6pt;margin-top:-3.55pt;width:541.5pt;height:19.5pt;z-index:251663360" coordorigin="1440,645" coordsize="9181,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0" type="#_x0000_t202" style="position:absolute;left:1440;top:645;width:8332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" stroked="f" strokecolor="#548dd4 [1951]">
                <v:textbox inset="0,,0">
                  <w:txbxContent>
                    <w:p w14:paraId="5D196087" w14:textId="5310E574" w:rsidR="00DD4A89" w:rsidRPr="00647AF4" w:rsidRDefault="00DD4A89" w:rsidP="00B76B51">
                      <w:pPr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CSSE 120 – Introduction to Software Development</w:t>
                      </w:r>
                      <w:r w:rsidRPr="00647AF4"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647AF4">
                        <w:rPr>
                          <w:rFonts w:ascii="Cambria" w:hAnsi="Cambria"/>
                          <w:color w:val="595959" w:themeColor="text1" w:themeTint="A6"/>
                          <w:szCs w:val="20"/>
                        </w:rPr>
                        <w:t xml:space="preserve"> </w:t>
                      </w:r>
                      <w:r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Practice for </w:t>
                      </w:r>
                      <w:r>
                        <w:rPr>
                          <w:rFonts w:ascii="Cambria" w:hAnsi="Cambria"/>
                          <w:color w:val="595959" w:themeColor="text1" w:themeTint="A6"/>
                        </w:rPr>
                        <w:t>Exam</w:t>
                      </w:r>
                      <w:r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 1 paper-and-pencil part</w:t>
                      </w:r>
                    </w:p>
                  </w:txbxContent>
                </v:textbox>
              </v:shape>
              <v:shape id="Text Box 5" o:spid="_x0000_s1051" type="#_x0000_t202" style="position:absolute;left:9318;top:645;width:1303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" stroked="f">
                <v:textbox inset="0,,0">
                  <w:txbxContent>
                    <w:p w14:paraId="54506FC3" w14:textId="77777777" w:rsidR="00DD4A89" w:rsidRPr="001D2FC1" w:rsidRDefault="00DD4A89" w:rsidP="00B76B51">
                      <w:pPr>
                        <w:pStyle w:val="Footer"/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45838861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id w:val="-128734972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r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Page </w: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PAGE </w:instrTex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NUMPAGES  </w:instrTex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12</w:t>
                              </w:r>
                              <w:r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2CDC7EEE" w14:textId="77777777" w:rsidR="00DD4A89" w:rsidRDefault="00DD4A89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  <w:p w14:paraId="21FE4A4D" w14:textId="77777777" w:rsidR="00DD4A89" w:rsidRPr="00CE5A4F" w:rsidRDefault="00DD4A89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1F4"/>
    <w:multiLevelType w:val="hybridMultilevel"/>
    <w:tmpl w:val="17A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0CD0BE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619D"/>
    <w:multiLevelType w:val="hybridMultilevel"/>
    <w:tmpl w:val="275C67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E0472"/>
    <w:multiLevelType w:val="hybridMultilevel"/>
    <w:tmpl w:val="F7949C00"/>
    <w:lvl w:ilvl="0" w:tplc="B96CEB5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57A6D"/>
    <w:multiLevelType w:val="hybridMultilevel"/>
    <w:tmpl w:val="5380C07A"/>
    <w:lvl w:ilvl="0" w:tplc="ED00B940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30DFB"/>
    <w:multiLevelType w:val="hybridMultilevel"/>
    <w:tmpl w:val="0A4C50BA"/>
    <w:lvl w:ilvl="0" w:tplc="606ECAB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CC0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C73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EAB5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A9F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244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181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23F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6F6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772547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1EB71743"/>
    <w:multiLevelType w:val="hybridMultilevel"/>
    <w:tmpl w:val="4D4CC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85B38"/>
    <w:multiLevelType w:val="multilevel"/>
    <w:tmpl w:val="B00C492E"/>
    <w:styleLink w:val="MyMultiLevel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09A6E46"/>
    <w:multiLevelType w:val="multilevel"/>
    <w:tmpl w:val="9910A0BE"/>
    <w:lvl w:ilvl="0">
      <w:start w:val="3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520"/>
      </w:pPr>
      <w:rPr>
        <w:rFonts w:hint="default"/>
      </w:rPr>
    </w:lvl>
  </w:abstractNum>
  <w:abstractNum w:abstractNumId="10" w15:restartNumberingAfterBreak="0">
    <w:nsid w:val="20B27585"/>
    <w:multiLevelType w:val="multilevel"/>
    <w:tmpl w:val="A16E6A2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1E00CA"/>
    <w:multiLevelType w:val="hybridMultilevel"/>
    <w:tmpl w:val="0D5C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9303F82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372EF"/>
    <w:multiLevelType w:val="hybridMultilevel"/>
    <w:tmpl w:val="B3485C6E"/>
    <w:lvl w:ilvl="0" w:tplc="AF98E4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408E9"/>
    <w:multiLevelType w:val="hybridMultilevel"/>
    <w:tmpl w:val="321CCD4A"/>
    <w:lvl w:ilvl="0" w:tplc="B21095E0">
      <w:start w:val="4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A2844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12E"/>
    <w:multiLevelType w:val="hybridMultilevel"/>
    <w:tmpl w:val="67327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274CD6"/>
    <w:multiLevelType w:val="hybridMultilevel"/>
    <w:tmpl w:val="F944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0055D"/>
    <w:multiLevelType w:val="hybridMultilevel"/>
    <w:tmpl w:val="12E686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C71377"/>
    <w:multiLevelType w:val="multilevel"/>
    <w:tmpl w:val="B00C492E"/>
    <w:numStyleLink w:val="MyMultiLevel"/>
  </w:abstractNum>
  <w:abstractNum w:abstractNumId="20" w15:restartNumberingAfterBreak="0">
    <w:nsid w:val="3CD91E6E"/>
    <w:multiLevelType w:val="multilevel"/>
    <w:tmpl w:val="609498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3C7B01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461E4300"/>
    <w:multiLevelType w:val="multilevel"/>
    <w:tmpl w:val="C10A42E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6E7470C"/>
    <w:multiLevelType w:val="multilevel"/>
    <w:tmpl w:val="B00C492E"/>
    <w:numStyleLink w:val="MyMultiLevel"/>
  </w:abstractNum>
  <w:abstractNum w:abstractNumId="24" w15:restartNumberingAfterBreak="0">
    <w:nsid w:val="47170ED6"/>
    <w:multiLevelType w:val="hybridMultilevel"/>
    <w:tmpl w:val="D48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3276D"/>
    <w:multiLevelType w:val="hybridMultilevel"/>
    <w:tmpl w:val="5984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2E41D3"/>
    <w:multiLevelType w:val="hybridMultilevel"/>
    <w:tmpl w:val="E0FCAEF0"/>
    <w:lvl w:ilvl="0" w:tplc="A0845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EDAE">
      <w:start w:val="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38A7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47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20F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8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1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CEB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804C4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4B24644A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4B873D03"/>
    <w:multiLevelType w:val="hybridMultilevel"/>
    <w:tmpl w:val="093ECF70"/>
    <w:lvl w:ilvl="0" w:tplc="BCBCEBF8">
      <w:start w:val="7"/>
      <w:numFmt w:val="decimal"/>
      <w:lvlText w:val="%1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CAC1B7E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05ED8"/>
    <w:multiLevelType w:val="hybridMultilevel"/>
    <w:tmpl w:val="1B781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7478D"/>
    <w:multiLevelType w:val="hybridMultilevel"/>
    <w:tmpl w:val="4A9E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4B6B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0E3C2E"/>
    <w:multiLevelType w:val="multilevel"/>
    <w:tmpl w:val="DAC6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33DBB"/>
    <w:multiLevelType w:val="hybridMultilevel"/>
    <w:tmpl w:val="501CD980"/>
    <w:lvl w:ilvl="0" w:tplc="368E742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CE0FF1"/>
    <w:multiLevelType w:val="hybridMultilevel"/>
    <w:tmpl w:val="2A2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A5C2BF1"/>
    <w:multiLevelType w:val="hybridMultilevel"/>
    <w:tmpl w:val="A09C16E8"/>
    <w:lvl w:ilvl="0" w:tplc="EB8CDC1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B214F7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4EE"/>
    <w:multiLevelType w:val="hybridMultilevel"/>
    <w:tmpl w:val="07B408F0"/>
    <w:lvl w:ilvl="0" w:tplc="D442A95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A91055"/>
    <w:multiLevelType w:val="hybridMultilevel"/>
    <w:tmpl w:val="7B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740BC"/>
    <w:multiLevelType w:val="hybridMultilevel"/>
    <w:tmpl w:val="451839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47D2"/>
    <w:multiLevelType w:val="multilevel"/>
    <w:tmpl w:val="041CECC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72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D017140"/>
    <w:multiLevelType w:val="multilevel"/>
    <w:tmpl w:val="D47E5D9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F8D0FC4"/>
    <w:multiLevelType w:val="hybridMultilevel"/>
    <w:tmpl w:val="28F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"/>
  </w:num>
  <w:num w:numId="3">
    <w:abstractNumId w:val="31"/>
  </w:num>
  <w:num w:numId="4">
    <w:abstractNumId w:val="36"/>
  </w:num>
  <w:num w:numId="5">
    <w:abstractNumId w:val="14"/>
  </w:num>
  <w:num w:numId="6">
    <w:abstractNumId w:val="35"/>
  </w:num>
  <w:num w:numId="7">
    <w:abstractNumId w:val="32"/>
  </w:num>
  <w:num w:numId="8">
    <w:abstractNumId w:val="12"/>
  </w:num>
  <w:num w:numId="9">
    <w:abstractNumId w:val="42"/>
  </w:num>
  <w:num w:numId="10">
    <w:abstractNumId w:val="15"/>
  </w:num>
  <w:num w:numId="11">
    <w:abstractNumId w:val="40"/>
  </w:num>
  <w:num w:numId="12">
    <w:abstractNumId w:val="46"/>
  </w:num>
  <w:num w:numId="13">
    <w:abstractNumId w:val="30"/>
  </w:num>
  <w:num w:numId="14">
    <w:abstractNumId w:val="20"/>
  </w:num>
  <w:num w:numId="15">
    <w:abstractNumId w:val="0"/>
  </w:num>
  <w:num w:numId="16">
    <w:abstractNumId w:val="21"/>
  </w:num>
  <w:num w:numId="17">
    <w:abstractNumId w:val="13"/>
  </w:num>
  <w:num w:numId="18">
    <w:abstractNumId w:val="27"/>
  </w:num>
  <w:num w:numId="19">
    <w:abstractNumId w:val="28"/>
  </w:num>
  <w:num w:numId="20">
    <w:abstractNumId w:val="6"/>
  </w:num>
  <w:num w:numId="21">
    <w:abstractNumId w:val="8"/>
  </w:num>
  <w:num w:numId="22">
    <w:abstractNumId w:val="19"/>
  </w:num>
  <w:num w:numId="23">
    <w:abstractNumId w:val="22"/>
  </w:num>
  <w:num w:numId="24">
    <w:abstractNumId w:val="34"/>
  </w:num>
  <w:num w:numId="25">
    <w:abstractNumId w:val="23"/>
  </w:num>
  <w:num w:numId="26">
    <w:abstractNumId w:val="10"/>
  </w:num>
  <w:num w:numId="27">
    <w:abstractNumId w:val="24"/>
  </w:num>
  <w:num w:numId="28">
    <w:abstractNumId w:val="25"/>
  </w:num>
  <w:num w:numId="29">
    <w:abstractNumId w:val="17"/>
  </w:num>
  <w:num w:numId="30">
    <w:abstractNumId w:val="26"/>
  </w:num>
  <w:num w:numId="31">
    <w:abstractNumId w:val="5"/>
  </w:num>
  <w:num w:numId="32">
    <w:abstractNumId w:val="18"/>
  </w:num>
  <w:num w:numId="33">
    <w:abstractNumId w:val="16"/>
  </w:num>
  <w:num w:numId="34">
    <w:abstractNumId w:val="33"/>
  </w:num>
  <w:num w:numId="35">
    <w:abstractNumId w:val="45"/>
  </w:num>
  <w:num w:numId="36">
    <w:abstractNumId w:val="43"/>
  </w:num>
  <w:num w:numId="37">
    <w:abstractNumId w:val="1"/>
  </w:num>
  <w:num w:numId="38">
    <w:abstractNumId w:val="11"/>
  </w:num>
  <w:num w:numId="39">
    <w:abstractNumId w:val="38"/>
  </w:num>
  <w:num w:numId="40">
    <w:abstractNumId w:val="3"/>
  </w:num>
  <w:num w:numId="41">
    <w:abstractNumId w:val="39"/>
  </w:num>
  <w:num w:numId="42">
    <w:abstractNumId w:val="2"/>
  </w:num>
  <w:num w:numId="43">
    <w:abstractNumId w:val="9"/>
  </w:num>
  <w:num w:numId="44">
    <w:abstractNumId w:val="41"/>
  </w:num>
  <w:num w:numId="45">
    <w:abstractNumId w:val="29"/>
  </w:num>
  <w:num w:numId="46">
    <w:abstractNumId w:val="3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D5"/>
    <w:rsid w:val="00012FFA"/>
    <w:rsid w:val="00016775"/>
    <w:rsid w:val="000234E5"/>
    <w:rsid w:val="00031C70"/>
    <w:rsid w:val="00036D45"/>
    <w:rsid w:val="00041F20"/>
    <w:rsid w:val="000449E1"/>
    <w:rsid w:val="000609F8"/>
    <w:rsid w:val="000746B4"/>
    <w:rsid w:val="00080801"/>
    <w:rsid w:val="00082200"/>
    <w:rsid w:val="0008401D"/>
    <w:rsid w:val="000C29AC"/>
    <w:rsid w:val="000F25B1"/>
    <w:rsid w:val="0010127A"/>
    <w:rsid w:val="001027A0"/>
    <w:rsid w:val="00104512"/>
    <w:rsid w:val="00106B10"/>
    <w:rsid w:val="00106BF1"/>
    <w:rsid w:val="001105F2"/>
    <w:rsid w:val="0011133B"/>
    <w:rsid w:val="00117AA5"/>
    <w:rsid w:val="001214BC"/>
    <w:rsid w:val="00125541"/>
    <w:rsid w:val="00126D20"/>
    <w:rsid w:val="001432EE"/>
    <w:rsid w:val="001449C1"/>
    <w:rsid w:val="0015031E"/>
    <w:rsid w:val="00157092"/>
    <w:rsid w:val="001573E2"/>
    <w:rsid w:val="00162F9B"/>
    <w:rsid w:val="001708BB"/>
    <w:rsid w:val="00174C04"/>
    <w:rsid w:val="001754D6"/>
    <w:rsid w:val="00177ADA"/>
    <w:rsid w:val="00181A43"/>
    <w:rsid w:val="00183973"/>
    <w:rsid w:val="00186964"/>
    <w:rsid w:val="00192C99"/>
    <w:rsid w:val="0019366D"/>
    <w:rsid w:val="001A7D42"/>
    <w:rsid w:val="001B132A"/>
    <w:rsid w:val="001B471C"/>
    <w:rsid w:val="001C31A4"/>
    <w:rsid w:val="001D2FC1"/>
    <w:rsid w:val="001D39EE"/>
    <w:rsid w:val="001D45CE"/>
    <w:rsid w:val="001E48EB"/>
    <w:rsid w:val="001E59BC"/>
    <w:rsid w:val="002006B1"/>
    <w:rsid w:val="00206995"/>
    <w:rsid w:val="00214DE4"/>
    <w:rsid w:val="00217347"/>
    <w:rsid w:val="002238F5"/>
    <w:rsid w:val="0022522E"/>
    <w:rsid w:val="00240F00"/>
    <w:rsid w:val="0024209E"/>
    <w:rsid w:val="00252AC7"/>
    <w:rsid w:val="00253482"/>
    <w:rsid w:val="00256E51"/>
    <w:rsid w:val="00257A0F"/>
    <w:rsid w:val="00261181"/>
    <w:rsid w:val="002675E9"/>
    <w:rsid w:val="00287834"/>
    <w:rsid w:val="00292C13"/>
    <w:rsid w:val="00296D10"/>
    <w:rsid w:val="00297351"/>
    <w:rsid w:val="002975C2"/>
    <w:rsid w:val="002B03FF"/>
    <w:rsid w:val="002B3855"/>
    <w:rsid w:val="002B647D"/>
    <w:rsid w:val="002B667D"/>
    <w:rsid w:val="002B7A27"/>
    <w:rsid w:val="002B7E45"/>
    <w:rsid w:val="002C0145"/>
    <w:rsid w:val="002D10E8"/>
    <w:rsid w:val="002D651A"/>
    <w:rsid w:val="002D6863"/>
    <w:rsid w:val="002F20F1"/>
    <w:rsid w:val="002F54C2"/>
    <w:rsid w:val="003007D8"/>
    <w:rsid w:val="00300E1A"/>
    <w:rsid w:val="00302D45"/>
    <w:rsid w:val="003142AA"/>
    <w:rsid w:val="00322C25"/>
    <w:rsid w:val="00333287"/>
    <w:rsid w:val="003375F9"/>
    <w:rsid w:val="00346AFD"/>
    <w:rsid w:val="0035555B"/>
    <w:rsid w:val="003575A6"/>
    <w:rsid w:val="003662EF"/>
    <w:rsid w:val="00366368"/>
    <w:rsid w:val="0036764B"/>
    <w:rsid w:val="0037028E"/>
    <w:rsid w:val="00376A15"/>
    <w:rsid w:val="003773DF"/>
    <w:rsid w:val="0038335A"/>
    <w:rsid w:val="00392742"/>
    <w:rsid w:val="003A2D4A"/>
    <w:rsid w:val="003B1895"/>
    <w:rsid w:val="003B18DC"/>
    <w:rsid w:val="003C591A"/>
    <w:rsid w:val="003C61BF"/>
    <w:rsid w:val="003D689B"/>
    <w:rsid w:val="003E05B4"/>
    <w:rsid w:val="003E27BD"/>
    <w:rsid w:val="003F43E1"/>
    <w:rsid w:val="004032D9"/>
    <w:rsid w:val="00403946"/>
    <w:rsid w:val="004062A6"/>
    <w:rsid w:val="00420715"/>
    <w:rsid w:val="00421AE0"/>
    <w:rsid w:val="00445E71"/>
    <w:rsid w:val="004548FE"/>
    <w:rsid w:val="00465A36"/>
    <w:rsid w:val="004711A8"/>
    <w:rsid w:val="004713AD"/>
    <w:rsid w:val="0047253E"/>
    <w:rsid w:val="0047296F"/>
    <w:rsid w:val="00476A64"/>
    <w:rsid w:val="00477F07"/>
    <w:rsid w:val="00480CD8"/>
    <w:rsid w:val="00490C6A"/>
    <w:rsid w:val="00492489"/>
    <w:rsid w:val="004A0CE7"/>
    <w:rsid w:val="004A55A6"/>
    <w:rsid w:val="004B193D"/>
    <w:rsid w:val="004B3A4B"/>
    <w:rsid w:val="004B463C"/>
    <w:rsid w:val="004B4C0A"/>
    <w:rsid w:val="004C0DB3"/>
    <w:rsid w:val="004C490E"/>
    <w:rsid w:val="004C6C60"/>
    <w:rsid w:val="004D549C"/>
    <w:rsid w:val="004E0368"/>
    <w:rsid w:val="004E4B28"/>
    <w:rsid w:val="004E7083"/>
    <w:rsid w:val="004F0B81"/>
    <w:rsid w:val="004F3A9A"/>
    <w:rsid w:val="004F7F69"/>
    <w:rsid w:val="00503056"/>
    <w:rsid w:val="00510A1E"/>
    <w:rsid w:val="00515E38"/>
    <w:rsid w:val="0053285D"/>
    <w:rsid w:val="005400AF"/>
    <w:rsid w:val="00541175"/>
    <w:rsid w:val="005432AF"/>
    <w:rsid w:val="005479E5"/>
    <w:rsid w:val="0055057F"/>
    <w:rsid w:val="00555728"/>
    <w:rsid w:val="00555AC9"/>
    <w:rsid w:val="00570FAE"/>
    <w:rsid w:val="00574574"/>
    <w:rsid w:val="00580FCC"/>
    <w:rsid w:val="0058583F"/>
    <w:rsid w:val="00591511"/>
    <w:rsid w:val="00592E07"/>
    <w:rsid w:val="005A03D2"/>
    <w:rsid w:val="005A74F7"/>
    <w:rsid w:val="005B5679"/>
    <w:rsid w:val="005C0C7F"/>
    <w:rsid w:val="005D0DAB"/>
    <w:rsid w:val="005D1441"/>
    <w:rsid w:val="005D1F89"/>
    <w:rsid w:val="005D2135"/>
    <w:rsid w:val="005D4FC5"/>
    <w:rsid w:val="005D524A"/>
    <w:rsid w:val="005D71CB"/>
    <w:rsid w:val="005E1B97"/>
    <w:rsid w:val="005E2956"/>
    <w:rsid w:val="005E64B5"/>
    <w:rsid w:val="00601EFB"/>
    <w:rsid w:val="00604357"/>
    <w:rsid w:val="00605980"/>
    <w:rsid w:val="006075A5"/>
    <w:rsid w:val="00611DD6"/>
    <w:rsid w:val="00614ECA"/>
    <w:rsid w:val="00622C7C"/>
    <w:rsid w:val="006249DE"/>
    <w:rsid w:val="00624EEC"/>
    <w:rsid w:val="00642FFB"/>
    <w:rsid w:val="00646237"/>
    <w:rsid w:val="00647AF4"/>
    <w:rsid w:val="00671517"/>
    <w:rsid w:val="00671A11"/>
    <w:rsid w:val="00676D18"/>
    <w:rsid w:val="0068206E"/>
    <w:rsid w:val="006846C0"/>
    <w:rsid w:val="006863DF"/>
    <w:rsid w:val="00694889"/>
    <w:rsid w:val="00695A27"/>
    <w:rsid w:val="00696AD0"/>
    <w:rsid w:val="006A5E20"/>
    <w:rsid w:val="006B09FA"/>
    <w:rsid w:val="006B2650"/>
    <w:rsid w:val="006B2F24"/>
    <w:rsid w:val="006B5AB5"/>
    <w:rsid w:val="006B6F06"/>
    <w:rsid w:val="006B740C"/>
    <w:rsid w:val="006C0279"/>
    <w:rsid w:val="006D251E"/>
    <w:rsid w:val="006D6390"/>
    <w:rsid w:val="006D689B"/>
    <w:rsid w:val="006D6D14"/>
    <w:rsid w:val="006E1E3F"/>
    <w:rsid w:val="006E3D96"/>
    <w:rsid w:val="006F50B7"/>
    <w:rsid w:val="00706FBF"/>
    <w:rsid w:val="007100AF"/>
    <w:rsid w:val="007138F8"/>
    <w:rsid w:val="00715013"/>
    <w:rsid w:val="00716C9E"/>
    <w:rsid w:val="00722CB5"/>
    <w:rsid w:val="007239F9"/>
    <w:rsid w:val="007254FA"/>
    <w:rsid w:val="00726AB6"/>
    <w:rsid w:val="007306EB"/>
    <w:rsid w:val="00743275"/>
    <w:rsid w:val="00752A93"/>
    <w:rsid w:val="007625E1"/>
    <w:rsid w:val="00765F3E"/>
    <w:rsid w:val="00776417"/>
    <w:rsid w:val="00777379"/>
    <w:rsid w:val="007849E6"/>
    <w:rsid w:val="00785216"/>
    <w:rsid w:val="007911E9"/>
    <w:rsid w:val="0079163F"/>
    <w:rsid w:val="00791F34"/>
    <w:rsid w:val="00796E60"/>
    <w:rsid w:val="007A1C70"/>
    <w:rsid w:val="007B10D2"/>
    <w:rsid w:val="007B25C2"/>
    <w:rsid w:val="007B2FE8"/>
    <w:rsid w:val="007B3FC0"/>
    <w:rsid w:val="007B5749"/>
    <w:rsid w:val="007C44B5"/>
    <w:rsid w:val="007C6A47"/>
    <w:rsid w:val="007C6D2A"/>
    <w:rsid w:val="007E15F8"/>
    <w:rsid w:val="007E3CE3"/>
    <w:rsid w:val="007F43F9"/>
    <w:rsid w:val="007F7256"/>
    <w:rsid w:val="008015B5"/>
    <w:rsid w:val="008070E1"/>
    <w:rsid w:val="00807945"/>
    <w:rsid w:val="00811781"/>
    <w:rsid w:val="008120ED"/>
    <w:rsid w:val="00814069"/>
    <w:rsid w:val="00815CD5"/>
    <w:rsid w:val="00825247"/>
    <w:rsid w:val="00826D9A"/>
    <w:rsid w:val="008352DD"/>
    <w:rsid w:val="00843199"/>
    <w:rsid w:val="00846CED"/>
    <w:rsid w:val="008614BC"/>
    <w:rsid w:val="00870E98"/>
    <w:rsid w:val="00873084"/>
    <w:rsid w:val="00873F99"/>
    <w:rsid w:val="008845DC"/>
    <w:rsid w:val="00890F3C"/>
    <w:rsid w:val="00890FB4"/>
    <w:rsid w:val="00895D82"/>
    <w:rsid w:val="008A463F"/>
    <w:rsid w:val="008A50C3"/>
    <w:rsid w:val="008B298F"/>
    <w:rsid w:val="008B3399"/>
    <w:rsid w:val="008B60DF"/>
    <w:rsid w:val="008C45D9"/>
    <w:rsid w:val="008D1BF6"/>
    <w:rsid w:val="008E30C7"/>
    <w:rsid w:val="008E7750"/>
    <w:rsid w:val="00904937"/>
    <w:rsid w:val="009118D5"/>
    <w:rsid w:val="0091487F"/>
    <w:rsid w:val="00914EE9"/>
    <w:rsid w:val="00920497"/>
    <w:rsid w:val="00922626"/>
    <w:rsid w:val="00925583"/>
    <w:rsid w:val="00933381"/>
    <w:rsid w:val="0093682A"/>
    <w:rsid w:val="009518DC"/>
    <w:rsid w:val="00952CEA"/>
    <w:rsid w:val="00953B1E"/>
    <w:rsid w:val="009554FC"/>
    <w:rsid w:val="00960717"/>
    <w:rsid w:val="0096335C"/>
    <w:rsid w:val="00964F82"/>
    <w:rsid w:val="00972805"/>
    <w:rsid w:val="009767EF"/>
    <w:rsid w:val="00983D2C"/>
    <w:rsid w:val="00992CA5"/>
    <w:rsid w:val="009974BA"/>
    <w:rsid w:val="009A52CA"/>
    <w:rsid w:val="009B5A5E"/>
    <w:rsid w:val="009B6837"/>
    <w:rsid w:val="009C204B"/>
    <w:rsid w:val="009C2DB0"/>
    <w:rsid w:val="009C4E84"/>
    <w:rsid w:val="009C535B"/>
    <w:rsid w:val="009D1795"/>
    <w:rsid w:val="009E0AE0"/>
    <w:rsid w:val="009E570C"/>
    <w:rsid w:val="009F12E5"/>
    <w:rsid w:val="009F66CB"/>
    <w:rsid w:val="009F7704"/>
    <w:rsid w:val="00A003DB"/>
    <w:rsid w:val="00A00F89"/>
    <w:rsid w:val="00A135D2"/>
    <w:rsid w:val="00A149F5"/>
    <w:rsid w:val="00A221A7"/>
    <w:rsid w:val="00A3022C"/>
    <w:rsid w:val="00A312A8"/>
    <w:rsid w:val="00A35FB0"/>
    <w:rsid w:val="00A471C9"/>
    <w:rsid w:val="00A5083D"/>
    <w:rsid w:val="00A51EC4"/>
    <w:rsid w:val="00A554C8"/>
    <w:rsid w:val="00A568A2"/>
    <w:rsid w:val="00A6618C"/>
    <w:rsid w:val="00A6775B"/>
    <w:rsid w:val="00A71A55"/>
    <w:rsid w:val="00A72F80"/>
    <w:rsid w:val="00A812A6"/>
    <w:rsid w:val="00A81C4F"/>
    <w:rsid w:val="00A83659"/>
    <w:rsid w:val="00AA1E67"/>
    <w:rsid w:val="00AB2705"/>
    <w:rsid w:val="00AB7C34"/>
    <w:rsid w:val="00AC02AE"/>
    <w:rsid w:val="00AD03E0"/>
    <w:rsid w:val="00AD735F"/>
    <w:rsid w:val="00AE3D4B"/>
    <w:rsid w:val="00AE689E"/>
    <w:rsid w:val="00AF652F"/>
    <w:rsid w:val="00B07E63"/>
    <w:rsid w:val="00B20745"/>
    <w:rsid w:val="00B21D3E"/>
    <w:rsid w:val="00B355CA"/>
    <w:rsid w:val="00B358F3"/>
    <w:rsid w:val="00B363CC"/>
    <w:rsid w:val="00B43E78"/>
    <w:rsid w:val="00B55AB2"/>
    <w:rsid w:val="00B56C12"/>
    <w:rsid w:val="00B62E7C"/>
    <w:rsid w:val="00B638AE"/>
    <w:rsid w:val="00B63D52"/>
    <w:rsid w:val="00B6430A"/>
    <w:rsid w:val="00B66EE9"/>
    <w:rsid w:val="00B670EF"/>
    <w:rsid w:val="00B67E10"/>
    <w:rsid w:val="00B70A3C"/>
    <w:rsid w:val="00B7146E"/>
    <w:rsid w:val="00B7580E"/>
    <w:rsid w:val="00B7695F"/>
    <w:rsid w:val="00B76B51"/>
    <w:rsid w:val="00B77938"/>
    <w:rsid w:val="00B84657"/>
    <w:rsid w:val="00B8633F"/>
    <w:rsid w:val="00B963D9"/>
    <w:rsid w:val="00B9640B"/>
    <w:rsid w:val="00BA1594"/>
    <w:rsid w:val="00BA5485"/>
    <w:rsid w:val="00BB2F3C"/>
    <w:rsid w:val="00BD2BAF"/>
    <w:rsid w:val="00BD4C7A"/>
    <w:rsid w:val="00BD7595"/>
    <w:rsid w:val="00BE6D32"/>
    <w:rsid w:val="00BF5C75"/>
    <w:rsid w:val="00C30D2B"/>
    <w:rsid w:val="00C34D49"/>
    <w:rsid w:val="00C57130"/>
    <w:rsid w:val="00C71685"/>
    <w:rsid w:val="00C81337"/>
    <w:rsid w:val="00C9705E"/>
    <w:rsid w:val="00CA0A85"/>
    <w:rsid w:val="00CA0C1F"/>
    <w:rsid w:val="00CB020A"/>
    <w:rsid w:val="00CB0377"/>
    <w:rsid w:val="00CB2B8C"/>
    <w:rsid w:val="00CC2484"/>
    <w:rsid w:val="00CC25A1"/>
    <w:rsid w:val="00CD4784"/>
    <w:rsid w:val="00CD4997"/>
    <w:rsid w:val="00CD53E6"/>
    <w:rsid w:val="00CE0BB1"/>
    <w:rsid w:val="00CE5A4F"/>
    <w:rsid w:val="00D04D05"/>
    <w:rsid w:val="00D0548E"/>
    <w:rsid w:val="00D14B50"/>
    <w:rsid w:val="00D15A28"/>
    <w:rsid w:val="00D1636F"/>
    <w:rsid w:val="00D330DE"/>
    <w:rsid w:val="00D330FA"/>
    <w:rsid w:val="00D3498E"/>
    <w:rsid w:val="00D363BB"/>
    <w:rsid w:val="00D413DE"/>
    <w:rsid w:val="00D50615"/>
    <w:rsid w:val="00D5191E"/>
    <w:rsid w:val="00D55619"/>
    <w:rsid w:val="00D6065C"/>
    <w:rsid w:val="00D649DA"/>
    <w:rsid w:val="00D66CED"/>
    <w:rsid w:val="00D73D8C"/>
    <w:rsid w:val="00D762FE"/>
    <w:rsid w:val="00D95CBA"/>
    <w:rsid w:val="00DA1ECB"/>
    <w:rsid w:val="00DA3634"/>
    <w:rsid w:val="00DA76DB"/>
    <w:rsid w:val="00DB26EC"/>
    <w:rsid w:val="00DB48CE"/>
    <w:rsid w:val="00DB5D1C"/>
    <w:rsid w:val="00DC3DF3"/>
    <w:rsid w:val="00DC6D67"/>
    <w:rsid w:val="00DD4A89"/>
    <w:rsid w:val="00DF1FD9"/>
    <w:rsid w:val="00DF48DC"/>
    <w:rsid w:val="00DF4A0D"/>
    <w:rsid w:val="00DF4A52"/>
    <w:rsid w:val="00E00974"/>
    <w:rsid w:val="00E00D70"/>
    <w:rsid w:val="00E029AF"/>
    <w:rsid w:val="00E047D7"/>
    <w:rsid w:val="00E14EF9"/>
    <w:rsid w:val="00E16162"/>
    <w:rsid w:val="00E23F2C"/>
    <w:rsid w:val="00E25215"/>
    <w:rsid w:val="00E25E4A"/>
    <w:rsid w:val="00E35B76"/>
    <w:rsid w:val="00E54229"/>
    <w:rsid w:val="00E57360"/>
    <w:rsid w:val="00E61C27"/>
    <w:rsid w:val="00E62C65"/>
    <w:rsid w:val="00E73644"/>
    <w:rsid w:val="00E808F7"/>
    <w:rsid w:val="00E82FE8"/>
    <w:rsid w:val="00E86595"/>
    <w:rsid w:val="00E86803"/>
    <w:rsid w:val="00E90A24"/>
    <w:rsid w:val="00E92289"/>
    <w:rsid w:val="00EA6CDE"/>
    <w:rsid w:val="00EC2D9D"/>
    <w:rsid w:val="00ED13ED"/>
    <w:rsid w:val="00ED1B29"/>
    <w:rsid w:val="00EE15E1"/>
    <w:rsid w:val="00EE1D68"/>
    <w:rsid w:val="00EE2D0F"/>
    <w:rsid w:val="00EE4258"/>
    <w:rsid w:val="00EF0BF6"/>
    <w:rsid w:val="00EF5818"/>
    <w:rsid w:val="00F03300"/>
    <w:rsid w:val="00F07F6F"/>
    <w:rsid w:val="00F16249"/>
    <w:rsid w:val="00F208DC"/>
    <w:rsid w:val="00F312B0"/>
    <w:rsid w:val="00F31BE9"/>
    <w:rsid w:val="00F32E67"/>
    <w:rsid w:val="00F3457D"/>
    <w:rsid w:val="00F34887"/>
    <w:rsid w:val="00F43A4B"/>
    <w:rsid w:val="00F53428"/>
    <w:rsid w:val="00F54B94"/>
    <w:rsid w:val="00F56AED"/>
    <w:rsid w:val="00F62537"/>
    <w:rsid w:val="00F64085"/>
    <w:rsid w:val="00F6605D"/>
    <w:rsid w:val="00F744F1"/>
    <w:rsid w:val="00F745E5"/>
    <w:rsid w:val="00F74ED0"/>
    <w:rsid w:val="00F83DE5"/>
    <w:rsid w:val="00F841EF"/>
    <w:rsid w:val="00F934F6"/>
    <w:rsid w:val="00F97928"/>
    <w:rsid w:val="00FA5281"/>
    <w:rsid w:val="00FE03AF"/>
    <w:rsid w:val="00FF245D"/>
    <w:rsid w:val="00FF294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5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07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05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73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3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7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8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3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7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6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96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0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0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86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5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06AB7-6F1A-DD48-916C-90ADB6FA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Settings\wentztj\My Documents\Courses\TA_CSSE120R\Quizzes\new\quiz2.dotx</Template>
  <TotalTime>3706</TotalTime>
  <Pages>13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J Wentz</dc:creator>
  <cp:lastModifiedBy>Mutchler, David C</cp:lastModifiedBy>
  <cp:revision>113</cp:revision>
  <cp:lastPrinted>2011-12-01T17:47:00Z</cp:lastPrinted>
  <dcterms:created xsi:type="dcterms:W3CDTF">2012-03-20T15:48:00Z</dcterms:created>
  <dcterms:modified xsi:type="dcterms:W3CDTF">2018-09-15T17:43:00Z</dcterms:modified>
</cp:coreProperties>
</file>